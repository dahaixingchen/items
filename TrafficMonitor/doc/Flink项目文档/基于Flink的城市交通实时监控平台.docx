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5AFCA" w14:textId="77777777" w:rsidR="00965063" w:rsidRDefault="00965063">
      <w:pPr>
        <w:jc w:val="center"/>
        <w:rPr>
          <w:rFonts w:eastAsia="微软雅黑"/>
        </w:rPr>
      </w:pPr>
    </w:p>
    <w:p w14:paraId="68F57B99" w14:textId="77777777" w:rsidR="00965063" w:rsidRDefault="00965063">
      <w:pPr>
        <w:jc w:val="center"/>
        <w:rPr>
          <w:rFonts w:eastAsia="微软雅黑"/>
        </w:rPr>
      </w:pPr>
    </w:p>
    <w:p w14:paraId="2C9384A9" w14:textId="77777777" w:rsidR="00965063" w:rsidRDefault="00965063">
      <w:pPr>
        <w:jc w:val="center"/>
        <w:rPr>
          <w:rFonts w:eastAsia="微软雅黑"/>
        </w:rPr>
      </w:pPr>
    </w:p>
    <w:p w14:paraId="32550656" w14:textId="77777777" w:rsidR="00965063" w:rsidRDefault="00965063">
      <w:pPr>
        <w:jc w:val="center"/>
        <w:rPr>
          <w:rFonts w:eastAsia="微软雅黑"/>
        </w:rPr>
      </w:pPr>
    </w:p>
    <w:p w14:paraId="02E0DAE7" w14:textId="77777777" w:rsidR="00965063" w:rsidRDefault="00965063">
      <w:pPr>
        <w:jc w:val="center"/>
        <w:rPr>
          <w:rFonts w:eastAsia="微软雅黑"/>
        </w:rPr>
      </w:pPr>
    </w:p>
    <w:p w14:paraId="073A723D" w14:textId="77777777" w:rsidR="00965063" w:rsidRDefault="00965063">
      <w:pPr>
        <w:jc w:val="center"/>
        <w:rPr>
          <w:rFonts w:eastAsia="微软雅黑"/>
        </w:rPr>
      </w:pPr>
    </w:p>
    <w:p w14:paraId="683D48FB" w14:textId="77777777" w:rsidR="00965063" w:rsidRDefault="00965063">
      <w:pPr>
        <w:jc w:val="center"/>
        <w:rPr>
          <w:rFonts w:eastAsia="微软雅黑"/>
          <w:b/>
          <w:sz w:val="56"/>
        </w:rPr>
      </w:pPr>
    </w:p>
    <w:p w14:paraId="1225A636" w14:textId="77777777" w:rsidR="00965063" w:rsidRDefault="00965063">
      <w:pPr>
        <w:jc w:val="center"/>
        <w:rPr>
          <w:rFonts w:eastAsia="微软雅黑" w:hint="eastAsia"/>
          <w:b/>
          <w:sz w:val="56"/>
        </w:rPr>
      </w:pPr>
    </w:p>
    <w:p w14:paraId="4966126D" w14:textId="77777777" w:rsidR="00965063" w:rsidRDefault="00457EBC">
      <w:pPr>
        <w:jc w:val="center"/>
        <w:rPr>
          <w:rFonts w:eastAsia="微软雅黑"/>
          <w:b/>
          <w:sz w:val="56"/>
        </w:rPr>
      </w:pPr>
      <w:r>
        <w:rPr>
          <w:rFonts w:eastAsia="微软雅黑" w:hint="eastAsia"/>
          <w:b/>
          <w:sz w:val="56"/>
        </w:rPr>
        <w:t>基于</w:t>
      </w:r>
      <w:r>
        <w:rPr>
          <w:rFonts w:eastAsia="微软雅黑" w:hint="eastAsia"/>
          <w:b/>
          <w:sz w:val="56"/>
        </w:rPr>
        <w:t>Flink</w:t>
      </w:r>
      <w:r>
        <w:rPr>
          <w:rFonts w:eastAsia="微软雅黑" w:hint="eastAsia"/>
          <w:b/>
          <w:sz w:val="56"/>
        </w:rPr>
        <w:t>的城市交通监控平台</w:t>
      </w:r>
    </w:p>
    <w:p w14:paraId="6BDDAAE6" w14:textId="77777777" w:rsidR="00965063" w:rsidRDefault="00965063">
      <w:pPr>
        <w:rPr>
          <w:rFonts w:eastAsia="微软雅黑"/>
        </w:rPr>
        <w:sectPr w:rsidR="00965063">
          <w:pgSz w:w="11906" w:h="16838"/>
          <w:pgMar w:top="1440" w:right="1800" w:bottom="1440" w:left="1800" w:header="851" w:footer="992" w:gutter="0"/>
          <w:pgNumType w:fmt="numberInDash" w:start="1"/>
          <w:cols w:space="425"/>
          <w:docGrid w:type="lines" w:linePitch="312"/>
        </w:sectPr>
      </w:pPr>
    </w:p>
    <w:p w14:paraId="31F22873" w14:textId="77777777" w:rsidR="00965063" w:rsidRDefault="00457EBC">
      <w:pPr>
        <w:pStyle w:val="2"/>
        <w:ind w:left="828" w:hanging="828"/>
        <w:rPr>
          <w:rFonts w:ascii="微软雅黑" w:eastAsia="微软雅黑" w:hAnsi="微软雅黑" w:cs="微软雅黑"/>
        </w:rPr>
      </w:pPr>
      <w:r>
        <w:rPr>
          <w:rFonts w:ascii="微软雅黑" w:eastAsia="微软雅黑" w:hAnsi="微软雅黑" w:cs="微软雅黑" w:hint="eastAsia"/>
        </w:rPr>
        <w:lastRenderedPageBreak/>
        <w:t>项目整体介绍</w:t>
      </w:r>
    </w:p>
    <w:p w14:paraId="32069706" w14:textId="77777777" w:rsidR="00965063" w:rsidRDefault="00457EBC">
      <w:pPr>
        <w:adjustRightInd w:val="0"/>
        <w:snapToGrid w:val="0"/>
        <w:ind w:firstLineChars="200" w:firstLine="420"/>
        <w:rPr>
          <w:rFonts w:eastAsia="微软雅黑"/>
        </w:rPr>
      </w:pPr>
      <w:r>
        <w:rPr>
          <w:rFonts w:eastAsia="微软雅黑" w:hint="eastAsia"/>
        </w:rPr>
        <w:t>近几年来，随着国内经济的快速发展，高速公路建设步伐不断加快，全国机动车辆、驾驶员数量迅速增长，交通管理工作日益繁重，压力与日俱增。为了提高公安交通管理工作的科学化、现代化水平，缓解警力不足，加强和保障道路交通的安全、有序和畅通，减少道路交通违法和事故的发生，全国各地建设和使用了大量的“电子警察”、“高清卡口”、“固定式测速”、“区间测速”、“便携式测速”、“视频监控”、“预警系统”、“能见度天气监测系统”、“</w:t>
      </w:r>
      <w:r>
        <w:rPr>
          <w:rFonts w:eastAsia="微软雅黑" w:hint="eastAsia"/>
        </w:rPr>
        <w:t>LED</w:t>
      </w:r>
      <w:r>
        <w:rPr>
          <w:rFonts w:eastAsia="微软雅黑" w:hint="eastAsia"/>
        </w:rPr>
        <w:t>信息发布系统”等交通监控系统设备。尽管修建了大量的交通设施，增加了诸多前端监控设备，但交通拥挤</w:t>
      </w:r>
      <w:r>
        <w:rPr>
          <w:rFonts w:eastAsia="微软雅黑" w:hint="eastAsia"/>
        </w:rPr>
        <w:t>阻塞、交通安全状况仍然十分严重。由于道路上交通监测设备种类和生产厂家繁多，目前还没有一个统一的数据采集和交换标准，无法对所有的设备、数据进行统一、高效的管理和应用，造成各种设备和管理软件混用的局面，给使用单位带来了很多不便，使得国家大量的基础建设投资未达到预期的效果。各交警支队的设备大都采用本地的数据库管理，交警总队无法看到各支队的监测设备及监测信息，严重影响对全省交通监测的宏观管理；目前网络状况为设备专网、互联网、公安网并存的复杂情况，需要充分考虑公安网的安全性，同时要保证数据的集中式管理；监控数据需要与</w:t>
      </w:r>
      <w:r>
        <w:rPr>
          <w:rFonts w:eastAsia="微软雅黑" w:hint="eastAsia"/>
        </w:rPr>
        <w:t>“六合一”平台、全国机动车稽查布控系统等的数据对接，迫切需要一个全盘考虑面向交警交通行业的智慧交通管控指挥平台系统。</w:t>
      </w:r>
    </w:p>
    <w:p w14:paraId="41DC9373" w14:textId="77777777" w:rsidR="00965063" w:rsidRDefault="00457EBC">
      <w:pPr>
        <w:adjustRightInd w:val="0"/>
        <w:snapToGrid w:val="0"/>
        <w:ind w:firstLineChars="200" w:firstLine="420"/>
        <w:rPr>
          <w:rFonts w:eastAsia="微软雅黑"/>
        </w:rPr>
      </w:pPr>
      <w:r>
        <w:rPr>
          <w:rFonts w:eastAsia="微软雅黑" w:hint="eastAsia"/>
        </w:rPr>
        <w:t>智慧交通管控指挥平台建成后，达到了以下效果目标：</w:t>
      </w:r>
    </w:p>
    <w:p w14:paraId="46118D8D" w14:textId="77777777" w:rsidR="00965063" w:rsidRDefault="00457EBC">
      <w:pPr>
        <w:numPr>
          <w:ilvl w:val="0"/>
          <w:numId w:val="2"/>
        </w:numPr>
        <w:adjustRightInd w:val="0"/>
        <w:snapToGrid w:val="0"/>
        <w:rPr>
          <w:rFonts w:eastAsia="微软雅黑"/>
        </w:rPr>
      </w:pPr>
      <w:r>
        <w:rPr>
          <w:rFonts w:eastAsia="微软雅黑" w:hint="eastAsia"/>
        </w:rPr>
        <w:t>交通监视和疏导：通过系统将监视区域内的现场图像传回指挥中心，使管理人员直接掌握车辆排队、堵塞、信号灯等交通状况，及时调整信号配时或通过其他手段来疏导交通，改变交通流的分布，以达到缓解交通堵塞的目的。</w:t>
      </w:r>
      <w:r>
        <w:rPr>
          <w:rFonts w:eastAsia="微软雅黑" w:hint="eastAsia"/>
        </w:rPr>
        <w:t xml:space="preserve"> </w:t>
      </w:r>
    </w:p>
    <w:p w14:paraId="2A702DD8" w14:textId="77777777" w:rsidR="00965063" w:rsidRDefault="00457EBC">
      <w:pPr>
        <w:numPr>
          <w:ilvl w:val="0"/>
          <w:numId w:val="2"/>
        </w:numPr>
        <w:adjustRightInd w:val="0"/>
        <w:snapToGrid w:val="0"/>
        <w:rPr>
          <w:rFonts w:eastAsia="微软雅黑"/>
        </w:rPr>
      </w:pPr>
      <w:r>
        <w:rPr>
          <w:rFonts w:eastAsia="微软雅黑" w:hint="eastAsia"/>
        </w:rPr>
        <w:t>交通警卫：通过突发事件的跟踪，提高处置突发事件的能力。</w:t>
      </w:r>
    </w:p>
    <w:p w14:paraId="2C9B8638" w14:textId="77777777" w:rsidR="00965063" w:rsidRDefault="00457EBC">
      <w:pPr>
        <w:numPr>
          <w:ilvl w:val="0"/>
          <w:numId w:val="2"/>
        </w:numPr>
        <w:adjustRightInd w:val="0"/>
        <w:snapToGrid w:val="0"/>
        <w:rPr>
          <w:rFonts w:eastAsia="微软雅黑"/>
        </w:rPr>
      </w:pPr>
      <w:r>
        <w:rPr>
          <w:rFonts w:eastAsia="微软雅黑" w:hint="eastAsia"/>
        </w:rPr>
        <w:t>建立公路事故、事件预警系统的指标体系及多类分析预警模型，实现对高速公路通行环境、交通运</w:t>
      </w:r>
      <w:r>
        <w:rPr>
          <w:rFonts w:eastAsia="微软雅黑" w:hint="eastAsia"/>
        </w:rPr>
        <w:t>输对象、交通运输行为的综合分析和预警，建立真正意义上的分析及预警体系。</w:t>
      </w:r>
      <w:r>
        <w:rPr>
          <w:rFonts w:eastAsia="微软雅黑" w:hint="eastAsia"/>
        </w:rPr>
        <w:t xml:space="preserve"> </w:t>
      </w:r>
    </w:p>
    <w:p w14:paraId="6578E882" w14:textId="77777777" w:rsidR="00965063" w:rsidRDefault="00457EBC">
      <w:pPr>
        <w:numPr>
          <w:ilvl w:val="0"/>
          <w:numId w:val="2"/>
        </w:numPr>
        <w:adjustRightInd w:val="0"/>
        <w:snapToGrid w:val="0"/>
        <w:rPr>
          <w:rFonts w:eastAsia="微软雅黑"/>
        </w:rPr>
      </w:pPr>
      <w:r>
        <w:rPr>
          <w:rFonts w:eastAsia="微软雅黑" w:hint="eastAsia"/>
        </w:rPr>
        <w:t>及时准确地掌握所监视路口、路段周围的车辆、行人的流量、交通治安情况等，为指挥人员提供迅速直观的信息从而对交通事故和交通堵塞做出准确判断并及时响应。</w:t>
      </w:r>
    </w:p>
    <w:p w14:paraId="6A7CBF15" w14:textId="77777777" w:rsidR="00965063" w:rsidRDefault="00457EBC">
      <w:pPr>
        <w:numPr>
          <w:ilvl w:val="0"/>
          <w:numId w:val="2"/>
        </w:numPr>
        <w:adjustRightInd w:val="0"/>
        <w:snapToGrid w:val="0"/>
        <w:rPr>
          <w:rFonts w:ascii="微软雅黑 Light" w:eastAsia="微软雅黑 Light" w:hAnsi="微软雅黑 Light" w:cs="微软雅黑 Light"/>
        </w:rPr>
      </w:pPr>
      <w:r>
        <w:rPr>
          <w:rFonts w:eastAsia="微软雅黑" w:hint="eastAsia"/>
        </w:rPr>
        <w:lastRenderedPageBreak/>
        <w:t>收集、处理各类公路网动静态交通安全信息，分析研判交通安全态势和事故隐患，并进行可视化展示和预警提示。</w:t>
      </w:r>
    </w:p>
    <w:p w14:paraId="4EBB6C22" w14:textId="77777777" w:rsidR="00965063" w:rsidRDefault="00457EBC">
      <w:pPr>
        <w:numPr>
          <w:ilvl w:val="0"/>
          <w:numId w:val="2"/>
        </w:numPr>
        <w:adjustRightInd w:val="0"/>
        <w:snapToGrid w:val="0"/>
        <w:rPr>
          <w:rFonts w:ascii="微软雅黑 Light" w:eastAsia="微软雅黑 Light" w:hAnsi="微软雅黑 Light" w:cs="微软雅黑 Light"/>
        </w:rPr>
      </w:pPr>
      <w:r>
        <w:rPr>
          <w:rFonts w:eastAsia="微软雅黑" w:hint="eastAsia"/>
        </w:rPr>
        <w:t>提供接口与其他平台信息共享和关联应用，基于各类动静态信息的大数据分析处理，实现交通违法信息的互联互通、源头监管等功能。</w:t>
      </w:r>
    </w:p>
    <w:p w14:paraId="07303696" w14:textId="77777777" w:rsidR="00965063" w:rsidRDefault="00965063"/>
    <w:p w14:paraId="5FAAD0FD" w14:textId="77777777" w:rsidR="00965063" w:rsidRDefault="00457EBC">
      <w:pPr>
        <w:pStyle w:val="3"/>
        <w:ind w:left="960" w:hanging="960"/>
        <w:rPr>
          <w:rFonts w:ascii="微软雅黑" w:eastAsia="微软雅黑" w:hAnsi="微软雅黑" w:cs="微软雅黑"/>
        </w:rPr>
      </w:pPr>
      <w:r>
        <w:rPr>
          <w:rFonts w:ascii="微软雅黑" w:eastAsia="微软雅黑" w:hAnsi="微软雅黑" w:cs="微软雅黑" w:hint="eastAsia"/>
        </w:rPr>
        <w:t>项目架构</w:t>
      </w:r>
    </w:p>
    <w:p w14:paraId="3720521A" w14:textId="77777777" w:rsidR="00965063" w:rsidRDefault="00457EBC">
      <w:pPr>
        <w:ind w:firstLine="420"/>
      </w:pPr>
      <w:r>
        <w:rPr>
          <w:rFonts w:eastAsia="微软雅黑" w:hint="eastAsia"/>
        </w:rPr>
        <w:t>本项目是与公安交通管理综合应用平台、机动车缉查布控系统等</w:t>
      </w:r>
      <w:r>
        <w:rPr>
          <w:rFonts w:eastAsia="微软雅黑" w:hint="eastAsia"/>
        </w:rPr>
        <w:t>对接的，并且基于交通部门现有的数据平台上，进行的数据实时分析项目。</w:t>
      </w:r>
    </w:p>
    <w:p w14:paraId="6DFA8144" w14:textId="77777777" w:rsidR="00965063" w:rsidRDefault="00457EBC">
      <w:r>
        <w:rPr>
          <w:noProof/>
        </w:rPr>
        <w:drawing>
          <wp:inline distT="0" distB="0" distL="114300" distR="114300" wp14:anchorId="4FACD0D3" wp14:editId="33D3FBFB">
            <wp:extent cx="5274310" cy="5633720"/>
            <wp:effectExtent l="0" t="0" r="13970" b="508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9"/>
                    <a:stretch>
                      <a:fillRect/>
                    </a:stretch>
                  </pic:blipFill>
                  <pic:spPr>
                    <a:xfrm>
                      <a:off x="0" y="0"/>
                      <a:ext cx="5274310" cy="5633720"/>
                    </a:xfrm>
                    <a:prstGeom prst="rect">
                      <a:avLst/>
                    </a:prstGeom>
                    <a:noFill/>
                    <a:ln>
                      <a:noFill/>
                    </a:ln>
                  </pic:spPr>
                </pic:pic>
              </a:graphicData>
            </a:graphic>
          </wp:inline>
        </w:drawing>
      </w:r>
    </w:p>
    <w:p w14:paraId="3E3DF508" w14:textId="77777777" w:rsidR="00965063" w:rsidRDefault="00457EBC">
      <w:pPr>
        <w:numPr>
          <w:ilvl w:val="0"/>
          <w:numId w:val="3"/>
        </w:numPr>
        <w:adjustRightInd w:val="0"/>
        <w:snapToGrid w:val="0"/>
        <w:rPr>
          <w:rFonts w:eastAsia="微软雅黑"/>
          <w:b/>
          <w:bCs/>
        </w:rPr>
      </w:pPr>
      <w:r>
        <w:rPr>
          <w:rFonts w:eastAsia="微软雅黑" w:hint="eastAsia"/>
          <w:b/>
          <w:bCs/>
        </w:rPr>
        <w:t>相关概念</w:t>
      </w:r>
    </w:p>
    <w:p w14:paraId="69EDF9F6" w14:textId="77777777" w:rsidR="00965063" w:rsidRDefault="00457EBC">
      <w:pPr>
        <w:numPr>
          <w:ilvl w:val="0"/>
          <w:numId w:val="4"/>
        </w:numPr>
        <w:adjustRightInd w:val="0"/>
        <w:snapToGrid w:val="0"/>
        <w:rPr>
          <w:rFonts w:eastAsia="微软雅黑"/>
        </w:rPr>
      </w:pPr>
      <w:r>
        <w:rPr>
          <w:rFonts w:eastAsia="微软雅黑" w:hint="eastAsia"/>
        </w:rPr>
        <w:lastRenderedPageBreak/>
        <w:t>卡口：道路上用于监控的某个点，可能是十字路口，也可能是高速出口等。</w:t>
      </w:r>
    </w:p>
    <w:p w14:paraId="699B4C33" w14:textId="77777777" w:rsidR="00965063" w:rsidRDefault="00457EBC">
      <w:r>
        <w:rPr>
          <w:rFonts w:hint="eastAsia"/>
        </w:rPr>
        <w:t xml:space="preserve">       </w:t>
      </w:r>
      <w:r>
        <w:rPr>
          <w:noProof/>
        </w:rPr>
        <w:drawing>
          <wp:inline distT="0" distB="0" distL="114300" distR="114300" wp14:anchorId="6676910A" wp14:editId="6DA72A0F">
            <wp:extent cx="3786505" cy="2121535"/>
            <wp:effectExtent l="0" t="0" r="8255" b="12065"/>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10"/>
                    <a:stretch>
                      <a:fillRect/>
                    </a:stretch>
                  </pic:blipFill>
                  <pic:spPr>
                    <a:xfrm>
                      <a:off x="0" y="0"/>
                      <a:ext cx="3786505" cy="2121535"/>
                    </a:xfrm>
                    <a:prstGeom prst="rect">
                      <a:avLst/>
                    </a:prstGeom>
                    <a:noFill/>
                    <a:ln>
                      <a:noFill/>
                    </a:ln>
                  </pic:spPr>
                </pic:pic>
              </a:graphicData>
            </a:graphic>
          </wp:inline>
        </w:drawing>
      </w:r>
    </w:p>
    <w:p w14:paraId="05C727B5" w14:textId="77777777" w:rsidR="00965063" w:rsidRDefault="00457EBC">
      <w:pPr>
        <w:numPr>
          <w:ilvl w:val="0"/>
          <w:numId w:val="4"/>
        </w:numPr>
        <w:adjustRightInd w:val="0"/>
        <w:snapToGrid w:val="0"/>
        <w:rPr>
          <w:rFonts w:eastAsia="微软雅黑"/>
        </w:rPr>
      </w:pPr>
      <w:r>
        <w:rPr>
          <w:rFonts w:eastAsia="微软雅黑" w:hint="eastAsia"/>
        </w:rPr>
        <w:t>通道：每个卡口上有多个摄像头，每个摄像头有拍摄的方向。这些摄像头也叫通道。</w:t>
      </w:r>
    </w:p>
    <w:p w14:paraId="444B02CD" w14:textId="77777777" w:rsidR="00965063" w:rsidRDefault="00457EBC">
      <w:pPr>
        <w:numPr>
          <w:ilvl w:val="0"/>
          <w:numId w:val="4"/>
        </w:numPr>
        <w:adjustRightInd w:val="0"/>
        <w:snapToGrid w:val="0"/>
        <w:rPr>
          <w:rFonts w:eastAsia="微软雅黑"/>
        </w:rPr>
      </w:pPr>
      <w:r>
        <w:rPr>
          <w:rFonts w:eastAsia="微软雅黑" w:hint="eastAsia"/>
        </w:rPr>
        <w:t>“违法王“车辆：</w:t>
      </w:r>
      <w:r>
        <w:rPr>
          <w:rFonts w:eastAsia="微软雅黑" w:hint="eastAsia"/>
        </w:rPr>
        <w:t xml:space="preserve"> </w:t>
      </w:r>
      <w:r>
        <w:rPr>
          <w:rFonts w:eastAsia="微软雅黑" w:hint="eastAsia"/>
        </w:rPr>
        <w:t>该车辆违法未处理超过</w:t>
      </w:r>
      <w:r>
        <w:rPr>
          <w:rFonts w:eastAsia="微软雅黑" w:hint="eastAsia"/>
        </w:rPr>
        <w:t>50</w:t>
      </w:r>
      <w:r>
        <w:rPr>
          <w:rFonts w:eastAsia="微软雅黑" w:hint="eastAsia"/>
        </w:rPr>
        <w:t>次以上的车。</w:t>
      </w:r>
    </w:p>
    <w:p w14:paraId="0CB74738" w14:textId="77777777" w:rsidR="00965063" w:rsidRDefault="00457EBC">
      <w:pPr>
        <w:adjustRightInd w:val="0"/>
        <w:snapToGrid w:val="0"/>
      </w:pPr>
      <w:r>
        <w:rPr>
          <w:rFonts w:hint="eastAsia"/>
        </w:rPr>
        <w:t xml:space="preserve">              </w:t>
      </w:r>
      <w:r>
        <w:rPr>
          <w:noProof/>
        </w:rPr>
        <w:drawing>
          <wp:inline distT="0" distB="0" distL="114300" distR="114300" wp14:anchorId="41058433" wp14:editId="0BAD7105">
            <wp:extent cx="3093720" cy="2270760"/>
            <wp:effectExtent l="0" t="0" r="0" b="0"/>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11"/>
                    <a:stretch>
                      <a:fillRect/>
                    </a:stretch>
                  </pic:blipFill>
                  <pic:spPr>
                    <a:xfrm>
                      <a:off x="0" y="0"/>
                      <a:ext cx="3093720" cy="2270760"/>
                    </a:xfrm>
                    <a:prstGeom prst="rect">
                      <a:avLst/>
                    </a:prstGeom>
                    <a:noFill/>
                    <a:ln>
                      <a:noFill/>
                    </a:ln>
                  </pic:spPr>
                </pic:pic>
              </a:graphicData>
            </a:graphic>
          </wp:inline>
        </w:drawing>
      </w:r>
    </w:p>
    <w:p w14:paraId="6E33F387" w14:textId="77777777" w:rsidR="00965063" w:rsidRDefault="00457EBC">
      <w:pPr>
        <w:numPr>
          <w:ilvl w:val="0"/>
          <w:numId w:val="4"/>
        </w:numPr>
        <w:adjustRightInd w:val="0"/>
        <w:snapToGrid w:val="0"/>
        <w:rPr>
          <w:rFonts w:eastAsia="微软雅黑"/>
        </w:rPr>
      </w:pPr>
      <w:r>
        <w:rPr>
          <w:rFonts w:eastAsia="微软雅黑" w:hint="eastAsia"/>
        </w:rPr>
        <w:t>摄像头拍照识别：</w:t>
      </w:r>
    </w:p>
    <w:p w14:paraId="5A12671F" w14:textId="77777777" w:rsidR="00965063" w:rsidRDefault="00457EBC">
      <w:pPr>
        <w:numPr>
          <w:ilvl w:val="1"/>
          <w:numId w:val="4"/>
        </w:numPr>
        <w:adjustRightInd w:val="0"/>
        <w:snapToGrid w:val="0"/>
        <w:rPr>
          <w:rFonts w:eastAsia="微软雅黑"/>
        </w:rPr>
      </w:pPr>
      <w:r>
        <w:rPr>
          <w:rFonts w:eastAsia="微软雅黑" w:hint="eastAsia"/>
        </w:rPr>
        <w:t>一次拍照识别：</w:t>
      </w:r>
      <w:r>
        <w:rPr>
          <w:rFonts w:eastAsia="微软雅黑"/>
        </w:rPr>
        <w:t>经过卡口</w:t>
      </w:r>
      <w:r>
        <w:rPr>
          <w:rFonts w:eastAsia="微软雅黑" w:hint="eastAsia"/>
        </w:rPr>
        <w:t>摄像头</w:t>
      </w:r>
      <w:r>
        <w:rPr>
          <w:rFonts w:eastAsia="微软雅黑"/>
        </w:rPr>
        <w:t>进行的识别，识别对象的车辆号牌信息、车辆号牌颜色信息等，基于车辆号牌和车辆颜色信息，能够实现基本的违法行为辨识、车辆黑白名单比对报警等功能。</w:t>
      </w:r>
    </w:p>
    <w:p w14:paraId="0F0AEB74" w14:textId="77777777" w:rsidR="00965063" w:rsidRDefault="00457EBC">
      <w:pPr>
        <w:numPr>
          <w:ilvl w:val="1"/>
          <w:numId w:val="4"/>
        </w:numPr>
        <w:adjustRightInd w:val="0"/>
        <w:snapToGrid w:val="0"/>
        <w:rPr>
          <w:rFonts w:eastAsia="微软雅黑"/>
        </w:rPr>
      </w:pPr>
      <w:r>
        <w:rPr>
          <w:rFonts w:eastAsia="微软雅黑" w:hint="eastAsia"/>
        </w:rPr>
        <w:t>二次拍照识别：可以通过时间差和距离自动计算出车辆的速度。</w:t>
      </w:r>
    </w:p>
    <w:p w14:paraId="30F776CA" w14:textId="77777777" w:rsidR="00965063" w:rsidRDefault="00965063"/>
    <w:p w14:paraId="2094FF52" w14:textId="77777777" w:rsidR="00965063" w:rsidRDefault="00457EBC">
      <w:pPr>
        <w:pStyle w:val="3"/>
        <w:ind w:left="960" w:hanging="960"/>
        <w:rPr>
          <w:rFonts w:eastAsia="微软雅黑"/>
        </w:rPr>
      </w:pPr>
      <w:r>
        <w:rPr>
          <w:rFonts w:ascii="微软雅黑" w:eastAsia="微软雅黑" w:hAnsi="微软雅黑" w:cs="微软雅黑" w:hint="eastAsia"/>
        </w:rPr>
        <w:lastRenderedPageBreak/>
        <w:t>项目数据流</w:t>
      </w:r>
    </w:p>
    <w:p w14:paraId="0F13C1C3" w14:textId="77777777" w:rsidR="00965063" w:rsidRDefault="00457EBC">
      <w:r>
        <w:rPr>
          <w:noProof/>
        </w:rPr>
        <w:drawing>
          <wp:inline distT="0" distB="0" distL="114300" distR="114300" wp14:anchorId="17D59427" wp14:editId="77A14CA5">
            <wp:extent cx="6362065" cy="2971800"/>
            <wp:effectExtent l="9525" t="9525" r="13970" b="20955"/>
            <wp:docPr id="6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
                    <pic:cNvPicPr>
                      <a:picLocks noChangeAspect="1"/>
                    </pic:cNvPicPr>
                  </pic:nvPicPr>
                  <pic:blipFill>
                    <a:blip r:embed="rId12"/>
                    <a:stretch>
                      <a:fillRect/>
                    </a:stretch>
                  </pic:blipFill>
                  <pic:spPr>
                    <a:xfrm>
                      <a:off x="0" y="0"/>
                      <a:ext cx="6362065" cy="2971800"/>
                    </a:xfrm>
                    <a:prstGeom prst="rect">
                      <a:avLst/>
                    </a:prstGeom>
                    <a:noFill/>
                    <a:ln w="9525" cap="flat" cmpd="sng">
                      <a:solidFill>
                        <a:srgbClr val="17375E"/>
                      </a:solidFill>
                      <a:prstDash val="solid"/>
                      <a:miter/>
                      <a:headEnd type="none" w="med" len="med"/>
                      <a:tailEnd type="none" w="med" len="med"/>
                    </a:ln>
                  </pic:spPr>
                </pic:pic>
              </a:graphicData>
            </a:graphic>
          </wp:inline>
        </w:drawing>
      </w:r>
    </w:p>
    <w:p w14:paraId="03FD0892" w14:textId="77777777" w:rsidR="00965063" w:rsidRDefault="00457EBC">
      <w:pPr>
        <w:adjustRightInd w:val="0"/>
        <w:snapToGrid w:val="0"/>
        <w:ind w:firstLineChars="200" w:firstLine="420"/>
        <w:rPr>
          <w:rFonts w:eastAsia="微软雅黑"/>
        </w:rPr>
      </w:pPr>
      <w:r>
        <w:rPr>
          <w:rFonts w:eastAsia="微软雅黑" w:hint="eastAsia"/>
        </w:rPr>
        <w:t>实时处理流程如下：</w:t>
      </w:r>
    </w:p>
    <w:p w14:paraId="1D3E7B65" w14:textId="77777777" w:rsidR="00965063" w:rsidRDefault="00457EBC">
      <w:r>
        <w:rPr>
          <w:rFonts w:eastAsia="微软雅黑" w:hint="eastAsia"/>
        </w:rPr>
        <w:t>http</w:t>
      </w:r>
      <w:r>
        <w:rPr>
          <w:rFonts w:eastAsia="微软雅黑" w:hint="eastAsia"/>
        </w:rPr>
        <w:t>请求</w:t>
      </w:r>
      <w:r>
        <w:rPr>
          <w:rFonts w:eastAsia="微软雅黑" w:hint="eastAsia"/>
        </w:rPr>
        <w:t xml:space="preserve"> --&gt;</w:t>
      </w:r>
      <w:r>
        <w:rPr>
          <w:rFonts w:eastAsia="微软雅黑" w:hint="eastAsia"/>
        </w:rPr>
        <w:t>数据采集接口</w:t>
      </w:r>
      <w:r>
        <w:rPr>
          <w:rFonts w:eastAsia="微软雅黑" w:hint="eastAsia"/>
        </w:rPr>
        <w:t>--&gt;</w:t>
      </w:r>
      <w:r>
        <w:rPr>
          <w:rFonts w:eastAsia="微软雅黑" w:hint="eastAsia"/>
        </w:rPr>
        <w:t>数据目录</w:t>
      </w:r>
      <w:r>
        <w:rPr>
          <w:rFonts w:eastAsia="微软雅黑" w:hint="eastAsia"/>
        </w:rPr>
        <w:t>--&gt; flume</w:t>
      </w:r>
      <w:r>
        <w:rPr>
          <w:rFonts w:eastAsia="微软雅黑" w:hint="eastAsia"/>
        </w:rPr>
        <w:t>监控目录</w:t>
      </w:r>
      <w:r>
        <w:rPr>
          <w:rFonts w:eastAsia="微软雅黑" w:hint="eastAsia"/>
        </w:rPr>
        <w:t>[</w:t>
      </w:r>
      <w:r>
        <w:rPr>
          <w:rFonts w:eastAsia="微软雅黑" w:hint="eastAsia"/>
        </w:rPr>
        <w:t>监控的目录下的文件是按照日期分的</w:t>
      </w:r>
      <w:r>
        <w:rPr>
          <w:rFonts w:eastAsia="微软雅黑" w:hint="eastAsia"/>
        </w:rPr>
        <w:t>] --&gt;Kafka [</w:t>
      </w:r>
      <w:r>
        <w:rPr>
          <w:rFonts w:eastAsia="微软雅黑" w:hint="eastAsia"/>
        </w:rPr>
        <w:t>也会放在</w:t>
      </w:r>
      <w:r>
        <w:rPr>
          <w:rFonts w:eastAsia="微软雅黑" w:hint="eastAsia"/>
        </w:rPr>
        <w:t>HDFS</w:t>
      </w:r>
      <w:r>
        <w:rPr>
          <w:rFonts w:eastAsia="微软雅黑" w:hint="eastAsia"/>
        </w:rPr>
        <w:t>中，就是上面做的</w:t>
      </w:r>
      <w:r>
        <w:rPr>
          <w:rFonts w:eastAsia="微软雅黑" w:hint="eastAsia"/>
        </w:rPr>
        <w:t>] --&gt;Flink</w:t>
      </w:r>
      <w:r>
        <w:rPr>
          <w:rFonts w:eastAsia="微软雅黑" w:hint="eastAsia"/>
        </w:rPr>
        <w:t>分析数据</w:t>
      </w:r>
      <w:r>
        <w:rPr>
          <w:rFonts w:eastAsia="微软雅黑" w:hint="eastAsia"/>
        </w:rPr>
        <w:t xml:space="preserve"> --&gt; Mysql[</w:t>
      </w:r>
      <w:r>
        <w:rPr>
          <w:rFonts w:eastAsia="微软雅黑" w:hint="eastAsia"/>
        </w:rPr>
        <w:t>给运营中心使用</w:t>
      </w:r>
      <w:r>
        <w:rPr>
          <w:rFonts w:eastAsia="微软雅黑" w:hint="eastAsia"/>
        </w:rPr>
        <w:t xml:space="preserve">] </w:t>
      </w:r>
    </w:p>
    <w:p w14:paraId="01108792" w14:textId="77777777" w:rsidR="00965063" w:rsidRDefault="00457EBC">
      <w:pPr>
        <w:pStyle w:val="3"/>
        <w:ind w:left="960" w:hanging="960"/>
        <w:rPr>
          <w:rFonts w:ascii="微软雅黑" w:eastAsia="微软雅黑" w:hAnsi="微软雅黑" w:cs="微软雅黑"/>
        </w:rPr>
      </w:pPr>
      <w:r>
        <w:rPr>
          <w:rFonts w:ascii="微软雅黑" w:eastAsia="微软雅黑" w:hAnsi="微软雅黑" w:cs="微软雅黑" w:hint="eastAsia"/>
        </w:rPr>
        <w:t>项目主要模块</w:t>
      </w:r>
    </w:p>
    <w:p w14:paraId="722D9027" w14:textId="77777777" w:rsidR="00965063" w:rsidRDefault="00457EBC">
      <w:pPr>
        <w:adjustRightInd w:val="0"/>
        <w:snapToGrid w:val="0"/>
        <w:ind w:firstLineChars="200" w:firstLine="420"/>
        <w:rPr>
          <w:rFonts w:eastAsia="微软雅黑"/>
        </w:rPr>
      </w:pPr>
      <w:r>
        <w:rPr>
          <w:rFonts w:eastAsia="微软雅黑" w:hint="eastAsia"/>
        </w:rPr>
        <w:t>本项目的主要模块有三个方向：</w:t>
      </w:r>
    </w:p>
    <w:p w14:paraId="59001723" w14:textId="77777777" w:rsidR="00965063" w:rsidRDefault="00457EBC">
      <w:pPr>
        <w:numPr>
          <w:ilvl w:val="0"/>
          <w:numId w:val="5"/>
        </w:numPr>
        <w:adjustRightInd w:val="0"/>
        <w:snapToGrid w:val="0"/>
        <w:rPr>
          <w:rFonts w:eastAsia="微软雅黑"/>
        </w:rPr>
      </w:pPr>
      <w:r>
        <w:rPr>
          <w:rFonts w:eastAsia="微软雅黑" w:hint="eastAsia"/>
        </w:rPr>
        <w:t>实时卡口监控分析：</w:t>
      </w:r>
    </w:p>
    <w:p w14:paraId="73847F8A" w14:textId="77777777" w:rsidR="00965063" w:rsidRDefault="00457EBC">
      <w:pPr>
        <w:adjustRightInd w:val="0"/>
        <w:snapToGrid w:val="0"/>
        <w:ind w:left="420" w:firstLine="420"/>
        <w:rPr>
          <w:rFonts w:eastAsia="微软雅黑"/>
        </w:rPr>
      </w:pPr>
      <w:r>
        <w:rPr>
          <w:rFonts w:eastAsia="微软雅黑"/>
        </w:rPr>
        <w:t>依托卡口云管控平台达到降事故、保畅通、服务决策、引领实战的目的，最</w:t>
      </w:r>
    </w:p>
    <w:p w14:paraId="3D1DCB91" w14:textId="77777777" w:rsidR="00965063" w:rsidRDefault="00457EBC">
      <w:pPr>
        <w:adjustRightInd w:val="0"/>
        <w:snapToGrid w:val="0"/>
        <w:ind w:left="420"/>
        <w:rPr>
          <w:rFonts w:eastAsia="微软雅黑"/>
        </w:rPr>
      </w:pPr>
      <w:r>
        <w:rPr>
          <w:rFonts w:eastAsia="微软雅黑"/>
        </w:rPr>
        <w:t>大限度指导交通管理工作。丰富了办案手段，提高了办案效率、节省警力资源，最终达</w:t>
      </w:r>
    </w:p>
    <w:p w14:paraId="3B174C06" w14:textId="77777777" w:rsidR="00965063" w:rsidRDefault="00457EBC">
      <w:pPr>
        <w:adjustRightInd w:val="0"/>
        <w:snapToGrid w:val="0"/>
        <w:ind w:left="420"/>
        <w:rPr>
          <w:rFonts w:eastAsia="微软雅黑"/>
        </w:rPr>
      </w:pPr>
      <w:r>
        <w:rPr>
          <w:rFonts w:eastAsia="微软雅黑"/>
        </w:rPr>
        <w:t>到牵引警务模式的变革。</w:t>
      </w:r>
    </w:p>
    <w:p w14:paraId="07CC4D90" w14:textId="77777777" w:rsidR="00965063" w:rsidRDefault="00457EBC">
      <w:pPr>
        <w:adjustRightInd w:val="0"/>
        <w:snapToGrid w:val="0"/>
        <w:ind w:left="420" w:firstLine="420"/>
        <w:rPr>
          <w:rFonts w:eastAsia="微软雅黑"/>
        </w:rPr>
      </w:pPr>
      <w:r>
        <w:rPr>
          <w:rFonts w:eastAsia="微软雅黑" w:hint="eastAsia"/>
        </w:rPr>
        <w:t>利用摄像头拍摄的车辆数据来分析每个卡口车辆超速监控、卡口拥堵情况监控、每个区域卡口车流量</w:t>
      </w:r>
      <w:r>
        <w:rPr>
          <w:rFonts w:eastAsia="微软雅黑" w:hint="eastAsia"/>
        </w:rPr>
        <w:t>TopN</w:t>
      </w:r>
      <w:r>
        <w:rPr>
          <w:rFonts w:eastAsia="微软雅黑" w:hint="eastAsia"/>
        </w:rPr>
        <w:t>统计。</w:t>
      </w:r>
    </w:p>
    <w:p w14:paraId="43C83673" w14:textId="77777777" w:rsidR="00965063" w:rsidRDefault="00457EBC">
      <w:pPr>
        <w:numPr>
          <w:ilvl w:val="0"/>
          <w:numId w:val="5"/>
        </w:numPr>
        <w:adjustRightInd w:val="0"/>
        <w:snapToGrid w:val="0"/>
        <w:rPr>
          <w:rFonts w:eastAsia="微软雅黑"/>
        </w:rPr>
      </w:pPr>
      <w:r>
        <w:rPr>
          <w:rFonts w:eastAsia="微软雅黑" w:hint="eastAsia"/>
        </w:rPr>
        <w:t>实时智能报警：</w:t>
      </w:r>
    </w:p>
    <w:p w14:paraId="72DDA8E6" w14:textId="77777777" w:rsidR="00965063" w:rsidRDefault="00457EBC">
      <w:pPr>
        <w:adjustRightInd w:val="0"/>
        <w:snapToGrid w:val="0"/>
        <w:ind w:left="420" w:firstLine="420"/>
        <w:rPr>
          <w:rFonts w:eastAsia="微软雅黑"/>
        </w:rPr>
      </w:pPr>
      <w:r>
        <w:rPr>
          <w:rFonts w:eastAsia="微软雅黑" w:hint="eastAsia"/>
        </w:rPr>
        <w:t>该模块主要针对路口一些无法直接用单一摄像头拍摄违章的车辆，通过海量数据分析并实时智能报警。</w:t>
      </w:r>
    </w:p>
    <w:p w14:paraId="3CA57890" w14:textId="77777777" w:rsidR="00965063" w:rsidRDefault="00457EBC">
      <w:pPr>
        <w:adjustRightInd w:val="0"/>
        <w:snapToGrid w:val="0"/>
        <w:ind w:left="420" w:firstLine="420"/>
        <w:rPr>
          <w:rFonts w:eastAsia="微软雅黑"/>
        </w:rPr>
      </w:pPr>
      <w:r>
        <w:rPr>
          <w:rFonts w:eastAsia="微软雅黑" w:hint="eastAsia"/>
        </w:rPr>
        <w:lastRenderedPageBreak/>
        <w:t>在</w:t>
      </w:r>
      <w:r>
        <w:rPr>
          <w:rFonts w:eastAsia="微软雅黑"/>
        </w:rPr>
        <w:t>一时间段内同时在</w:t>
      </w:r>
      <w:r>
        <w:rPr>
          <w:rFonts w:eastAsia="微软雅黑"/>
        </w:rPr>
        <w:t xml:space="preserve"> 2 </w:t>
      </w:r>
      <w:r>
        <w:rPr>
          <w:rFonts w:eastAsia="微软雅黑"/>
        </w:rPr>
        <w:t>个区域出现的车辆记录</w:t>
      </w:r>
      <w:r>
        <w:rPr>
          <w:rFonts w:eastAsia="微软雅黑" w:hint="eastAsia"/>
        </w:rPr>
        <w:t>则为可能为套牌车。这个模块包括：实时套牌分析，实时危险驾驶车辆分析。</w:t>
      </w:r>
    </w:p>
    <w:p w14:paraId="330F13A4" w14:textId="77777777" w:rsidR="00965063" w:rsidRDefault="00457EBC">
      <w:pPr>
        <w:numPr>
          <w:ilvl w:val="0"/>
          <w:numId w:val="5"/>
        </w:numPr>
        <w:adjustRightInd w:val="0"/>
        <w:snapToGrid w:val="0"/>
        <w:rPr>
          <w:rFonts w:eastAsia="微软雅黑"/>
        </w:rPr>
      </w:pPr>
      <w:r>
        <w:rPr>
          <w:rFonts w:eastAsia="微软雅黑" w:hint="eastAsia"/>
        </w:rPr>
        <w:t>智能车辆布控：</w:t>
      </w:r>
    </w:p>
    <w:p w14:paraId="6471408F" w14:textId="77777777" w:rsidR="00965063" w:rsidRDefault="00457EBC">
      <w:pPr>
        <w:adjustRightInd w:val="0"/>
        <w:snapToGrid w:val="0"/>
        <w:ind w:left="420" w:firstLine="420"/>
        <w:rPr>
          <w:rFonts w:eastAsia="微软雅黑"/>
        </w:rPr>
      </w:pPr>
      <w:r>
        <w:rPr>
          <w:rFonts w:eastAsia="微软雅黑" w:hint="eastAsia"/>
        </w:rPr>
        <w:t>该模块主要从整体上实时监控整个城市的车辆情况，并且对整个城市中出现“违法王”的车辆进行布控。</w:t>
      </w:r>
    </w:p>
    <w:p w14:paraId="67C6A0D0" w14:textId="77777777" w:rsidR="00965063" w:rsidRDefault="00457EBC">
      <w:pPr>
        <w:adjustRightInd w:val="0"/>
        <w:snapToGrid w:val="0"/>
        <w:ind w:left="420" w:firstLine="420"/>
        <w:rPr>
          <w:rFonts w:eastAsia="微软雅黑"/>
        </w:rPr>
      </w:pPr>
      <w:r>
        <w:rPr>
          <w:rFonts w:eastAsia="微软雅黑" w:hint="eastAsia"/>
        </w:rPr>
        <w:t>主要功能包括：单一车辆轨迹跟踪布控，“违法王”轨迹跟踪布控，实时车辆分布分析，实时外地车分布分析。</w:t>
      </w:r>
    </w:p>
    <w:p w14:paraId="4A1436DC" w14:textId="77777777" w:rsidR="00965063" w:rsidRDefault="00457EBC">
      <w:pPr>
        <w:adjustRightInd w:val="0"/>
        <w:snapToGrid w:val="0"/>
        <w:rPr>
          <w:rFonts w:eastAsia="微软雅黑"/>
        </w:rPr>
      </w:pPr>
      <w:r>
        <w:rPr>
          <w:noProof/>
        </w:rPr>
        <w:drawing>
          <wp:inline distT="0" distB="0" distL="114300" distR="114300" wp14:anchorId="020643CA" wp14:editId="45635AF3">
            <wp:extent cx="5268595" cy="3926205"/>
            <wp:effectExtent l="0" t="0" r="4445" b="5715"/>
            <wp:docPr id="6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7"/>
                    <pic:cNvPicPr>
                      <a:picLocks noChangeAspect="1"/>
                    </pic:cNvPicPr>
                  </pic:nvPicPr>
                  <pic:blipFill>
                    <a:blip r:embed="rId13"/>
                    <a:stretch>
                      <a:fillRect/>
                    </a:stretch>
                  </pic:blipFill>
                  <pic:spPr>
                    <a:xfrm>
                      <a:off x="0" y="0"/>
                      <a:ext cx="5268595" cy="3926205"/>
                    </a:xfrm>
                    <a:prstGeom prst="rect">
                      <a:avLst/>
                    </a:prstGeom>
                    <a:noFill/>
                    <a:ln>
                      <a:noFill/>
                    </a:ln>
                  </pic:spPr>
                </pic:pic>
              </a:graphicData>
            </a:graphic>
          </wp:inline>
        </w:drawing>
      </w:r>
    </w:p>
    <w:p w14:paraId="048973F6" w14:textId="77777777" w:rsidR="00965063" w:rsidRDefault="00965063">
      <w:pPr>
        <w:adjustRightInd w:val="0"/>
        <w:snapToGrid w:val="0"/>
        <w:ind w:firstLineChars="200" w:firstLine="420"/>
        <w:rPr>
          <w:rFonts w:eastAsia="微软雅黑"/>
        </w:rPr>
      </w:pPr>
    </w:p>
    <w:p w14:paraId="28325645" w14:textId="77777777" w:rsidR="00965063" w:rsidRDefault="00965063">
      <w:pPr>
        <w:adjustRightInd w:val="0"/>
        <w:snapToGrid w:val="0"/>
        <w:ind w:firstLineChars="200" w:firstLine="420"/>
        <w:jc w:val="center"/>
        <w:rPr>
          <w:rFonts w:eastAsia="微软雅黑"/>
        </w:rPr>
      </w:pPr>
    </w:p>
    <w:p w14:paraId="2E246DDC" w14:textId="77777777" w:rsidR="00965063" w:rsidRDefault="00965063">
      <w:pPr>
        <w:adjustRightInd w:val="0"/>
        <w:snapToGrid w:val="0"/>
        <w:jc w:val="center"/>
      </w:pPr>
    </w:p>
    <w:p w14:paraId="46974DC3" w14:textId="77777777" w:rsidR="00965063" w:rsidRDefault="00457EBC">
      <w:pPr>
        <w:pStyle w:val="2"/>
        <w:ind w:left="828" w:hanging="828"/>
        <w:rPr>
          <w:rFonts w:ascii="微软雅黑" w:eastAsia="微软雅黑" w:hAnsi="微软雅黑" w:cs="微软雅黑"/>
        </w:rPr>
      </w:pPr>
      <w:r>
        <w:rPr>
          <w:rFonts w:ascii="微软雅黑" w:eastAsia="微软雅黑" w:hAnsi="微软雅黑" w:cs="微软雅黑" w:hint="eastAsia"/>
        </w:rPr>
        <w:t>项目数据字典</w:t>
      </w:r>
    </w:p>
    <w:p w14:paraId="358F1E90" w14:textId="77777777" w:rsidR="00965063" w:rsidRDefault="00457EBC">
      <w:pPr>
        <w:pStyle w:val="3"/>
        <w:ind w:left="960" w:hanging="960"/>
        <w:rPr>
          <w:rFonts w:ascii="微软雅黑" w:eastAsia="微软雅黑" w:hAnsi="微软雅黑" w:cs="微软雅黑"/>
        </w:rPr>
      </w:pPr>
      <w:r>
        <w:rPr>
          <w:rFonts w:ascii="微软雅黑" w:eastAsia="微软雅黑" w:hAnsi="微软雅黑" w:cs="微软雅黑" w:hint="eastAsia"/>
        </w:rPr>
        <w:t>卡口车辆采集数据</w:t>
      </w:r>
    </w:p>
    <w:p w14:paraId="4E94434B" w14:textId="77777777" w:rsidR="00965063" w:rsidRDefault="00457EBC">
      <w:pPr>
        <w:adjustRightInd w:val="0"/>
        <w:snapToGrid w:val="0"/>
        <w:ind w:firstLineChars="200" w:firstLine="420"/>
        <w:rPr>
          <w:rFonts w:eastAsia="微软雅黑"/>
        </w:rPr>
      </w:pPr>
      <w:r>
        <w:rPr>
          <w:rFonts w:eastAsia="微软雅黑" w:hint="eastAsia"/>
        </w:rPr>
        <w:t>卡口数据通过</w:t>
      </w:r>
      <w:r>
        <w:rPr>
          <w:rFonts w:eastAsia="微软雅黑" w:hint="eastAsia"/>
        </w:rPr>
        <w:t>Flume</w:t>
      </w:r>
      <w:r>
        <w:rPr>
          <w:rFonts w:eastAsia="微软雅黑" w:hint="eastAsia"/>
        </w:rPr>
        <w:t>采集过来之后存入</w:t>
      </w:r>
      <w:r>
        <w:rPr>
          <w:rFonts w:eastAsia="微软雅黑" w:hint="eastAsia"/>
        </w:rPr>
        <w:t>Kafka</w:t>
      </w:r>
      <w:r>
        <w:rPr>
          <w:rFonts w:eastAsia="微软雅黑" w:hint="eastAsia"/>
        </w:rPr>
        <w:t>中，其中数据的格式为：</w:t>
      </w:r>
    </w:p>
    <w:tbl>
      <w:tblPr>
        <w:tblStyle w:val="af0"/>
        <w:tblW w:w="0" w:type="auto"/>
        <w:tblLook w:val="04A0" w:firstRow="1" w:lastRow="0" w:firstColumn="1" w:lastColumn="0" w:noHBand="0" w:noVBand="1"/>
      </w:tblPr>
      <w:tblGrid>
        <w:gridCol w:w="8522"/>
      </w:tblGrid>
      <w:tr w:rsidR="00965063" w14:paraId="05D575C2" w14:textId="77777777">
        <w:tc>
          <w:tcPr>
            <w:tcW w:w="8522" w:type="dxa"/>
          </w:tcPr>
          <w:p w14:paraId="28E66AF1" w14:textId="77777777" w:rsidR="00965063" w:rsidRDefault="00457EBC">
            <w:pPr>
              <w:adjustRightInd w:val="0"/>
              <w:snapToGrid w:val="0"/>
              <w:rPr>
                <w:rFonts w:eastAsia="微软雅黑"/>
                <w:sz w:val="18"/>
                <w:szCs w:val="21"/>
              </w:rPr>
            </w:pPr>
            <w:r>
              <w:rPr>
                <w:rFonts w:eastAsia="微软雅黑"/>
                <w:sz w:val="18"/>
                <w:szCs w:val="21"/>
              </w:rPr>
              <w:t>(</w:t>
            </w:r>
          </w:p>
          <w:p w14:paraId="2AA15919" w14:textId="77777777" w:rsidR="00965063" w:rsidRDefault="00457EBC">
            <w:pPr>
              <w:adjustRightInd w:val="0"/>
              <w:snapToGrid w:val="0"/>
              <w:rPr>
                <w:rFonts w:eastAsia="微软雅黑"/>
                <w:sz w:val="18"/>
                <w:szCs w:val="21"/>
              </w:rPr>
            </w:pPr>
            <w:r>
              <w:rPr>
                <w:rFonts w:eastAsia="微软雅黑"/>
                <w:sz w:val="18"/>
                <w:szCs w:val="21"/>
              </w:rPr>
              <w:t xml:space="preserve"> `action_time` </w:t>
            </w:r>
            <w:r>
              <w:rPr>
                <w:rFonts w:eastAsia="微软雅黑" w:hint="eastAsia"/>
                <w:sz w:val="18"/>
                <w:szCs w:val="21"/>
              </w:rPr>
              <w:t>long  --</w:t>
            </w:r>
            <w:r>
              <w:rPr>
                <w:rFonts w:eastAsia="微软雅黑" w:hint="eastAsia"/>
                <w:sz w:val="18"/>
                <w:szCs w:val="21"/>
              </w:rPr>
              <w:t>摄像头拍摄时间戳，精确到秒</w:t>
            </w:r>
            <w:r>
              <w:rPr>
                <w:rFonts w:eastAsia="微软雅黑"/>
                <w:sz w:val="18"/>
                <w:szCs w:val="21"/>
              </w:rPr>
              <w:t xml:space="preserve">, </w:t>
            </w:r>
          </w:p>
          <w:p w14:paraId="0AE3DABE"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`monitor_id` string</w:t>
            </w:r>
            <w:r>
              <w:rPr>
                <w:rFonts w:eastAsia="微软雅黑" w:hint="eastAsia"/>
                <w:sz w:val="18"/>
                <w:szCs w:val="21"/>
              </w:rPr>
              <w:t xml:space="preserve">  --</w:t>
            </w:r>
            <w:r>
              <w:rPr>
                <w:rFonts w:eastAsia="微软雅黑" w:hint="eastAsia"/>
                <w:sz w:val="18"/>
                <w:szCs w:val="21"/>
              </w:rPr>
              <w:t>卡口号</w:t>
            </w:r>
            <w:r>
              <w:rPr>
                <w:rFonts w:eastAsia="微软雅黑"/>
                <w:sz w:val="18"/>
                <w:szCs w:val="21"/>
              </w:rPr>
              <w:t xml:space="preserve">, </w:t>
            </w:r>
          </w:p>
          <w:p w14:paraId="624B6983" w14:textId="77777777" w:rsidR="00965063" w:rsidRDefault="00457EBC">
            <w:pPr>
              <w:adjustRightInd w:val="0"/>
              <w:snapToGrid w:val="0"/>
              <w:rPr>
                <w:rFonts w:eastAsia="微软雅黑"/>
                <w:sz w:val="18"/>
                <w:szCs w:val="21"/>
              </w:rPr>
            </w:pPr>
            <w:r>
              <w:rPr>
                <w:rFonts w:eastAsia="微软雅黑"/>
                <w:sz w:val="18"/>
                <w:szCs w:val="21"/>
              </w:rPr>
              <w:t xml:space="preserve"> `camera_id` string</w:t>
            </w:r>
            <w:r>
              <w:rPr>
                <w:rFonts w:eastAsia="微软雅黑" w:hint="eastAsia"/>
                <w:sz w:val="18"/>
                <w:szCs w:val="21"/>
              </w:rPr>
              <w:t xml:space="preserve">   --</w:t>
            </w:r>
            <w:r>
              <w:rPr>
                <w:rFonts w:eastAsia="微软雅黑" w:hint="eastAsia"/>
                <w:sz w:val="18"/>
                <w:szCs w:val="21"/>
              </w:rPr>
              <w:t>摄像头编号</w:t>
            </w:r>
            <w:r>
              <w:rPr>
                <w:rFonts w:eastAsia="微软雅黑"/>
                <w:sz w:val="18"/>
                <w:szCs w:val="21"/>
              </w:rPr>
              <w:t xml:space="preserve">, </w:t>
            </w:r>
          </w:p>
          <w:p w14:paraId="021BB32A" w14:textId="77777777" w:rsidR="00965063" w:rsidRDefault="00457EBC">
            <w:pPr>
              <w:adjustRightInd w:val="0"/>
              <w:snapToGrid w:val="0"/>
              <w:rPr>
                <w:rFonts w:eastAsia="微软雅黑"/>
                <w:sz w:val="18"/>
                <w:szCs w:val="21"/>
              </w:rPr>
            </w:pPr>
            <w:r>
              <w:rPr>
                <w:rFonts w:eastAsia="微软雅黑"/>
                <w:sz w:val="18"/>
                <w:szCs w:val="21"/>
              </w:rPr>
              <w:t xml:space="preserve"> `car` string</w:t>
            </w:r>
            <w:r>
              <w:rPr>
                <w:rFonts w:eastAsia="微软雅黑" w:hint="eastAsia"/>
                <w:sz w:val="18"/>
                <w:szCs w:val="21"/>
              </w:rPr>
              <w:t xml:space="preserve">  --</w:t>
            </w:r>
            <w:r>
              <w:rPr>
                <w:rFonts w:eastAsia="微软雅黑" w:hint="eastAsia"/>
                <w:sz w:val="18"/>
                <w:szCs w:val="21"/>
              </w:rPr>
              <w:t>车牌号码</w:t>
            </w:r>
            <w:r>
              <w:rPr>
                <w:rFonts w:eastAsia="微软雅黑"/>
                <w:sz w:val="18"/>
                <w:szCs w:val="21"/>
              </w:rPr>
              <w:t xml:space="preserve">, </w:t>
            </w:r>
          </w:p>
          <w:p w14:paraId="7BB50D4C" w14:textId="77777777" w:rsidR="00965063" w:rsidRDefault="00457EBC">
            <w:pPr>
              <w:adjustRightInd w:val="0"/>
              <w:snapToGrid w:val="0"/>
              <w:rPr>
                <w:rFonts w:eastAsia="微软雅黑"/>
                <w:sz w:val="18"/>
                <w:szCs w:val="21"/>
              </w:rPr>
            </w:pPr>
            <w:r>
              <w:rPr>
                <w:rFonts w:eastAsia="微软雅黑"/>
                <w:sz w:val="18"/>
                <w:szCs w:val="21"/>
              </w:rPr>
              <w:t xml:space="preserve"> `speed` </w:t>
            </w:r>
            <w:r>
              <w:rPr>
                <w:rFonts w:eastAsia="微软雅黑" w:hint="eastAsia"/>
                <w:sz w:val="18"/>
                <w:szCs w:val="21"/>
              </w:rPr>
              <w:t>double  --</w:t>
            </w:r>
            <w:r>
              <w:rPr>
                <w:rFonts w:eastAsia="微软雅黑" w:hint="eastAsia"/>
                <w:sz w:val="18"/>
                <w:szCs w:val="21"/>
              </w:rPr>
              <w:t>通过卡扣的速度</w:t>
            </w:r>
            <w:r>
              <w:rPr>
                <w:rFonts w:eastAsia="微软雅黑"/>
                <w:sz w:val="18"/>
                <w:szCs w:val="21"/>
              </w:rPr>
              <w:t xml:space="preserve">, </w:t>
            </w:r>
          </w:p>
          <w:p w14:paraId="6BCC21E8" w14:textId="77777777" w:rsidR="00965063" w:rsidRDefault="00457EBC">
            <w:pPr>
              <w:adjustRightInd w:val="0"/>
              <w:snapToGrid w:val="0"/>
              <w:rPr>
                <w:rFonts w:eastAsia="微软雅黑"/>
                <w:sz w:val="18"/>
                <w:szCs w:val="21"/>
              </w:rPr>
            </w:pPr>
            <w:r>
              <w:rPr>
                <w:rFonts w:eastAsia="微软雅黑"/>
                <w:sz w:val="18"/>
                <w:szCs w:val="21"/>
              </w:rPr>
              <w:t xml:space="preserve"> `road_id` string</w:t>
            </w:r>
            <w:r>
              <w:rPr>
                <w:rFonts w:eastAsia="微软雅黑" w:hint="eastAsia"/>
                <w:sz w:val="18"/>
                <w:szCs w:val="21"/>
              </w:rPr>
              <w:t xml:space="preserve">  --</w:t>
            </w:r>
            <w:r>
              <w:rPr>
                <w:rFonts w:eastAsia="微软雅黑" w:hint="eastAsia"/>
                <w:sz w:val="18"/>
                <w:szCs w:val="21"/>
              </w:rPr>
              <w:t>道路</w:t>
            </w:r>
            <w:r>
              <w:rPr>
                <w:rFonts w:eastAsia="微软雅黑" w:hint="eastAsia"/>
                <w:sz w:val="18"/>
                <w:szCs w:val="21"/>
              </w:rPr>
              <w:t>id</w:t>
            </w:r>
            <w:r>
              <w:rPr>
                <w:rFonts w:eastAsia="微软雅黑"/>
                <w:sz w:val="18"/>
                <w:szCs w:val="21"/>
              </w:rPr>
              <w:t xml:space="preserve">, </w:t>
            </w:r>
          </w:p>
          <w:p w14:paraId="113DB772" w14:textId="77777777" w:rsidR="00965063" w:rsidRDefault="00457EBC">
            <w:pPr>
              <w:adjustRightInd w:val="0"/>
              <w:snapToGrid w:val="0"/>
              <w:rPr>
                <w:rFonts w:eastAsia="微软雅黑"/>
                <w:sz w:val="18"/>
                <w:szCs w:val="21"/>
              </w:rPr>
            </w:pPr>
            <w:r>
              <w:rPr>
                <w:rFonts w:eastAsia="微软雅黑"/>
                <w:sz w:val="18"/>
                <w:szCs w:val="21"/>
              </w:rPr>
              <w:t xml:space="preserve"> `area_id` string</w:t>
            </w:r>
            <w:r>
              <w:rPr>
                <w:rFonts w:eastAsia="微软雅黑" w:hint="eastAsia"/>
                <w:sz w:val="18"/>
                <w:szCs w:val="21"/>
              </w:rPr>
              <w:t xml:space="preserve">  --</w:t>
            </w:r>
            <w:r>
              <w:rPr>
                <w:rFonts w:eastAsia="微软雅黑" w:hint="eastAsia"/>
                <w:sz w:val="18"/>
                <w:szCs w:val="21"/>
              </w:rPr>
              <w:t>区域</w:t>
            </w:r>
            <w:r>
              <w:rPr>
                <w:rFonts w:eastAsia="微软雅黑" w:hint="eastAsia"/>
                <w:sz w:val="18"/>
                <w:szCs w:val="21"/>
              </w:rPr>
              <w:t>id</w:t>
            </w:r>
            <w:r>
              <w:rPr>
                <w:rFonts w:eastAsia="微软雅黑"/>
                <w:sz w:val="18"/>
                <w:szCs w:val="21"/>
              </w:rPr>
              <w:t xml:space="preserve">, </w:t>
            </w:r>
          </w:p>
          <w:p w14:paraId="07B35521" w14:textId="77777777" w:rsidR="00965063" w:rsidRDefault="00457EBC">
            <w:pPr>
              <w:adjustRightInd w:val="0"/>
              <w:snapToGrid w:val="0"/>
              <w:rPr>
                <w:rFonts w:eastAsia="微软雅黑"/>
              </w:rPr>
            </w:pPr>
            <w:r>
              <w:rPr>
                <w:rFonts w:eastAsia="微软雅黑"/>
                <w:sz w:val="18"/>
                <w:szCs w:val="21"/>
              </w:rPr>
              <w:t>)</w:t>
            </w:r>
          </w:p>
        </w:tc>
      </w:tr>
    </w:tbl>
    <w:p w14:paraId="691351BD" w14:textId="77777777" w:rsidR="00965063" w:rsidRDefault="00457EBC">
      <w:pPr>
        <w:adjustRightInd w:val="0"/>
        <w:snapToGrid w:val="0"/>
        <w:ind w:firstLineChars="200" w:firstLine="420"/>
        <w:rPr>
          <w:rFonts w:eastAsia="微软雅黑"/>
        </w:rPr>
      </w:pPr>
      <w:r>
        <w:rPr>
          <w:rFonts w:eastAsia="微软雅黑" w:hint="eastAsia"/>
        </w:rPr>
        <w:lastRenderedPageBreak/>
        <w:t>其中每个字段之间使用逗号隔开。</w:t>
      </w:r>
    </w:p>
    <w:p w14:paraId="2533BDB1" w14:textId="77777777" w:rsidR="00965063" w:rsidRDefault="00457EBC">
      <w:pPr>
        <w:adjustRightInd w:val="0"/>
        <w:snapToGrid w:val="0"/>
        <w:ind w:firstLineChars="200" w:firstLine="420"/>
        <w:rPr>
          <w:rFonts w:eastAsia="微软雅黑"/>
        </w:rPr>
      </w:pPr>
      <w:r>
        <w:rPr>
          <w:rFonts w:eastAsia="微软雅黑" w:hint="eastAsia"/>
        </w:rPr>
        <w:t>区域</w:t>
      </w:r>
      <w:r>
        <w:rPr>
          <w:rFonts w:eastAsia="微软雅黑" w:hint="eastAsia"/>
        </w:rPr>
        <w:t>ID</w:t>
      </w:r>
      <w:r>
        <w:rPr>
          <w:rFonts w:eastAsia="微软雅黑" w:hint="eastAsia"/>
        </w:rPr>
        <w:t>代表：一个城市的行政区域。</w:t>
      </w:r>
    </w:p>
    <w:p w14:paraId="4D00F6B5" w14:textId="77777777" w:rsidR="00965063" w:rsidRDefault="00457EBC">
      <w:pPr>
        <w:adjustRightInd w:val="0"/>
        <w:snapToGrid w:val="0"/>
        <w:ind w:firstLineChars="200" w:firstLine="420"/>
        <w:rPr>
          <w:rFonts w:eastAsia="微软雅黑"/>
        </w:rPr>
      </w:pPr>
      <w:r>
        <w:rPr>
          <w:rFonts w:eastAsia="微软雅黑" w:hint="eastAsia"/>
        </w:rPr>
        <w:t>摄像头编号：一个卡口往往会有多个摄像头，每个摄像头都有一个唯一编号。</w:t>
      </w:r>
    </w:p>
    <w:p w14:paraId="39055B91" w14:textId="77777777" w:rsidR="00965063" w:rsidRDefault="00457EBC">
      <w:pPr>
        <w:adjustRightInd w:val="0"/>
        <w:snapToGrid w:val="0"/>
        <w:ind w:firstLineChars="200" w:firstLine="420"/>
        <w:rPr>
          <w:rFonts w:eastAsia="微软雅黑"/>
        </w:rPr>
      </w:pPr>
      <w:r>
        <w:rPr>
          <w:rFonts w:eastAsia="微软雅黑" w:hint="eastAsia"/>
        </w:rPr>
        <w:t>道路</w:t>
      </w:r>
      <w:r>
        <w:rPr>
          <w:rFonts w:eastAsia="微软雅黑" w:hint="eastAsia"/>
        </w:rPr>
        <w:t>ID</w:t>
      </w:r>
      <w:r>
        <w:rPr>
          <w:rFonts w:eastAsia="微软雅黑" w:hint="eastAsia"/>
        </w:rPr>
        <w:t>：城市中每一条道路都有名字，比如：蔡锷路。交通部门会给蔡锷路一个唯一编号。</w:t>
      </w:r>
    </w:p>
    <w:p w14:paraId="1D968D0A" w14:textId="77777777" w:rsidR="00965063" w:rsidRDefault="00457EBC">
      <w:pPr>
        <w:pStyle w:val="3"/>
        <w:ind w:left="960" w:hanging="960"/>
        <w:rPr>
          <w:rFonts w:eastAsia="微软雅黑"/>
        </w:rPr>
      </w:pPr>
      <w:r>
        <w:rPr>
          <w:rFonts w:eastAsia="微软雅黑" w:hint="eastAsia"/>
        </w:rPr>
        <w:t>城市交通管理数据表</w:t>
      </w:r>
    </w:p>
    <w:p w14:paraId="33AD776C" w14:textId="77777777" w:rsidR="00965063" w:rsidRDefault="00457EBC">
      <w:pPr>
        <w:adjustRightInd w:val="0"/>
        <w:snapToGrid w:val="0"/>
        <w:ind w:firstLineChars="200" w:firstLine="420"/>
        <w:rPr>
          <w:rFonts w:eastAsia="微软雅黑"/>
        </w:rPr>
      </w:pPr>
      <w:r>
        <w:rPr>
          <w:rFonts w:eastAsia="微软雅黑" w:hint="eastAsia"/>
        </w:rPr>
        <w:t>Mysql</w:t>
      </w:r>
      <w:r>
        <w:rPr>
          <w:rFonts w:eastAsia="微软雅黑" w:hint="eastAsia"/>
        </w:rPr>
        <w:t>数据库中有两张表是由城市交通管理平台提供的，本项目需要读取这两张表的数据来进行分析计算。</w:t>
      </w:r>
    </w:p>
    <w:p w14:paraId="20CB4C51" w14:textId="77777777" w:rsidR="00965063" w:rsidRDefault="00457EBC">
      <w:pPr>
        <w:numPr>
          <w:ilvl w:val="0"/>
          <w:numId w:val="6"/>
        </w:numPr>
        <w:adjustRightInd w:val="0"/>
        <w:snapToGrid w:val="0"/>
        <w:rPr>
          <w:rFonts w:eastAsia="微软雅黑"/>
        </w:rPr>
      </w:pPr>
      <w:r>
        <w:rPr>
          <w:rFonts w:eastAsia="微软雅黑" w:hint="eastAsia"/>
        </w:rPr>
        <w:t>城市区域表：</w:t>
      </w:r>
      <w:r>
        <w:rPr>
          <w:rFonts w:eastAsia="微软雅黑" w:hint="eastAsia"/>
        </w:rPr>
        <w:t xml:space="preserve"> t_area_info</w:t>
      </w:r>
    </w:p>
    <w:tbl>
      <w:tblPr>
        <w:tblStyle w:val="af0"/>
        <w:tblW w:w="0" w:type="auto"/>
        <w:tblLook w:val="04A0" w:firstRow="1" w:lastRow="0" w:firstColumn="1" w:lastColumn="0" w:noHBand="0" w:noVBand="1"/>
      </w:tblPr>
      <w:tblGrid>
        <w:gridCol w:w="8522"/>
      </w:tblGrid>
      <w:tr w:rsidR="00965063" w14:paraId="3F2336BC" w14:textId="77777777">
        <w:tc>
          <w:tcPr>
            <w:tcW w:w="8522" w:type="dxa"/>
          </w:tcPr>
          <w:p w14:paraId="323B9059" w14:textId="77777777" w:rsidR="00965063" w:rsidRDefault="00457EBC">
            <w:pPr>
              <w:adjustRightInd w:val="0"/>
              <w:snapToGrid w:val="0"/>
              <w:rPr>
                <w:rFonts w:eastAsia="微软雅黑"/>
                <w:sz w:val="18"/>
                <w:szCs w:val="21"/>
              </w:rPr>
            </w:pPr>
            <w:r>
              <w:rPr>
                <w:rFonts w:eastAsia="微软雅黑"/>
                <w:sz w:val="18"/>
                <w:szCs w:val="21"/>
              </w:rPr>
              <w:t>DROP TABLE IF EXISTS `</w:t>
            </w:r>
            <w:r>
              <w:rPr>
                <w:rFonts w:eastAsia="微软雅黑" w:hint="eastAsia"/>
              </w:rPr>
              <w:t>t_area_info</w:t>
            </w:r>
            <w:r>
              <w:rPr>
                <w:rFonts w:eastAsia="微软雅黑"/>
                <w:sz w:val="18"/>
                <w:szCs w:val="21"/>
              </w:rPr>
              <w:t>`;</w:t>
            </w:r>
          </w:p>
          <w:p w14:paraId="321D86C4" w14:textId="77777777" w:rsidR="00965063" w:rsidRDefault="00457EBC">
            <w:pPr>
              <w:adjustRightInd w:val="0"/>
              <w:snapToGrid w:val="0"/>
              <w:rPr>
                <w:rFonts w:eastAsia="微软雅黑"/>
                <w:sz w:val="18"/>
                <w:szCs w:val="21"/>
              </w:rPr>
            </w:pPr>
            <w:r>
              <w:rPr>
                <w:rFonts w:eastAsia="微软雅黑"/>
                <w:sz w:val="18"/>
                <w:szCs w:val="21"/>
              </w:rPr>
              <w:t>CREATE TABLE `area_info` (</w:t>
            </w:r>
          </w:p>
          <w:p w14:paraId="31C7DE47" w14:textId="77777777" w:rsidR="00965063" w:rsidRDefault="00457EBC">
            <w:pPr>
              <w:adjustRightInd w:val="0"/>
              <w:snapToGrid w:val="0"/>
              <w:rPr>
                <w:rFonts w:eastAsia="微软雅黑"/>
                <w:sz w:val="18"/>
                <w:szCs w:val="21"/>
              </w:rPr>
            </w:pPr>
            <w:r>
              <w:rPr>
                <w:rFonts w:eastAsia="微软雅黑"/>
                <w:sz w:val="18"/>
                <w:szCs w:val="21"/>
              </w:rPr>
              <w:t xml:space="preserve">  `area_id` varchar(255) DEFAULT NULL</w:t>
            </w:r>
            <w:r>
              <w:rPr>
                <w:rFonts w:eastAsia="微软雅黑"/>
                <w:sz w:val="18"/>
                <w:szCs w:val="21"/>
              </w:rPr>
              <w:t>,</w:t>
            </w:r>
          </w:p>
          <w:p w14:paraId="5BA711CC" w14:textId="77777777" w:rsidR="00965063" w:rsidRDefault="00457EBC">
            <w:pPr>
              <w:adjustRightInd w:val="0"/>
              <w:snapToGrid w:val="0"/>
              <w:rPr>
                <w:rFonts w:eastAsia="微软雅黑"/>
                <w:sz w:val="18"/>
                <w:szCs w:val="21"/>
              </w:rPr>
            </w:pPr>
            <w:r>
              <w:rPr>
                <w:rFonts w:eastAsia="微软雅黑"/>
                <w:sz w:val="18"/>
                <w:szCs w:val="21"/>
              </w:rPr>
              <w:t xml:space="preserve">  `area_name` varchar(255) DEFAULT NULL</w:t>
            </w:r>
          </w:p>
          <w:p w14:paraId="3362AE4E" w14:textId="77777777" w:rsidR="00965063" w:rsidRDefault="00457EBC">
            <w:pPr>
              <w:adjustRightInd w:val="0"/>
              <w:snapToGrid w:val="0"/>
              <w:rPr>
                <w:rFonts w:eastAsia="微软雅黑"/>
                <w:sz w:val="18"/>
                <w:szCs w:val="21"/>
              </w:rPr>
            </w:pPr>
            <w:r>
              <w:rPr>
                <w:rFonts w:eastAsia="微软雅黑"/>
                <w:sz w:val="18"/>
                <w:szCs w:val="21"/>
              </w:rPr>
              <w:t>)</w:t>
            </w:r>
          </w:p>
          <w:p w14:paraId="6BC5AF17" w14:textId="77777777" w:rsidR="00965063" w:rsidRDefault="00457EBC">
            <w:pPr>
              <w:adjustRightInd w:val="0"/>
              <w:snapToGrid w:val="0"/>
              <w:rPr>
                <w:rFonts w:eastAsia="微软雅黑"/>
                <w:sz w:val="18"/>
                <w:szCs w:val="21"/>
              </w:rPr>
            </w:pPr>
            <w:r>
              <w:rPr>
                <w:rFonts w:eastAsia="微软雅黑" w:hint="eastAsia"/>
                <w:sz w:val="18"/>
                <w:szCs w:val="21"/>
              </w:rPr>
              <w:t>--</w:t>
            </w:r>
            <w:r>
              <w:rPr>
                <w:rFonts w:eastAsia="微软雅黑" w:hint="eastAsia"/>
                <w:sz w:val="18"/>
                <w:szCs w:val="21"/>
              </w:rPr>
              <w:t>导入数据</w:t>
            </w:r>
          </w:p>
          <w:p w14:paraId="19DAED82"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('01', '</w:t>
            </w:r>
            <w:r>
              <w:rPr>
                <w:rFonts w:eastAsia="微软雅黑"/>
                <w:sz w:val="18"/>
                <w:szCs w:val="21"/>
              </w:rPr>
              <w:t>海淀区</w:t>
            </w:r>
            <w:r>
              <w:rPr>
                <w:rFonts w:eastAsia="微软雅黑"/>
                <w:sz w:val="18"/>
                <w:szCs w:val="21"/>
              </w:rPr>
              <w:t>');</w:t>
            </w:r>
          </w:p>
          <w:p w14:paraId="7ED65A48"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('02', '</w:t>
            </w:r>
            <w:r>
              <w:rPr>
                <w:rFonts w:eastAsia="微软雅黑"/>
                <w:sz w:val="18"/>
                <w:szCs w:val="21"/>
              </w:rPr>
              <w:t>昌平区</w:t>
            </w:r>
            <w:r>
              <w:rPr>
                <w:rFonts w:eastAsia="微软雅黑"/>
                <w:sz w:val="18"/>
                <w:szCs w:val="21"/>
              </w:rPr>
              <w:t>');</w:t>
            </w:r>
          </w:p>
          <w:p w14:paraId="005275FE"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('03', '</w:t>
            </w:r>
            <w:r>
              <w:rPr>
                <w:rFonts w:eastAsia="微软雅黑"/>
                <w:sz w:val="18"/>
                <w:szCs w:val="21"/>
              </w:rPr>
              <w:t>朝阳区</w:t>
            </w:r>
            <w:r>
              <w:rPr>
                <w:rFonts w:eastAsia="微软雅黑"/>
                <w:sz w:val="18"/>
                <w:szCs w:val="21"/>
              </w:rPr>
              <w:t>');</w:t>
            </w:r>
          </w:p>
          <w:p w14:paraId="7685523C"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('04', '</w:t>
            </w:r>
            <w:r>
              <w:rPr>
                <w:rFonts w:eastAsia="微软雅黑"/>
                <w:sz w:val="18"/>
                <w:szCs w:val="21"/>
              </w:rPr>
              <w:t>顺义区</w:t>
            </w:r>
            <w:r>
              <w:rPr>
                <w:rFonts w:eastAsia="微软雅黑"/>
                <w:sz w:val="18"/>
                <w:szCs w:val="21"/>
              </w:rPr>
              <w:t>');</w:t>
            </w:r>
          </w:p>
          <w:p w14:paraId="73B0B424" w14:textId="77777777" w:rsidR="00965063" w:rsidRDefault="00457EBC">
            <w:pPr>
              <w:adjustRightInd w:val="0"/>
              <w:snapToGrid w:val="0"/>
              <w:rPr>
                <w:rFonts w:eastAsia="微软雅黑"/>
                <w:sz w:val="18"/>
                <w:szCs w:val="21"/>
              </w:rPr>
            </w:pPr>
            <w:r>
              <w:rPr>
                <w:rFonts w:eastAsia="微软雅黑"/>
                <w:sz w:val="18"/>
                <w:szCs w:val="21"/>
              </w:rPr>
              <w:t xml:space="preserve">INSERT </w:t>
            </w:r>
            <w:r>
              <w:rPr>
                <w:rFonts w:eastAsia="微软雅黑"/>
                <w:sz w:val="18"/>
                <w:szCs w:val="21"/>
              </w:rPr>
              <w:t>INTO `</w:t>
            </w:r>
            <w:r>
              <w:rPr>
                <w:rFonts w:eastAsia="微软雅黑" w:hint="eastAsia"/>
              </w:rPr>
              <w:t>t_area_inf</w:t>
            </w:r>
            <w:r>
              <w:rPr>
                <w:rFonts w:eastAsia="微软雅黑"/>
                <w:sz w:val="18"/>
                <w:szCs w:val="21"/>
              </w:rPr>
              <w:t>o` VALUES ('05', '</w:t>
            </w:r>
            <w:r>
              <w:rPr>
                <w:rFonts w:eastAsia="微软雅黑"/>
                <w:sz w:val="18"/>
                <w:szCs w:val="21"/>
              </w:rPr>
              <w:t>西城区</w:t>
            </w:r>
            <w:r>
              <w:rPr>
                <w:rFonts w:eastAsia="微软雅黑"/>
                <w:sz w:val="18"/>
                <w:szCs w:val="21"/>
              </w:rPr>
              <w:t>');</w:t>
            </w:r>
          </w:p>
          <w:p w14:paraId="5CFBCA54"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('06', '</w:t>
            </w:r>
            <w:r>
              <w:rPr>
                <w:rFonts w:eastAsia="微软雅黑"/>
                <w:sz w:val="18"/>
                <w:szCs w:val="21"/>
              </w:rPr>
              <w:t>东城区</w:t>
            </w:r>
            <w:r>
              <w:rPr>
                <w:rFonts w:eastAsia="微软雅黑"/>
                <w:sz w:val="18"/>
                <w:szCs w:val="21"/>
              </w:rPr>
              <w:t>');</w:t>
            </w:r>
          </w:p>
          <w:p w14:paraId="428DDF18"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('07', '</w:t>
            </w:r>
            <w:r>
              <w:rPr>
                <w:rFonts w:eastAsia="微软雅黑"/>
                <w:sz w:val="18"/>
                <w:szCs w:val="21"/>
              </w:rPr>
              <w:t>大兴区</w:t>
            </w:r>
            <w:r>
              <w:rPr>
                <w:rFonts w:eastAsia="微软雅黑"/>
                <w:sz w:val="18"/>
                <w:szCs w:val="21"/>
              </w:rPr>
              <w:t>');</w:t>
            </w:r>
          </w:p>
          <w:p w14:paraId="57B468BE"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t_area_info</w:t>
            </w:r>
            <w:r>
              <w:rPr>
                <w:rFonts w:eastAsia="微软雅黑"/>
                <w:sz w:val="18"/>
                <w:szCs w:val="21"/>
              </w:rPr>
              <w:t>` VALUES ('08', '</w:t>
            </w:r>
            <w:r>
              <w:rPr>
                <w:rFonts w:eastAsia="微软雅黑"/>
                <w:sz w:val="18"/>
                <w:szCs w:val="21"/>
              </w:rPr>
              <w:t>石景山</w:t>
            </w:r>
            <w:r>
              <w:rPr>
                <w:rFonts w:eastAsia="微软雅黑"/>
                <w:sz w:val="18"/>
                <w:szCs w:val="21"/>
              </w:rPr>
              <w:t>');</w:t>
            </w:r>
          </w:p>
        </w:tc>
      </w:tr>
    </w:tbl>
    <w:p w14:paraId="44F7B1D9" w14:textId="77777777" w:rsidR="00965063" w:rsidRDefault="00457EBC">
      <w:pPr>
        <w:numPr>
          <w:ilvl w:val="0"/>
          <w:numId w:val="6"/>
        </w:numPr>
        <w:adjustRightInd w:val="0"/>
        <w:snapToGrid w:val="0"/>
        <w:rPr>
          <w:rFonts w:eastAsia="微软雅黑"/>
        </w:rPr>
      </w:pPr>
      <w:r>
        <w:rPr>
          <w:rFonts w:eastAsia="微软雅黑" w:hint="eastAsia"/>
        </w:rPr>
        <w:lastRenderedPageBreak/>
        <w:t>城市“违法”车辆列表：</w:t>
      </w:r>
      <w:r>
        <w:rPr>
          <w:rFonts w:eastAsia="微软雅黑" w:hint="eastAsia"/>
        </w:rPr>
        <w:t xml:space="preserve"> </w:t>
      </w:r>
    </w:p>
    <w:p w14:paraId="6D6EACB8" w14:textId="77777777" w:rsidR="00965063" w:rsidRDefault="00457EBC">
      <w:pPr>
        <w:adjustRightInd w:val="0"/>
        <w:snapToGrid w:val="0"/>
        <w:ind w:firstLine="420"/>
        <w:rPr>
          <w:rFonts w:eastAsia="微软雅黑"/>
        </w:rPr>
      </w:pPr>
      <w:r>
        <w:rPr>
          <w:rFonts w:eastAsia="微软雅黑" w:hint="eastAsia"/>
        </w:rPr>
        <w:t>城市“违法”车辆，一般是指需要进行实时布控的违法车辆。</w:t>
      </w:r>
    </w:p>
    <w:tbl>
      <w:tblPr>
        <w:tblStyle w:val="af0"/>
        <w:tblW w:w="0" w:type="auto"/>
        <w:tblLook w:val="04A0" w:firstRow="1" w:lastRow="0" w:firstColumn="1" w:lastColumn="0" w:noHBand="0" w:noVBand="1"/>
      </w:tblPr>
      <w:tblGrid>
        <w:gridCol w:w="8522"/>
      </w:tblGrid>
      <w:tr w:rsidR="00965063" w14:paraId="116C27AD" w14:textId="77777777">
        <w:tc>
          <w:tcPr>
            <w:tcW w:w="8522" w:type="dxa"/>
          </w:tcPr>
          <w:p w14:paraId="49E4F558" w14:textId="77777777" w:rsidR="00965063" w:rsidRDefault="00457EBC">
            <w:pPr>
              <w:adjustRightInd w:val="0"/>
              <w:snapToGrid w:val="0"/>
              <w:rPr>
                <w:rFonts w:eastAsia="微软雅黑"/>
                <w:sz w:val="18"/>
                <w:szCs w:val="21"/>
              </w:rPr>
            </w:pPr>
            <w:r>
              <w:rPr>
                <w:rFonts w:eastAsia="微软雅黑"/>
                <w:sz w:val="18"/>
                <w:szCs w:val="21"/>
              </w:rPr>
              <w:t>DROP TABLE IF EXISTS `</w:t>
            </w:r>
            <w:r>
              <w:rPr>
                <w:rFonts w:eastAsia="微软雅黑" w:hint="eastAsia"/>
              </w:rPr>
              <w:t>t_violation_list</w:t>
            </w:r>
            <w:r>
              <w:rPr>
                <w:rFonts w:eastAsia="微软雅黑"/>
                <w:sz w:val="18"/>
                <w:szCs w:val="21"/>
              </w:rPr>
              <w:t>`;</w:t>
            </w:r>
          </w:p>
          <w:p w14:paraId="6FA51D63" w14:textId="77777777" w:rsidR="00965063" w:rsidRDefault="00457EBC">
            <w:pPr>
              <w:adjustRightInd w:val="0"/>
              <w:snapToGrid w:val="0"/>
              <w:rPr>
                <w:rFonts w:eastAsia="微软雅黑"/>
                <w:sz w:val="18"/>
                <w:szCs w:val="21"/>
              </w:rPr>
            </w:pPr>
            <w:r>
              <w:rPr>
                <w:rFonts w:eastAsia="微软雅黑"/>
                <w:sz w:val="18"/>
                <w:szCs w:val="21"/>
              </w:rPr>
              <w:t>CREATE TABLE `t_violation_list` (</w:t>
            </w:r>
          </w:p>
          <w:p w14:paraId="2C6558CD" w14:textId="77777777" w:rsidR="00965063" w:rsidRDefault="00457EBC">
            <w:pPr>
              <w:adjustRightInd w:val="0"/>
              <w:snapToGrid w:val="0"/>
              <w:rPr>
                <w:rFonts w:eastAsia="微软雅黑"/>
                <w:sz w:val="18"/>
                <w:szCs w:val="21"/>
              </w:rPr>
            </w:pPr>
            <w:r>
              <w:rPr>
                <w:rFonts w:eastAsia="微软雅黑"/>
                <w:sz w:val="18"/>
                <w:szCs w:val="21"/>
              </w:rPr>
              <w:t xml:space="preserve">  `car` varchar(255) NOT NULL,</w:t>
            </w:r>
          </w:p>
          <w:p w14:paraId="470C716F" w14:textId="77777777" w:rsidR="00965063" w:rsidRDefault="00457EBC">
            <w:pPr>
              <w:adjustRightInd w:val="0"/>
              <w:snapToGrid w:val="0"/>
              <w:rPr>
                <w:rFonts w:eastAsia="微软雅黑"/>
                <w:sz w:val="18"/>
                <w:szCs w:val="21"/>
              </w:rPr>
            </w:pPr>
            <w:r>
              <w:rPr>
                <w:rFonts w:eastAsia="微软雅黑"/>
                <w:sz w:val="18"/>
                <w:szCs w:val="21"/>
              </w:rPr>
              <w:t xml:space="preserve">  `violation` varchar(1000) DEFAULT NULL,</w:t>
            </w:r>
          </w:p>
          <w:p w14:paraId="43689BAC" w14:textId="77777777" w:rsidR="00965063" w:rsidRDefault="00457EBC">
            <w:pPr>
              <w:adjustRightInd w:val="0"/>
              <w:snapToGrid w:val="0"/>
              <w:rPr>
                <w:rFonts w:eastAsia="微软雅黑"/>
                <w:sz w:val="18"/>
                <w:szCs w:val="21"/>
              </w:rPr>
            </w:pPr>
            <w:r>
              <w:rPr>
                <w:rFonts w:eastAsia="微软雅黑"/>
                <w:sz w:val="18"/>
                <w:szCs w:val="21"/>
              </w:rPr>
              <w:t xml:space="preserve">  `create_time` bigint(20) DEFAULT NULL,</w:t>
            </w:r>
          </w:p>
          <w:p w14:paraId="1F28E1FD" w14:textId="77777777" w:rsidR="00965063" w:rsidRDefault="00457EBC">
            <w:pPr>
              <w:adjustRightInd w:val="0"/>
              <w:snapToGrid w:val="0"/>
              <w:rPr>
                <w:rFonts w:eastAsia="微软雅黑"/>
                <w:sz w:val="18"/>
                <w:szCs w:val="21"/>
              </w:rPr>
            </w:pPr>
            <w:r>
              <w:rPr>
                <w:rFonts w:eastAsia="微软雅黑"/>
                <w:sz w:val="18"/>
                <w:szCs w:val="21"/>
              </w:rPr>
              <w:t xml:space="preserve">  PRIMARY KEY (`car`)</w:t>
            </w:r>
          </w:p>
          <w:p w14:paraId="7E726BD7" w14:textId="77777777" w:rsidR="00965063" w:rsidRDefault="00457EBC">
            <w:pPr>
              <w:adjustRightInd w:val="0"/>
              <w:snapToGrid w:val="0"/>
              <w:rPr>
                <w:rFonts w:eastAsia="微软雅黑"/>
                <w:sz w:val="18"/>
                <w:szCs w:val="21"/>
              </w:rPr>
            </w:pPr>
            <w:r>
              <w:rPr>
                <w:rFonts w:eastAsia="微软雅黑"/>
                <w:sz w:val="18"/>
                <w:szCs w:val="21"/>
              </w:rPr>
              <w:t>) ENGINE=InnoDB DEFAULT CHARSET=utf8;</w:t>
            </w:r>
          </w:p>
          <w:p w14:paraId="06A01B82" w14:textId="77777777" w:rsidR="00965063" w:rsidRDefault="00457EBC">
            <w:pPr>
              <w:adjustRightInd w:val="0"/>
              <w:snapToGrid w:val="0"/>
              <w:rPr>
                <w:rFonts w:eastAsia="微软雅黑"/>
                <w:sz w:val="18"/>
                <w:szCs w:val="21"/>
              </w:rPr>
            </w:pPr>
            <w:r>
              <w:rPr>
                <w:rFonts w:eastAsia="微软雅黑" w:hint="eastAsia"/>
                <w:sz w:val="18"/>
                <w:szCs w:val="21"/>
              </w:rPr>
              <w:t>--</w:t>
            </w:r>
            <w:r>
              <w:rPr>
                <w:rFonts w:eastAsia="微软雅黑" w:hint="eastAsia"/>
                <w:sz w:val="18"/>
                <w:szCs w:val="21"/>
              </w:rPr>
              <w:t>导入数据</w:t>
            </w:r>
          </w:p>
          <w:p w14:paraId="474BFC34"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w:t>
            </w:r>
            <w:r>
              <w:rPr>
                <w:rFonts w:eastAsia="微软雅黑" w:hint="eastAsia"/>
              </w:rPr>
              <w:t>on_list</w:t>
            </w:r>
            <w:r>
              <w:rPr>
                <w:rFonts w:eastAsia="微软雅黑"/>
                <w:sz w:val="18"/>
                <w:szCs w:val="21"/>
              </w:rPr>
              <w:t>` VALUES ('</w:t>
            </w:r>
            <w:r>
              <w:rPr>
                <w:rFonts w:eastAsia="微软雅黑" w:hint="eastAsia"/>
                <w:sz w:val="18"/>
                <w:szCs w:val="21"/>
              </w:rPr>
              <w:t>京</w:t>
            </w:r>
            <w:r>
              <w:rPr>
                <w:rFonts w:eastAsia="微软雅黑" w:hint="eastAsia"/>
                <w:sz w:val="18"/>
                <w:szCs w:val="21"/>
              </w:rPr>
              <w:t>P88888</w:t>
            </w:r>
            <w:r>
              <w:rPr>
                <w:rFonts w:eastAsia="微软雅黑"/>
                <w:sz w:val="18"/>
                <w:szCs w:val="21"/>
              </w:rPr>
              <w:t>', '</w:t>
            </w:r>
            <w:r>
              <w:rPr>
                <w:rFonts w:eastAsia="微软雅黑" w:hint="eastAsia"/>
                <w:sz w:val="18"/>
                <w:szCs w:val="21"/>
              </w:rPr>
              <w:t>违章未处理超过</w:t>
            </w:r>
            <w:r>
              <w:rPr>
                <w:rFonts w:eastAsia="微软雅黑" w:hint="eastAsia"/>
                <w:sz w:val="18"/>
                <w:szCs w:val="21"/>
              </w:rPr>
              <w:t>89</w:t>
            </w:r>
            <w:r>
              <w:rPr>
                <w:rFonts w:eastAsia="微软雅黑" w:hint="eastAsia"/>
                <w:sz w:val="18"/>
                <w:szCs w:val="21"/>
              </w:rPr>
              <w:t>次</w:t>
            </w:r>
            <w:r>
              <w:rPr>
                <w:rFonts w:eastAsia="微软雅黑"/>
                <w:sz w:val="18"/>
                <w:szCs w:val="21"/>
              </w:rPr>
              <w:t>',null);</w:t>
            </w:r>
          </w:p>
          <w:p w14:paraId="491736A6"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P99999</w:t>
            </w:r>
            <w:r>
              <w:rPr>
                <w:rFonts w:eastAsia="微软雅黑"/>
                <w:sz w:val="18"/>
                <w:szCs w:val="21"/>
              </w:rPr>
              <w:t>', '</w:t>
            </w:r>
            <w:r>
              <w:rPr>
                <w:rFonts w:eastAsia="微软雅黑" w:hint="eastAsia"/>
                <w:sz w:val="18"/>
                <w:szCs w:val="21"/>
              </w:rPr>
              <w:t>违章未处理超过</w:t>
            </w:r>
            <w:r>
              <w:rPr>
                <w:rFonts w:eastAsia="微软雅黑" w:hint="eastAsia"/>
                <w:sz w:val="18"/>
                <w:szCs w:val="21"/>
              </w:rPr>
              <w:t>239</w:t>
            </w:r>
            <w:r>
              <w:rPr>
                <w:rFonts w:eastAsia="微软雅黑" w:hint="eastAsia"/>
                <w:sz w:val="18"/>
                <w:szCs w:val="21"/>
              </w:rPr>
              <w:t>次</w:t>
            </w:r>
            <w:r>
              <w:rPr>
                <w:rFonts w:eastAsia="微软雅黑"/>
                <w:sz w:val="18"/>
                <w:szCs w:val="21"/>
              </w:rPr>
              <w:t>',null);</w:t>
            </w:r>
          </w:p>
          <w:p w14:paraId="1A985D64"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P77777</w:t>
            </w:r>
            <w:r>
              <w:rPr>
                <w:rFonts w:eastAsia="微软雅黑"/>
                <w:sz w:val="18"/>
                <w:szCs w:val="21"/>
              </w:rPr>
              <w:t>', '</w:t>
            </w:r>
            <w:r>
              <w:rPr>
                <w:rFonts w:eastAsia="微软雅黑" w:hint="eastAsia"/>
                <w:sz w:val="18"/>
                <w:szCs w:val="21"/>
              </w:rPr>
              <w:t>违章未处理超过</w:t>
            </w:r>
            <w:r>
              <w:rPr>
                <w:rFonts w:eastAsia="微软雅黑" w:hint="eastAsia"/>
                <w:sz w:val="18"/>
                <w:szCs w:val="21"/>
              </w:rPr>
              <w:t>567</w:t>
            </w:r>
            <w:r>
              <w:rPr>
                <w:rFonts w:eastAsia="微软雅黑" w:hint="eastAsia"/>
                <w:sz w:val="18"/>
                <w:szCs w:val="21"/>
              </w:rPr>
              <w:t>次</w:t>
            </w:r>
            <w:r>
              <w:rPr>
                <w:rFonts w:eastAsia="微软雅黑"/>
                <w:sz w:val="18"/>
                <w:szCs w:val="21"/>
              </w:rPr>
              <w:t>',null);</w:t>
            </w:r>
          </w:p>
          <w:p w14:paraId="62438C0F"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P66666</w:t>
            </w:r>
            <w:r>
              <w:rPr>
                <w:rFonts w:eastAsia="微软雅黑"/>
                <w:sz w:val="18"/>
                <w:szCs w:val="21"/>
              </w:rPr>
              <w:t>', '</w:t>
            </w:r>
            <w:r>
              <w:rPr>
                <w:rFonts w:eastAsia="微软雅黑" w:hint="eastAsia"/>
                <w:sz w:val="18"/>
                <w:szCs w:val="21"/>
              </w:rPr>
              <w:t>嫌疑套牌车</w:t>
            </w:r>
            <w:r>
              <w:rPr>
                <w:rFonts w:eastAsia="微软雅黑"/>
                <w:sz w:val="18"/>
                <w:szCs w:val="21"/>
              </w:rPr>
              <w:t>',null);</w:t>
            </w:r>
          </w:p>
          <w:p w14:paraId="54610745" w14:textId="77777777" w:rsidR="00965063" w:rsidRDefault="00457EBC">
            <w:pPr>
              <w:adjustRightInd w:val="0"/>
              <w:snapToGrid w:val="0"/>
              <w:rPr>
                <w:rFonts w:eastAsia="微软雅黑"/>
                <w:sz w:val="18"/>
                <w:szCs w:val="21"/>
              </w:rPr>
            </w:pPr>
            <w:r>
              <w:rPr>
                <w:rFonts w:eastAsia="微软雅黑"/>
                <w:sz w:val="18"/>
                <w:szCs w:val="21"/>
              </w:rPr>
              <w:t>I</w:t>
            </w:r>
            <w:r>
              <w:rPr>
                <w:rFonts w:eastAsia="微软雅黑"/>
                <w:sz w:val="18"/>
                <w:szCs w:val="21"/>
              </w:rPr>
              <w:t>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P55555</w:t>
            </w:r>
            <w:r>
              <w:rPr>
                <w:rFonts w:eastAsia="微软雅黑"/>
                <w:sz w:val="18"/>
                <w:szCs w:val="21"/>
              </w:rPr>
              <w:t>', '</w:t>
            </w:r>
            <w:r>
              <w:rPr>
                <w:rFonts w:eastAsia="微软雅黑" w:hint="eastAsia"/>
                <w:sz w:val="18"/>
                <w:szCs w:val="21"/>
              </w:rPr>
              <w:t>嫌疑套牌车</w:t>
            </w:r>
            <w:r>
              <w:rPr>
                <w:rFonts w:eastAsia="微软雅黑"/>
                <w:sz w:val="18"/>
                <w:szCs w:val="21"/>
              </w:rPr>
              <w:t>',null);</w:t>
            </w:r>
          </w:p>
          <w:p w14:paraId="2960CA85"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P44444</w:t>
            </w:r>
            <w:r>
              <w:rPr>
                <w:rFonts w:eastAsia="微软雅黑"/>
                <w:sz w:val="18"/>
                <w:szCs w:val="21"/>
              </w:rPr>
              <w:t>', '</w:t>
            </w:r>
            <w:r>
              <w:rPr>
                <w:rFonts w:eastAsia="微软雅黑" w:hint="eastAsia"/>
                <w:sz w:val="18"/>
                <w:szCs w:val="21"/>
              </w:rPr>
              <w:t>嫌疑套牌车</w:t>
            </w:r>
            <w:r>
              <w:rPr>
                <w:rFonts w:eastAsia="微软雅黑"/>
                <w:sz w:val="18"/>
                <w:szCs w:val="21"/>
              </w:rPr>
              <w:t>',null);</w:t>
            </w:r>
          </w:p>
          <w:p w14:paraId="01460BBD"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P33333</w:t>
            </w:r>
            <w:r>
              <w:rPr>
                <w:rFonts w:eastAsia="微软雅黑"/>
                <w:sz w:val="18"/>
                <w:szCs w:val="21"/>
              </w:rPr>
              <w:t>', '</w:t>
            </w:r>
            <w:r>
              <w:rPr>
                <w:rFonts w:eastAsia="微软雅黑" w:hint="eastAsia"/>
                <w:sz w:val="18"/>
                <w:szCs w:val="21"/>
              </w:rPr>
              <w:t>违章未处理超过</w:t>
            </w:r>
            <w:r>
              <w:rPr>
                <w:rFonts w:eastAsia="微软雅黑" w:hint="eastAsia"/>
                <w:sz w:val="18"/>
                <w:szCs w:val="21"/>
              </w:rPr>
              <w:t>123</w:t>
            </w:r>
            <w:r>
              <w:rPr>
                <w:rFonts w:eastAsia="微软雅黑" w:hint="eastAsia"/>
                <w:sz w:val="18"/>
                <w:szCs w:val="21"/>
              </w:rPr>
              <w:t>次</w:t>
            </w:r>
            <w:r>
              <w:rPr>
                <w:rFonts w:eastAsia="微软雅黑"/>
                <w:sz w:val="18"/>
                <w:szCs w:val="21"/>
              </w:rPr>
              <w:t>',null);</w:t>
            </w:r>
          </w:p>
          <w:p w14:paraId="773D06B5" w14:textId="77777777" w:rsidR="00965063" w:rsidRDefault="00457EBC">
            <w:pPr>
              <w:adjustRightInd w:val="0"/>
              <w:snapToGrid w:val="0"/>
              <w:rPr>
                <w:rFonts w:eastAsia="微软雅黑"/>
                <w:sz w:val="18"/>
                <w:szCs w:val="21"/>
              </w:rPr>
            </w:pPr>
            <w:r>
              <w:rPr>
                <w:rFonts w:eastAsia="微软雅黑"/>
                <w:sz w:val="18"/>
                <w:szCs w:val="21"/>
              </w:rPr>
              <w:t>INSERT INTO `</w:t>
            </w:r>
            <w:r>
              <w:rPr>
                <w:rFonts w:eastAsia="微软雅黑" w:hint="eastAsia"/>
              </w:rPr>
              <w:t>t_violation_list</w:t>
            </w:r>
            <w:r>
              <w:rPr>
                <w:rFonts w:eastAsia="微软雅黑"/>
                <w:sz w:val="18"/>
                <w:szCs w:val="21"/>
              </w:rPr>
              <w:t>` VALUES ('</w:t>
            </w:r>
            <w:r>
              <w:rPr>
                <w:rFonts w:eastAsia="微软雅黑" w:hint="eastAsia"/>
                <w:sz w:val="18"/>
                <w:szCs w:val="21"/>
              </w:rPr>
              <w:t>京</w:t>
            </w:r>
            <w:r>
              <w:rPr>
                <w:rFonts w:eastAsia="微软雅黑" w:hint="eastAsia"/>
                <w:sz w:val="18"/>
                <w:szCs w:val="21"/>
              </w:rPr>
              <w:t>P22222</w:t>
            </w:r>
            <w:r>
              <w:rPr>
                <w:rFonts w:eastAsia="微软雅黑"/>
                <w:sz w:val="18"/>
                <w:szCs w:val="21"/>
              </w:rPr>
              <w:t>', '</w:t>
            </w:r>
            <w:r>
              <w:rPr>
                <w:rFonts w:eastAsia="微软雅黑" w:hint="eastAsia"/>
                <w:sz w:val="18"/>
                <w:szCs w:val="21"/>
              </w:rPr>
              <w:t>违章未处理超过</w:t>
            </w:r>
            <w:r>
              <w:rPr>
                <w:rFonts w:eastAsia="微软雅黑" w:hint="eastAsia"/>
                <w:sz w:val="18"/>
                <w:szCs w:val="21"/>
              </w:rPr>
              <w:t>432</w:t>
            </w:r>
            <w:r>
              <w:rPr>
                <w:rFonts w:eastAsia="微软雅黑" w:hint="eastAsia"/>
                <w:sz w:val="18"/>
                <w:szCs w:val="21"/>
              </w:rPr>
              <w:t>次</w:t>
            </w:r>
            <w:r>
              <w:rPr>
                <w:rFonts w:eastAsia="微软雅黑"/>
                <w:sz w:val="18"/>
                <w:szCs w:val="21"/>
              </w:rPr>
              <w:t>',null);</w:t>
            </w:r>
          </w:p>
          <w:p w14:paraId="7B373EAB" w14:textId="77777777" w:rsidR="00965063" w:rsidRDefault="00965063">
            <w:pPr>
              <w:adjustRightInd w:val="0"/>
              <w:snapToGrid w:val="0"/>
              <w:rPr>
                <w:rFonts w:eastAsia="微软雅黑"/>
                <w:sz w:val="18"/>
                <w:szCs w:val="21"/>
              </w:rPr>
            </w:pPr>
          </w:p>
        </w:tc>
      </w:tr>
    </w:tbl>
    <w:p w14:paraId="7D3ACD91" w14:textId="77777777" w:rsidR="00965063" w:rsidRDefault="00457EBC">
      <w:pPr>
        <w:numPr>
          <w:ilvl w:val="0"/>
          <w:numId w:val="6"/>
        </w:numPr>
        <w:adjustRightInd w:val="0"/>
        <w:snapToGrid w:val="0"/>
        <w:rPr>
          <w:rFonts w:eastAsia="微软雅黑"/>
        </w:rPr>
      </w:pPr>
      <w:r>
        <w:rPr>
          <w:rFonts w:eastAsia="微软雅黑" w:hint="eastAsia"/>
        </w:rPr>
        <w:t>城市卡口限速信息表：</w:t>
      </w:r>
      <w:r>
        <w:rPr>
          <w:rFonts w:eastAsia="微软雅黑" w:hint="eastAsia"/>
        </w:rPr>
        <w:t xml:space="preserve"> </w:t>
      </w:r>
    </w:p>
    <w:p w14:paraId="53ED3CF2" w14:textId="77777777" w:rsidR="00965063" w:rsidRDefault="00457EBC">
      <w:pPr>
        <w:adjustRightInd w:val="0"/>
        <w:snapToGrid w:val="0"/>
        <w:ind w:firstLine="420"/>
        <w:rPr>
          <w:rFonts w:eastAsia="微软雅黑"/>
        </w:rPr>
      </w:pPr>
      <w:r>
        <w:rPr>
          <w:rFonts w:eastAsia="微软雅黑" w:hint="eastAsia"/>
        </w:rPr>
        <w:t>城市中有些卡口有限制设置，一般超过当前限速的</w:t>
      </w:r>
      <w:r>
        <w:rPr>
          <w:rFonts w:eastAsia="微软雅黑" w:hint="eastAsia"/>
        </w:rPr>
        <w:t>10%</w:t>
      </w:r>
      <w:r>
        <w:rPr>
          <w:rFonts w:eastAsia="微软雅黑" w:hint="eastAsia"/>
        </w:rPr>
        <w:t>要扣分。</w:t>
      </w:r>
    </w:p>
    <w:tbl>
      <w:tblPr>
        <w:tblStyle w:val="af0"/>
        <w:tblW w:w="0" w:type="auto"/>
        <w:tblLook w:val="04A0" w:firstRow="1" w:lastRow="0" w:firstColumn="1" w:lastColumn="0" w:noHBand="0" w:noVBand="1"/>
      </w:tblPr>
      <w:tblGrid>
        <w:gridCol w:w="8522"/>
      </w:tblGrid>
      <w:tr w:rsidR="00965063" w14:paraId="6D555092" w14:textId="77777777">
        <w:tc>
          <w:tcPr>
            <w:tcW w:w="8522" w:type="dxa"/>
          </w:tcPr>
          <w:p w14:paraId="4F47E0C3" w14:textId="77777777" w:rsidR="00965063" w:rsidRDefault="00457EBC">
            <w:pPr>
              <w:adjustRightInd w:val="0"/>
              <w:snapToGrid w:val="0"/>
              <w:rPr>
                <w:rFonts w:eastAsia="微软雅黑"/>
                <w:sz w:val="18"/>
                <w:szCs w:val="21"/>
              </w:rPr>
            </w:pPr>
            <w:r>
              <w:rPr>
                <w:rFonts w:eastAsia="微软雅黑"/>
                <w:sz w:val="18"/>
                <w:szCs w:val="21"/>
              </w:rPr>
              <w:t>DROP TABLE IF EXISTS `</w:t>
            </w:r>
            <w:r>
              <w:rPr>
                <w:rFonts w:eastAsia="微软雅黑" w:hint="eastAsia"/>
                <w:sz w:val="18"/>
                <w:szCs w:val="21"/>
              </w:rPr>
              <w:t>t_monitor</w:t>
            </w:r>
            <w:r>
              <w:rPr>
                <w:rFonts w:eastAsia="微软雅黑" w:hint="eastAsia"/>
              </w:rPr>
              <w:t>_info</w:t>
            </w:r>
            <w:r>
              <w:rPr>
                <w:rFonts w:eastAsia="微软雅黑"/>
                <w:sz w:val="18"/>
                <w:szCs w:val="21"/>
              </w:rPr>
              <w:t>`;</w:t>
            </w:r>
          </w:p>
          <w:p w14:paraId="1386724F" w14:textId="77777777" w:rsidR="00965063" w:rsidRDefault="00457EBC">
            <w:pPr>
              <w:adjustRightInd w:val="0"/>
              <w:snapToGrid w:val="0"/>
              <w:rPr>
                <w:rFonts w:eastAsia="微软雅黑"/>
                <w:sz w:val="18"/>
                <w:szCs w:val="21"/>
              </w:rPr>
            </w:pPr>
            <w:r>
              <w:rPr>
                <w:rFonts w:eastAsia="微软雅黑" w:hint="eastAsia"/>
                <w:sz w:val="18"/>
                <w:szCs w:val="21"/>
              </w:rPr>
              <w:t>CREATE TABLE `t_monitor_info` (</w:t>
            </w:r>
          </w:p>
          <w:p w14:paraId="27DBEF88" w14:textId="77777777" w:rsidR="00965063" w:rsidRDefault="00457EBC">
            <w:pPr>
              <w:adjustRightInd w:val="0"/>
              <w:snapToGrid w:val="0"/>
              <w:rPr>
                <w:rFonts w:eastAsia="微软雅黑"/>
                <w:sz w:val="18"/>
                <w:szCs w:val="21"/>
              </w:rPr>
            </w:pPr>
            <w:r>
              <w:rPr>
                <w:rFonts w:eastAsia="微软雅黑" w:hint="eastAsia"/>
                <w:sz w:val="18"/>
                <w:szCs w:val="21"/>
              </w:rPr>
              <w:t xml:space="preserve">  `monitor_id` varchar(255) NOT NULL,</w:t>
            </w:r>
          </w:p>
          <w:p w14:paraId="3B80FC0A" w14:textId="77777777" w:rsidR="00965063" w:rsidRDefault="00457EBC">
            <w:pPr>
              <w:adjustRightInd w:val="0"/>
              <w:snapToGrid w:val="0"/>
              <w:rPr>
                <w:rFonts w:eastAsia="微软雅黑"/>
                <w:sz w:val="18"/>
                <w:szCs w:val="21"/>
              </w:rPr>
            </w:pPr>
            <w:r>
              <w:rPr>
                <w:rFonts w:eastAsia="微软雅黑" w:hint="eastAsia"/>
                <w:sz w:val="18"/>
                <w:szCs w:val="21"/>
              </w:rPr>
              <w:t xml:space="preserve">  `road_id` varchar(255) NOT NULL,</w:t>
            </w:r>
          </w:p>
          <w:p w14:paraId="5E51D7FC" w14:textId="77777777" w:rsidR="00965063" w:rsidRDefault="00457EBC">
            <w:pPr>
              <w:adjustRightInd w:val="0"/>
              <w:snapToGrid w:val="0"/>
              <w:rPr>
                <w:rFonts w:eastAsia="微软雅黑"/>
                <w:sz w:val="18"/>
                <w:szCs w:val="21"/>
              </w:rPr>
            </w:pPr>
            <w:r>
              <w:rPr>
                <w:rFonts w:eastAsia="微软雅黑" w:hint="eastAsia"/>
                <w:sz w:val="18"/>
                <w:szCs w:val="21"/>
              </w:rPr>
              <w:t xml:space="preserve">  `speed_limit` int(11) DEFAULT NULL,</w:t>
            </w:r>
          </w:p>
          <w:p w14:paraId="04D7BBE9" w14:textId="77777777" w:rsidR="00965063" w:rsidRDefault="00457EBC">
            <w:pPr>
              <w:adjustRightInd w:val="0"/>
              <w:snapToGrid w:val="0"/>
              <w:rPr>
                <w:rFonts w:eastAsia="微软雅黑"/>
                <w:sz w:val="18"/>
                <w:szCs w:val="21"/>
              </w:rPr>
            </w:pPr>
            <w:r>
              <w:rPr>
                <w:rFonts w:eastAsia="微软雅黑" w:hint="eastAsia"/>
                <w:sz w:val="18"/>
                <w:szCs w:val="21"/>
              </w:rPr>
              <w:t xml:space="preserve">  `area_id` varchar(255) DEFAULT NULL,</w:t>
            </w:r>
          </w:p>
          <w:p w14:paraId="6350998E" w14:textId="77777777" w:rsidR="00965063" w:rsidRDefault="00457EBC">
            <w:pPr>
              <w:adjustRightInd w:val="0"/>
              <w:snapToGrid w:val="0"/>
              <w:rPr>
                <w:rFonts w:eastAsia="微软雅黑"/>
                <w:sz w:val="18"/>
                <w:szCs w:val="21"/>
              </w:rPr>
            </w:pPr>
            <w:r>
              <w:rPr>
                <w:rFonts w:eastAsia="微软雅黑" w:hint="eastAsia"/>
                <w:sz w:val="18"/>
                <w:szCs w:val="21"/>
              </w:rPr>
              <w:t xml:space="preserve">  PRIMARY KEY (`monitor_id`)</w:t>
            </w:r>
          </w:p>
          <w:p w14:paraId="261FDA78" w14:textId="77777777" w:rsidR="00965063" w:rsidRDefault="00457EBC">
            <w:pPr>
              <w:adjustRightInd w:val="0"/>
              <w:snapToGrid w:val="0"/>
              <w:rPr>
                <w:rFonts w:eastAsia="微软雅黑"/>
                <w:sz w:val="18"/>
                <w:szCs w:val="21"/>
              </w:rPr>
            </w:pPr>
            <w:r>
              <w:rPr>
                <w:rFonts w:eastAsia="微软雅黑" w:hint="eastAsia"/>
                <w:sz w:val="18"/>
                <w:szCs w:val="21"/>
              </w:rPr>
              <w:t>) ENGINE=InnoDB DEFAULT CHARSET=utf8;</w:t>
            </w:r>
          </w:p>
          <w:p w14:paraId="2F0CE711" w14:textId="77777777" w:rsidR="00965063" w:rsidRDefault="00457EBC">
            <w:pPr>
              <w:adjustRightInd w:val="0"/>
              <w:snapToGrid w:val="0"/>
              <w:rPr>
                <w:rFonts w:eastAsia="微软雅黑"/>
                <w:sz w:val="18"/>
                <w:szCs w:val="21"/>
              </w:rPr>
            </w:pPr>
            <w:r>
              <w:rPr>
                <w:rFonts w:eastAsia="微软雅黑" w:hint="eastAsia"/>
                <w:sz w:val="18"/>
                <w:szCs w:val="21"/>
              </w:rPr>
              <w:t>--</w:t>
            </w:r>
            <w:r>
              <w:rPr>
                <w:rFonts w:eastAsia="微软雅黑" w:hint="eastAsia"/>
                <w:sz w:val="18"/>
                <w:szCs w:val="21"/>
              </w:rPr>
              <w:t>导入数据</w:t>
            </w:r>
          </w:p>
          <w:p w14:paraId="1D0936DE"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r_info` VALUES ('0000', '02', 60, '01');</w:t>
            </w:r>
          </w:p>
          <w:p w14:paraId="058AA543"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r_info` VALUES ('0001'</w:t>
            </w:r>
            <w:r>
              <w:rPr>
                <w:rFonts w:eastAsia="微软雅黑"/>
                <w:sz w:val="18"/>
                <w:szCs w:val="21"/>
              </w:rPr>
              <w:t>, '02', 60, '02');</w:t>
            </w:r>
          </w:p>
          <w:p w14:paraId="32F2C12D"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r_info` VALUES ('0002', '03', 80, '</w:t>
            </w:r>
            <w:r>
              <w:rPr>
                <w:rFonts w:eastAsia="微软雅黑" w:hint="eastAsia"/>
                <w:sz w:val="18"/>
                <w:szCs w:val="21"/>
              </w:rPr>
              <w:t>0</w:t>
            </w:r>
            <w:r>
              <w:rPr>
                <w:rFonts w:eastAsia="微软雅黑"/>
                <w:sz w:val="18"/>
                <w:szCs w:val="21"/>
              </w:rPr>
              <w:t>1');</w:t>
            </w:r>
          </w:p>
          <w:p w14:paraId="25E999EA"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r_info` VALUES ('0004', '05', 100, '03');</w:t>
            </w:r>
          </w:p>
          <w:p w14:paraId="0DC27330"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r_info` VALUES ('0005', '04', 0, NULL);</w:t>
            </w:r>
          </w:p>
          <w:p w14:paraId="77C9AF5B" w14:textId="77777777" w:rsidR="00965063" w:rsidRDefault="00457EBC">
            <w:pPr>
              <w:adjustRightInd w:val="0"/>
              <w:snapToGrid w:val="0"/>
              <w:rPr>
                <w:rFonts w:eastAsia="微软雅黑"/>
                <w:sz w:val="18"/>
                <w:szCs w:val="21"/>
              </w:rPr>
            </w:pPr>
            <w:r>
              <w:rPr>
                <w:rFonts w:eastAsia="微软雅黑"/>
                <w:sz w:val="18"/>
                <w:szCs w:val="21"/>
              </w:rPr>
              <w:t>INSERT INTO `t_monit</w:t>
            </w:r>
            <w:r>
              <w:rPr>
                <w:rFonts w:eastAsia="微软雅黑" w:hint="eastAsia"/>
                <w:sz w:val="18"/>
                <w:szCs w:val="21"/>
              </w:rPr>
              <w:t>o</w:t>
            </w:r>
            <w:r>
              <w:rPr>
                <w:rFonts w:eastAsia="微软雅黑"/>
                <w:sz w:val="18"/>
                <w:szCs w:val="21"/>
              </w:rPr>
              <w:t xml:space="preserve">r_info` VALUES </w:t>
            </w:r>
            <w:r>
              <w:rPr>
                <w:rFonts w:eastAsia="微软雅黑"/>
                <w:sz w:val="18"/>
                <w:szCs w:val="21"/>
              </w:rPr>
              <w:t>('0021', '04', 0, NULL);</w:t>
            </w:r>
          </w:p>
          <w:p w14:paraId="0F593BBC" w14:textId="77777777" w:rsidR="00965063" w:rsidRDefault="00457EBC">
            <w:pPr>
              <w:adjustRightInd w:val="0"/>
              <w:snapToGrid w:val="0"/>
              <w:rPr>
                <w:rFonts w:eastAsia="微软雅黑"/>
                <w:sz w:val="18"/>
                <w:szCs w:val="21"/>
              </w:rPr>
            </w:pPr>
            <w:r>
              <w:rPr>
                <w:rFonts w:eastAsia="微软雅黑"/>
                <w:sz w:val="18"/>
                <w:szCs w:val="21"/>
              </w:rPr>
              <w:lastRenderedPageBreak/>
              <w:t>INSERT INTO `t_monit</w:t>
            </w:r>
            <w:r>
              <w:rPr>
                <w:rFonts w:eastAsia="微软雅黑" w:hint="eastAsia"/>
                <w:sz w:val="18"/>
                <w:szCs w:val="21"/>
              </w:rPr>
              <w:t>o</w:t>
            </w:r>
            <w:r>
              <w:rPr>
                <w:rFonts w:eastAsia="微软雅黑"/>
                <w:sz w:val="18"/>
                <w:szCs w:val="21"/>
              </w:rPr>
              <w:t>r_info` VALUES ('0023', '05', 0, NULL);</w:t>
            </w:r>
          </w:p>
        </w:tc>
      </w:tr>
    </w:tbl>
    <w:p w14:paraId="7D00D07F" w14:textId="77777777" w:rsidR="00965063" w:rsidRDefault="00965063">
      <w:pPr>
        <w:adjustRightInd w:val="0"/>
        <w:snapToGrid w:val="0"/>
        <w:rPr>
          <w:rFonts w:eastAsia="微软雅黑"/>
        </w:rPr>
      </w:pPr>
    </w:p>
    <w:p w14:paraId="234B81DD" w14:textId="77777777" w:rsidR="00965063" w:rsidRDefault="00457EBC">
      <w:pPr>
        <w:pStyle w:val="3"/>
        <w:ind w:left="960" w:hanging="960"/>
        <w:rPr>
          <w:rFonts w:ascii="微软雅黑" w:eastAsia="微软雅黑" w:hAnsi="微软雅黑" w:cs="微软雅黑"/>
        </w:rPr>
      </w:pPr>
      <w:r>
        <w:rPr>
          <w:rFonts w:ascii="微软雅黑" w:eastAsia="微软雅黑" w:hAnsi="微软雅黑" w:cs="微软雅黑" w:hint="eastAsia"/>
        </w:rPr>
        <w:t>车辆轨迹数据表</w:t>
      </w:r>
    </w:p>
    <w:p w14:paraId="22C1BA27" w14:textId="77777777" w:rsidR="00965063" w:rsidRDefault="00457EBC">
      <w:pPr>
        <w:adjustRightInd w:val="0"/>
        <w:snapToGrid w:val="0"/>
        <w:ind w:firstLine="420"/>
        <w:rPr>
          <w:rFonts w:eastAsia="微软雅黑"/>
        </w:rPr>
      </w:pPr>
      <w:r>
        <w:rPr>
          <w:rFonts w:eastAsia="微软雅黑" w:hint="eastAsia"/>
        </w:rPr>
        <w:t>在智能车辆布控模块中，需要保存一些车辆的实时行驶轨迹，为了方便其他部门和项目方便查询获取，我们在</w:t>
      </w:r>
      <w:r>
        <w:rPr>
          <w:rFonts w:eastAsia="微软雅黑" w:hint="eastAsia"/>
        </w:rPr>
        <w:t>Mysql</w:t>
      </w:r>
      <w:r>
        <w:rPr>
          <w:rFonts w:eastAsia="微软雅黑" w:hint="eastAsia"/>
        </w:rPr>
        <w:t>数据库设计一张车辆实时轨迹表。</w:t>
      </w:r>
    </w:p>
    <w:tbl>
      <w:tblPr>
        <w:tblStyle w:val="af0"/>
        <w:tblW w:w="0" w:type="auto"/>
        <w:tblLook w:val="04A0" w:firstRow="1" w:lastRow="0" w:firstColumn="1" w:lastColumn="0" w:noHBand="0" w:noVBand="1"/>
      </w:tblPr>
      <w:tblGrid>
        <w:gridCol w:w="8522"/>
      </w:tblGrid>
      <w:tr w:rsidR="00965063" w14:paraId="6B514B33" w14:textId="77777777">
        <w:tc>
          <w:tcPr>
            <w:tcW w:w="8522" w:type="dxa"/>
          </w:tcPr>
          <w:p w14:paraId="7D0F2CDA" w14:textId="77777777" w:rsidR="00965063" w:rsidRDefault="00457EBC">
            <w:pPr>
              <w:adjustRightInd w:val="0"/>
              <w:snapToGrid w:val="0"/>
              <w:rPr>
                <w:rFonts w:eastAsia="微软雅黑"/>
                <w:sz w:val="18"/>
                <w:szCs w:val="21"/>
              </w:rPr>
            </w:pPr>
            <w:r>
              <w:rPr>
                <w:rFonts w:eastAsia="微软雅黑"/>
                <w:sz w:val="18"/>
                <w:szCs w:val="21"/>
              </w:rPr>
              <w:t>DROP TABLE IF EXISTS `</w:t>
            </w:r>
            <w:r>
              <w:rPr>
                <w:rFonts w:eastAsia="微软雅黑" w:hint="eastAsia"/>
              </w:rPr>
              <w:t>t_track_info</w:t>
            </w:r>
            <w:r>
              <w:rPr>
                <w:rFonts w:eastAsia="微软雅黑"/>
                <w:sz w:val="18"/>
                <w:szCs w:val="21"/>
              </w:rPr>
              <w:t>`;</w:t>
            </w:r>
          </w:p>
          <w:p w14:paraId="4A389A5C" w14:textId="77777777" w:rsidR="00965063" w:rsidRDefault="00457EBC">
            <w:pPr>
              <w:adjustRightInd w:val="0"/>
              <w:snapToGrid w:val="0"/>
              <w:rPr>
                <w:rFonts w:eastAsia="微软雅黑"/>
                <w:sz w:val="18"/>
                <w:szCs w:val="21"/>
              </w:rPr>
            </w:pPr>
            <w:r>
              <w:rPr>
                <w:rFonts w:eastAsia="微软雅黑"/>
                <w:sz w:val="18"/>
                <w:szCs w:val="21"/>
              </w:rPr>
              <w:t>CREATE TABLE `t_track_info` (</w:t>
            </w:r>
          </w:p>
          <w:p w14:paraId="78869C4D" w14:textId="77777777" w:rsidR="00965063" w:rsidRDefault="00457EBC">
            <w:pPr>
              <w:adjustRightInd w:val="0"/>
              <w:snapToGrid w:val="0"/>
              <w:rPr>
                <w:rFonts w:eastAsia="微软雅黑"/>
                <w:sz w:val="18"/>
                <w:szCs w:val="21"/>
              </w:rPr>
            </w:pPr>
            <w:r>
              <w:rPr>
                <w:rFonts w:eastAsia="微软雅黑"/>
                <w:sz w:val="18"/>
                <w:szCs w:val="21"/>
              </w:rPr>
              <w:t xml:space="preserve">  `id` int(11) NOT NULL AUTO_INCREMENT,</w:t>
            </w:r>
          </w:p>
          <w:p w14:paraId="5F2730DA" w14:textId="77777777" w:rsidR="00965063" w:rsidRDefault="00457EBC">
            <w:pPr>
              <w:adjustRightInd w:val="0"/>
              <w:snapToGrid w:val="0"/>
              <w:rPr>
                <w:rFonts w:eastAsia="微软雅黑"/>
                <w:sz w:val="18"/>
                <w:szCs w:val="21"/>
              </w:rPr>
            </w:pPr>
            <w:r>
              <w:rPr>
                <w:rFonts w:eastAsia="微软雅黑"/>
                <w:sz w:val="18"/>
                <w:szCs w:val="21"/>
              </w:rPr>
              <w:t xml:space="preserve">  `car` varchar(255) DEFAULT NULL,</w:t>
            </w:r>
          </w:p>
          <w:p w14:paraId="7D8A1733" w14:textId="77777777" w:rsidR="00965063" w:rsidRDefault="00457EBC">
            <w:pPr>
              <w:adjustRightInd w:val="0"/>
              <w:snapToGrid w:val="0"/>
              <w:rPr>
                <w:rFonts w:eastAsia="微软雅黑"/>
                <w:sz w:val="18"/>
                <w:szCs w:val="21"/>
              </w:rPr>
            </w:pPr>
            <w:r>
              <w:rPr>
                <w:rFonts w:eastAsia="微软雅黑"/>
                <w:sz w:val="18"/>
                <w:szCs w:val="21"/>
              </w:rPr>
              <w:t xml:space="preserve">  `action_time` bigint(20) DEFAULT NULL,</w:t>
            </w:r>
          </w:p>
          <w:p w14:paraId="35A8F0F8" w14:textId="77777777" w:rsidR="00965063" w:rsidRDefault="00457EBC">
            <w:pPr>
              <w:adjustRightInd w:val="0"/>
              <w:snapToGrid w:val="0"/>
              <w:rPr>
                <w:rFonts w:eastAsia="微软雅黑"/>
                <w:sz w:val="18"/>
                <w:szCs w:val="21"/>
              </w:rPr>
            </w:pPr>
            <w:r>
              <w:rPr>
                <w:rFonts w:eastAsia="微软雅黑"/>
                <w:sz w:val="18"/>
                <w:szCs w:val="21"/>
              </w:rPr>
              <w:t xml:space="preserve">  `monitor_id` varchar(255) DEFAULT NULL,</w:t>
            </w:r>
          </w:p>
          <w:p w14:paraId="2D31343C" w14:textId="77777777" w:rsidR="00965063" w:rsidRDefault="00457EBC">
            <w:pPr>
              <w:adjustRightInd w:val="0"/>
              <w:snapToGrid w:val="0"/>
              <w:rPr>
                <w:rFonts w:eastAsia="微软雅黑"/>
                <w:sz w:val="18"/>
                <w:szCs w:val="21"/>
              </w:rPr>
            </w:pPr>
            <w:r>
              <w:rPr>
                <w:rFonts w:eastAsia="微软雅黑"/>
                <w:sz w:val="18"/>
                <w:szCs w:val="21"/>
              </w:rPr>
              <w:t xml:space="preserve">  `road_id` varchar(255) DEFAULT NULL,</w:t>
            </w:r>
          </w:p>
          <w:p w14:paraId="53ADA8FA" w14:textId="77777777" w:rsidR="00965063" w:rsidRDefault="00457EBC">
            <w:pPr>
              <w:adjustRightInd w:val="0"/>
              <w:snapToGrid w:val="0"/>
              <w:rPr>
                <w:rFonts w:eastAsia="微软雅黑"/>
                <w:sz w:val="18"/>
                <w:szCs w:val="21"/>
              </w:rPr>
            </w:pPr>
            <w:r>
              <w:rPr>
                <w:rFonts w:eastAsia="微软雅黑"/>
                <w:sz w:val="18"/>
                <w:szCs w:val="21"/>
              </w:rPr>
              <w:t xml:space="preserve">  `area_id` varchar(255) DEFAULT NULL,</w:t>
            </w:r>
          </w:p>
          <w:p w14:paraId="48386E17" w14:textId="77777777" w:rsidR="00965063" w:rsidRDefault="00457EBC">
            <w:pPr>
              <w:adjustRightInd w:val="0"/>
              <w:snapToGrid w:val="0"/>
              <w:rPr>
                <w:rFonts w:eastAsia="微软雅黑"/>
                <w:sz w:val="18"/>
                <w:szCs w:val="21"/>
              </w:rPr>
            </w:pPr>
            <w:r>
              <w:rPr>
                <w:rFonts w:eastAsia="微软雅黑"/>
                <w:sz w:val="18"/>
                <w:szCs w:val="21"/>
              </w:rPr>
              <w:t xml:space="preserve">  `speed` double DEF</w:t>
            </w:r>
            <w:r>
              <w:rPr>
                <w:rFonts w:eastAsia="微软雅黑"/>
                <w:sz w:val="18"/>
                <w:szCs w:val="21"/>
              </w:rPr>
              <w:t>AULT NULL,</w:t>
            </w:r>
          </w:p>
          <w:p w14:paraId="37E43814" w14:textId="77777777" w:rsidR="00965063" w:rsidRDefault="00457EBC">
            <w:pPr>
              <w:adjustRightInd w:val="0"/>
              <w:snapToGrid w:val="0"/>
              <w:rPr>
                <w:rFonts w:eastAsia="微软雅黑"/>
                <w:sz w:val="18"/>
                <w:szCs w:val="21"/>
              </w:rPr>
            </w:pPr>
            <w:r>
              <w:rPr>
                <w:rFonts w:eastAsia="微软雅黑"/>
                <w:sz w:val="18"/>
                <w:szCs w:val="21"/>
              </w:rPr>
              <w:t xml:space="preserve">  PRIMARY KEY (`id`)</w:t>
            </w:r>
          </w:p>
          <w:p w14:paraId="49483B4B" w14:textId="77777777" w:rsidR="00965063" w:rsidRDefault="00457EBC">
            <w:pPr>
              <w:adjustRightInd w:val="0"/>
              <w:snapToGrid w:val="0"/>
              <w:rPr>
                <w:rFonts w:eastAsia="微软雅黑"/>
                <w:sz w:val="18"/>
                <w:szCs w:val="21"/>
              </w:rPr>
            </w:pPr>
            <w:r>
              <w:rPr>
                <w:rFonts w:eastAsia="微软雅黑"/>
                <w:sz w:val="18"/>
                <w:szCs w:val="21"/>
              </w:rPr>
              <w:t>) ENGINE=InnoDB DEFAULT CHARSET=utf8;</w:t>
            </w:r>
          </w:p>
          <w:p w14:paraId="731798E4" w14:textId="77777777" w:rsidR="00965063" w:rsidRDefault="00965063">
            <w:pPr>
              <w:adjustRightInd w:val="0"/>
              <w:snapToGrid w:val="0"/>
              <w:rPr>
                <w:rFonts w:eastAsia="微软雅黑"/>
                <w:sz w:val="18"/>
                <w:szCs w:val="21"/>
              </w:rPr>
            </w:pPr>
          </w:p>
        </w:tc>
      </w:tr>
    </w:tbl>
    <w:p w14:paraId="28BEE4C8" w14:textId="77777777" w:rsidR="00965063" w:rsidRDefault="00965063">
      <w:pPr>
        <w:adjustRightInd w:val="0"/>
        <w:snapToGrid w:val="0"/>
        <w:rPr>
          <w:rFonts w:eastAsia="微软雅黑"/>
        </w:rPr>
      </w:pPr>
    </w:p>
    <w:p w14:paraId="3E5B8CDF" w14:textId="77777777" w:rsidR="00965063" w:rsidRDefault="00965063">
      <w:pPr>
        <w:adjustRightInd w:val="0"/>
        <w:snapToGrid w:val="0"/>
        <w:ind w:firstLineChars="200" w:firstLine="420"/>
        <w:jc w:val="center"/>
        <w:rPr>
          <w:rFonts w:eastAsia="微软雅黑"/>
        </w:rPr>
      </w:pPr>
    </w:p>
    <w:p w14:paraId="59381409" w14:textId="77777777" w:rsidR="00965063" w:rsidRDefault="00457EBC">
      <w:pPr>
        <w:pStyle w:val="2"/>
        <w:ind w:left="828" w:hanging="828"/>
        <w:rPr>
          <w:rFonts w:ascii="微软雅黑" w:eastAsia="微软雅黑" w:hAnsi="微软雅黑" w:cs="微软雅黑"/>
        </w:rPr>
      </w:pPr>
      <w:r>
        <w:rPr>
          <w:rFonts w:ascii="微软雅黑" w:eastAsia="微软雅黑" w:hAnsi="微软雅黑" w:cs="微软雅黑" w:hint="eastAsia"/>
        </w:rPr>
        <w:t>实时卡口监控分析</w:t>
      </w:r>
    </w:p>
    <w:p w14:paraId="576592FB" w14:textId="77777777" w:rsidR="00965063" w:rsidRDefault="00457EBC">
      <w:pPr>
        <w:adjustRightInd w:val="0"/>
        <w:snapToGrid w:val="0"/>
        <w:ind w:firstLineChars="200" w:firstLine="420"/>
        <w:rPr>
          <w:rFonts w:eastAsia="微软雅黑"/>
        </w:rPr>
      </w:pPr>
      <w:r>
        <w:rPr>
          <w:rFonts w:eastAsia="微软雅黑"/>
        </w:rPr>
        <w:t>首先要实现的是</w:t>
      </w:r>
      <w:r>
        <w:rPr>
          <w:rFonts w:eastAsia="微软雅黑" w:hint="eastAsia"/>
        </w:rPr>
        <w:t>实时卡口监控分析</w:t>
      </w:r>
      <w:r>
        <w:rPr>
          <w:rFonts w:eastAsia="微软雅黑"/>
        </w:rPr>
        <w:t>，</w:t>
      </w:r>
      <w:r>
        <w:rPr>
          <w:rFonts w:eastAsia="微软雅黑" w:hint="eastAsia"/>
        </w:rPr>
        <w:t>由于前面课程项目中已经讲解了数据的</w:t>
      </w:r>
      <w:r>
        <w:rPr>
          <w:rFonts w:eastAsia="微软雅黑" w:hint="eastAsia"/>
        </w:rPr>
        <w:t>ETL</w:t>
      </w:r>
      <w:r>
        <w:rPr>
          <w:rFonts w:eastAsia="微软雅黑" w:hint="eastAsia"/>
        </w:rPr>
        <w:t>，本项目我们省略数据采集、等</w:t>
      </w:r>
      <w:r>
        <w:rPr>
          <w:rFonts w:eastAsia="微软雅黑" w:hint="eastAsia"/>
        </w:rPr>
        <w:t>ETL</w:t>
      </w:r>
      <w:r>
        <w:rPr>
          <w:rFonts w:eastAsia="微软雅黑" w:hint="eastAsia"/>
        </w:rPr>
        <w:t>操作。</w:t>
      </w:r>
      <w:r>
        <w:rPr>
          <w:rFonts w:eastAsia="微软雅黑"/>
        </w:rPr>
        <w:t>我们将</w:t>
      </w:r>
      <w:r>
        <w:rPr>
          <w:rFonts w:eastAsia="微软雅黑" w:hint="eastAsia"/>
        </w:rPr>
        <w:t>读取</w:t>
      </w:r>
      <w:r>
        <w:rPr>
          <w:rFonts w:eastAsia="微软雅黑" w:hint="eastAsia"/>
        </w:rPr>
        <w:t>Kafka</w:t>
      </w:r>
      <w:r>
        <w:rPr>
          <w:rFonts w:eastAsia="微软雅黑" w:hint="eastAsia"/>
        </w:rPr>
        <w:t>中的</w:t>
      </w:r>
      <w:r>
        <w:rPr>
          <w:rFonts w:eastAsia="微软雅黑"/>
        </w:rPr>
        <w:t>数据集来进行分析。</w:t>
      </w:r>
    </w:p>
    <w:p w14:paraId="6EC48EBB" w14:textId="77777777" w:rsidR="00965063" w:rsidRDefault="00457EBC">
      <w:pPr>
        <w:adjustRightInd w:val="0"/>
        <w:snapToGrid w:val="0"/>
        <w:ind w:firstLine="420"/>
        <w:rPr>
          <w:rFonts w:eastAsia="微软雅黑"/>
        </w:rPr>
      </w:pPr>
      <w:r>
        <w:rPr>
          <w:rFonts w:eastAsia="微软雅黑"/>
        </w:rPr>
        <w:t>项目主体用</w:t>
      </w:r>
      <w:r>
        <w:rPr>
          <w:rFonts w:eastAsia="微软雅黑"/>
        </w:rPr>
        <w:t>Scala</w:t>
      </w:r>
      <w:r>
        <w:rPr>
          <w:rFonts w:eastAsia="微软雅黑"/>
        </w:rPr>
        <w:t>编写，采用</w:t>
      </w:r>
      <w:r>
        <w:rPr>
          <w:rFonts w:eastAsia="微软雅黑"/>
        </w:rPr>
        <w:t>IDEA</w:t>
      </w:r>
      <w:r>
        <w:rPr>
          <w:rFonts w:eastAsia="微软雅黑"/>
        </w:rPr>
        <w:t>作为开发环境进行项目编写，采用</w:t>
      </w:r>
      <w:r>
        <w:rPr>
          <w:rFonts w:eastAsia="微软雅黑"/>
        </w:rPr>
        <w:t>maven</w:t>
      </w:r>
      <w:r>
        <w:rPr>
          <w:rFonts w:eastAsia="微软雅黑"/>
        </w:rPr>
        <w:t>作为项目构建和管理工具。首先我们需要搭建项目框架。</w:t>
      </w:r>
    </w:p>
    <w:p w14:paraId="05A49D30" w14:textId="77777777" w:rsidR="00965063" w:rsidRDefault="00457EBC">
      <w:pPr>
        <w:pStyle w:val="3"/>
        <w:ind w:left="960" w:hanging="960"/>
        <w:rPr>
          <w:rFonts w:ascii="微软雅黑" w:eastAsia="微软雅黑" w:hAnsi="微软雅黑" w:cs="微软雅黑"/>
        </w:rPr>
      </w:pPr>
      <w:r>
        <w:rPr>
          <w:rFonts w:ascii="微软雅黑" w:eastAsia="微软雅黑" w:hAnsi="微软雅黑" w:cs="微软雅黑"/>
        </w:rPr>
        <w:t>创建</w:t>
      </w:r>
      <w:r>
        <w:rPr>
          <w:rFonts w:ascii="微软雅黑" w:eastAsia="微软雅黑" w:hAnsi="微软雅黑" w:cs="微软雅黑"/>
        </w:rPr>
        <w:t>Maven</w:t>
      </w:r>
      <w:r>
        <w:rPr>
          <w:rFonts w:ascii="微软雅黑" w:eastAsia="微软雅黑" w:hAnsi="微软雅黑" w:cs="微软雅黑"/>
        </w:rPr>
        <w:t>项目</w:t>
      </w:r>
    </w:p>
    <w:p w14:paraId="172EFAA7" w14:textId="77777777" w:rsidR="00965063" w:rsidRDefault="00457EBC">
      <w:pPr>
        <w:adjustRightInd w:val="0"/>
        <w:snapToGrid w:val="0"/>
        <w:ind w:firstLineChars="200" w:firstLine="420"/>
        <w:rPr>
          <w:rFonts w:eastAsia="微软雅黑"/>
        </w:rPr>
      </w:pPr>
      <w:r>
        <w:rPr>
          <w:rFonts w:eastAsia="微软雅黑" w:hint="eastAsia"/>
        </w:rPr>
        <w:t>打开</w:t>
      </w:r>
      <w:r>
        <w:rPr>
          <w:rFonts w:eastAsia="微软雅黑" w:hint="eastAsia"/>
        </w:rPr>
        <w:t>IDEA</w:t>
      </w:r>
      <w:r>
        <w:rPr>
          <w:rFonts w:eastAsia="微软雅黑" w:hint="eastAsia"/>
        </w:rPr>
        <w:t>，创建一个</w:t>
      </w:r>
      <w:r>
        <w:rPr>
          <w:rFonts w:eastAsia="微软雅黑" w:hint="eastAsia"/>
        </w:rPr>
        <w:t>maven</w:t>
      </w:r>
      <w:r>
        <w:rPr>
          <w:rFonts w:eastAsia="微软雅黑" w:hint="eastAsia"/>
        </w:rPr>
        <w:t>项目，我们整个项目需要的工具的不同版本可能会对程序运行造成影响，所以应该在</w:t>
      </w:r>
      <w:r>
        <w:rPr>
          <w:rFonts w:eastAsia="微软雅黑" w:hint="eastAsia"/>
        </w:rPr>
        <w:t>porm.xml</w:t>
      </w:r>
      <w:r>
        <w:rPr>
          <w:rFonts w:eastAsia="微软雅黑" w:hint="eastAsia"/>
        </w:rPr>
        <w:t>文件的最上面声明所有工具的版本信息。</w:t>
      </w:r>
    </w:p>
    <w:p w14:paraId="0052A5B3" w14:textId="77777777" w:rsidR="00965063" w:rsidRDefault="00457EBC">
      <w:pPr>
        <w:adjustRightInd w:val="0"/>
        <w:snapToGrid w:val="0"/>
        <w:ind w:firstLineChars="200" w:firstLine="420"/>
        <w:rPr>
          <w:rFonts w:eastAsia="微软雅黑"/>
        </w:rPr>
      </w:pPr>
      <w:r>
        <w:rPr>
          <w:rFonts w:eastAsia="微软雅黑" w:hint="eastAsia"/>
        </w:rPr>
        <w:t>在</w:t>
      </w:r>
      <w:r>
        <w:rPr>
          <w:rFonts w:eastAsia="微软雅黑" w:hint="eastAsia"/>
        </w:rPr>
        <w:t>pom.xml</w:t>
      </w:r>
      <w:r>
        <w:rPr>
          <w:rFonts w:eastAsia="微软雅黑" w:hint="eastAsia"/>
        </w:rPr>
        <w:t>中加入以下配置：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65063" w14:paraId="7CD9E388" w14:textId="77777777">
        <w:tc>
          <w:tcPr>
            <w:tcW w:w="8522" w:type="dxa"/>
            <w:shd w:val="clear" w:color="auto" w:fill="auto"/>
          </w:tcPr>
          <w:p w14:paraId="7DAB6D02" w14:textId="77777777" w:rsidR="00965063" w:rsidRDefault="00457EBC">
            <w:pPr>
              <w:pStyle w:val="HTML0"/>
              <w:shd w:val="clear" w:color="auto" w:fill="FFFFFF"/>
              <w:ind w:firstLineChars="200" w:firstLine="420"/>
              <w:rPr>
                <w:rFonts w:ascii="Consolas" w:hAnsi="Consolas"/>
                <w:color w:val="000000"/>
                <w:sz w:val="21"/>
                <w:szCs w:val="21"/>
              </w:rPr>
            </w:pPr>
            <w:r>
              <w:rPr>
                <w:rFonts w:ascii="Consolas" w:hAnsi="Consolas" w:hint="eastAsia"/>
                <w:color w:val="000000"/>
                <w:sz w:val="21"/>
                <w:szCs w:val="21"/>
              </w:rPr>
              <w:t>&lt;properties&gt;</w:t>
            </w:r>
          </w:p>
          <w:p w14:paraId="3481F3A5" w14:textId="77777777" w:rsidR="00965063" w:rsidRDefault="00457EBC">
            <w:pPr>
              <w:pStyle w:val="HTML0"/>
              <w:shd w:val="clear" w:color="auto" w:fill="FFFFFF"/>
              <w:ind w:firstLineChars="200" w:firstLine="420"/>
              <w:rPr>
                <w:rFonts w:ascii="Consolas" w:hAnsi="Consolas"/>
                <w:color w:val="000000"/>
                <w:sz w:val="21"/>
                <w:szCs w:val="21"/>
              </w:rPr>
            </w:pPr>
            <w:r>
              <w:rPr>
                <w:rFonts w:ascii="Consolas" w:hAnsi="Consolas" w:hint="eastAsia"/>
                <w:color w:val="000000"/>
                <w:sz w:val="21"/>
                <w:szCs w:val="21"/>
              </w:rPr>
              <w:t xml:space="preserve">        &lt;flink.version&gt;1.7.2&lt;/flink.version&gt;</w:t>
            </w:r>
          </w:p>
          <w:p w14:paraId="786CC3D9" w14:textId="77777777" w:rsidR="00965063" w:rsidRDefault="00457EBC">
            <w:pPr>
              <w:pStyle w:val="HTML0"/>
              <w:shd w:val="clear" w:color="auto" w:fill="FFFFFF"/>
              <w:ind w:firstLineChars="200" w:firstLine="420"/>
              <w:rPr>
                <w:rFonts w:ascii="Consolas" w:hAnsi="Consolas"/>
                <w:color w:val="000000"/>
                <w:sz w:val="21"/>
                <w:szCs w:val="21"/>
              </w:rPr>
            </w:pPr>
            <w:r>
              <w:rPr>
                <w:rFonts w:ascii="Consolas" w:hAnsi="Consolas" w:hint="eastAsia"/>
                <w:color w:val="000000"/>
                <w:sz w:val="21"/>
                <w:szCs w:val="21"/>
              </w:rPr>
              <w:t xml:space="preserve">        &lt;scala.binary.vers</w:t>
            </w:r>
            <w:r>
              <w:rPr>
                <w:rFonts w:ascii="Consolas" w:hAnsi="Consolas" w:hint="eastAsia"/>
                <w:color w:val="000000"/>
                <w:sz w:val="21"/>
                <w:szCs w:val="21"/>
              </w:rPr>
              <w:t>ion&gt;2.11&lt;/scala.binary.version&gt;</w:t>
            </w:r>
          </w:p>
          <w:p w14:paraId="7FA263E6" w14:textId="77777777" w:rsidR="00965063" w:rsidRDefault="00457EBC">
            <w:pPr>
              <w:pStyle w:val="HTML0"/>
              <w:shd w:val="clear" w:color="auto" w:fill="FFFFFF"/>
              <w:ind w:firstLineChars="200" w:firstLine="420"/>
              <w:rPr>
                <w:rFonts w:ascii="Consolas" w:hAnsi="Consolas"/>
                <w:color w:val="000000"/>
                <w:sz w:val="21"/>
                <w:szCs w:val="21"/>
              </w:rPr>
            </w:pPr>
            <w:r>
              <w:rPr>
                <w:rFonts w:ascii="Consolas" w:hAnsi="Consolas" w:hint="eastAsia"/>
                <w:color w:val="000000"/>
                <w:sz w:val="21"/>
                <w:szCs w:val="21"/>
              </w:rPr>
              <w:t xml:space="preserve">        &lt;kafka.version&gt;0.11.0.0&lt;/kafka.version&gt;</w:t>
            </w:r>
          </w:p>
          <w:p w14:paraId="13DF695D" w14:textId="77777777" w:rsidR="00965063" w:rsidRDefault="00457EBC">
            <w:pPr>
              <w:pStyle w:val="HTML0"/>
              <w:shd w:val="clear" w:color="auto" w:fill="FFFFFF"/>
              <w:ind w:firstLineChars="200" w:firstLine="420"/>
              <w:rPr>
                <w:rFonts w:ascii="Consolas" w:hAnsi="Consolas"/>
                <w:color w:val="000000"/>
              </w:rPr>
            </w:pPr>
            <w:r>
              <w:rPr>
                <w:rFonts w:ascii="Consolas" w:hAnsi="Consolas" w:hint="eastAsia"/>
                <w:color w:val="000000"/>
                <w:sz w:val="21"/>
                <w:szCs w:val="21"/>
              </w:rPr>
              <w:lastRenderedPageBreak/>
              <w:t>&lt;/properties&gt;</w:t>
            </w:r>
          </w:p>
        </w:tc>
      </w:tr>
    </w:tbl>
    <w:p w14:paraId="4DFAD4F0" w14:textId="77777777" w:rsidR="00965063" w:rsidRDefault="00457EBC">
      <w:pPr>
        <w:numPr>
          <w:ilvl w:val="0"/>
          <w:numId w:val="7"/>
        </w:numPr>
        <w:adjustRightInd w:val="0"/>
        <w:snapToGrid w:val="0"/>
        <w:rPr>
          <w:rFonts w:eastAsia="微软雅黑"/>
          <w:b/>
          <w:bCs/>
        </w:rPr>
      </w:pPr>
      <w:r>
        <w:rPr>
          <w:rFonts w:eastAsia="微软雅黑" w:hint="eastAsia"/>
          <w:b/>
          <w:bCs/>
        </w:rPr>
        <w:lastRenderedPageBreak/>
        <w:t>添加项目依赖</w:t>
      </w:r>
    </w:p>
    <w:p w14:paraId="2AC7D0D5" w14:textId="77777777" w:rsidR="00965063" w:rsidRDefault="00457EBC">
      <w:pPr>
        <w:adjustRightInd w:val="0"/>
        <w:snapToGrid w:val="0"/>
        <w:ind w:firstLineChars="200" w:firstLine="420"/>
        <w:rPr>
          <w:rFonts w:eastAsia="微软雅黑"/>
        </w:rPr>
      </w:pPr>
      <w:r>
        <w:rPr>
          <w:rFonts w:eastAsia="微软雅黑" w:hint="eastAsia"/>
        </w:rPr>
        <w:t>对于整个项目而言，所有模块都会用到</w:t>
      </w:r>
      <w:r>
        <w:rPr>
          <w:rFonts w:eastAsia="微软雅黑" w:hint="eastAsia"/>
        </w:rPr>
        <w:t>flink</w:t>
      </w:r>
      <w:r>
        <w:rPr>
          <w:rFonts w:eastAsia="微软雅黑" w:hint="eastAsia"/>
        </w:rPr>
        <w:t>相关的组件，添加</w:t>
      </w:r>
      <w:r>
        <w:rPr>
          <w:rFonts w:eastAsia="微软雅黑" w:hint="eastAsia"/>
        </w:rPr>
        <w:t>Flink</w:t>
      </w:r>
      <w:r>
        <w:rPr>
          <w:rFonts w:eastAsia="微软雅黑" w:hint="eastAsia"/>
        </w:rPr>
        <w:t>相关组件依赖：</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65063" w14:paraId="33554B65" w14:textId="77777777">
        <w:tc>
          <w:tcPr>
            <w:tcW w:w="8522" w:type="dxa"/>
            <w:shd w:val="clear" w:color="auto" w:fill="auto"/>
          </w:tcPr>
          <w:p w14:paraId="4EA3467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&lt;dependencies&gt;</w:t>
            </w:r>
          </w:p>
          <w:p w14:paraId="68D2D07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7A95516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&lt;groupId&gt;org.apache.flink&lt;/groupId&gt;</w:t>
            </w:r>
          </w:p>
          <w:p w14:paraId="4D5FEDC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&lt;artifactId&gt;flink-scala_${scala.binary.version}&lt;/artifactId&gt;</w:t>
            </w:r>
          </w:p>
          <w:p w14:paraId="7430ADC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&lt;version&gt;${flink.version}&lt;/version&gt;</w:t>
            </w:r>
          </w:p>
          <w:p w14:paraId="0A885D2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2C6A665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08E47119" w14:textId="77777777" w:rsidR="00965063" w:rsidRDefault="00457EBC">
            <w:pPr>
              <w:pStyle w:val="HTML0"/>
              <w:shd w:val="clear" w:color="auto" w:fill="FFFFFF"/>
              <w:ind w:left="840" w:hangingChars="400" w:hanging="840"/>
              <w:rPr>
                <w:rFonts w:ascii="Consolas" w:hAnsi="Consolas"/>
                <w:color w:val="000000"/>
                <w:sz w:val="21"/>
                <w:szCs w:val="21"/>
              </w:rPr>
            </w:pPr>
            <w:r>
              <w:rPr>
                <w:rFonts w:ascii="Consolas" w:hAnsi="Consolas" w:hint="eastAsia"/>
                <w:color w:val="000000"/>
                <w:sz w:val="21"/>
                <w:szCs w:val="21"/>
              </w:rPr>
              <w:t xml:space="preserve">        &lt;groupId&gt;org.apache.flink&lt;/groupId&gt;       &lt;artifactId&gt;flin</w:t>
            </w:r>
            <w:r>
              <w:rPr>
                <w:rFonts w:ascii="Consolas" w:hAnsi="Consolas" w:hint="eastAsia"/>
                <w:color w:val="000000"/>
                <w:sz w:val="21"/>
                <w:szCs w:val="21"/>
              </w:rPr>
              <w:t>k-streaming-scala_${scala.binary.version}&lt;/artifactId&gt;</w:t>
            </w:r>
          </w:p>
          <w:p w14:paraId="3ED3719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&lt;version&gt;${flink.version}&lt;/version&gt;</w:t>
            </w:r>
          </w:p>
          <w:p w14:paraId="50BABAA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2698577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3D612BA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&lt;groupId&gt;org.apache.kafka&lt;/groupId&gt;</w:t>
            </w:r>
          </w:p>
          <w:p w14:paraId="53D580C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&lt;artifactId&gt;kafka_${scala.binary.version}&lt;/artifactId&gt;</w:t>
            </w:r>
          </w:p>
          <w:p w14:paraId="40BB73C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&lt;version&gt;${kafka.version}&lt;/version&gt;</w:t>
            </w:r>
          </w:p>
          <w:p w14:paraId="7256107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6AC3217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5AE6AF1C" w14:textId="77777777" w:rsidR="00965063" w:rsidRDefault="00457EBC">
            <w:pPr>
              <w:pStyle w:val="HTML0"/>
              <w:shd w:val="clear" w:color="auto" w:fill="FFFFFF"/>
              <w:ind w:left="630" w:hangingChars="300" w:hanging="630"/>
              <w:rPr>
                <w:rFonts w:ascii="Consolas" w:hAnsi="Consolas"/>
                <w:color w:val="000000"/>
                <w:sz w:val="21"/>
                <w:szCs w:val="21"/>
              </w:rPr>
            </w:pPr>
            <w:r>
              <w:rPr>
                <w:rFonts w:ascii="Consolas" w:hAnsi="Consolas" w:hint="eastAsia"/>
                <w:color w:val="000000"/>
                <w:sz w:val="21"/>
                <w:szCs w:val="21"/>
              </w:rPr>
              <w:t xml:space="preserve">       &lt;groupId&gt;org.apache.flink&lt;/groupId&gt;          &lt;artifactId&gt;flink-connector-kafka_${scala.binary.version}&lt;/artif</w:t>
            </w:r>
            <w:r>
              <w:rPr>
                <w:rFonts w:ascii="Consolas" w:hAnsi="Consolas" w:hint="eastAsia"/>
                <w:color w:val="000000"/>
                <w:sz w:val="21"/>
                <w:szCs w:val="21"/>
              </w:rPr>
              <w:t>actId&gt;</w:t>
            </w:r>
          </w:p>
          <w:p w14:paraId="5ED8B4D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&lt;version&gt;${flink.version}&lt;/version&gt;</w:t>
            </w:r>
          </w:p>
          <w:p w14:paraId="3A9D822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4795FB6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5FDAD9A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&lt;groupId&gt;redis.clients&lt;/groupId&gt;</w:t>
            </w:r>
          </w:p>
          <w:p w14:paraId="69DD258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&lt;artifactId&gt;jedis&lt;/artifactId&gt;</w:t>
            </w:r>
          </w:p>
          <w:p w14:paraId="63F56C8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lastRenderedPageBreak/>
              <w:t xml:space="preserve">       &lt;version&gt;2.8.1&lt;/version&gt;</w:t>
            </w:r>
          </w:p>
          <w:p w14:paraId="59526C7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4A18B64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3115847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&lt;groupId&gt;org.apache.flink&lt;/groupId&gt;</w:t>
            </w:r>
          </w:p>
          <w:p w14:paraId="21882F7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&lt;artifactId&gt;flink-cep-scala_${scala.binary.version}&lt;/artifactId&gt;</w:t>
            </w:r>
          </w:p>
          <w:p w14:paraId="009288D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&lt;version&gt;${flink.version}&lt;/version&gt;</w:t>
            </w:r>
          </w:p>
          <w:p w14:paraId="1099071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&lt;/dependency&gt;</w:t>
            </w:r>
          </w:p>
          <w:p w14:paraId="59B296F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&lt;/dependencies&gt;</w:t>
            </w:r>
          </w:p>
        </w:tc>
      </w:tr>
    </w:tbl>
    <w:p w14:paraId="6A3A2786" w14:textId="77777777" w:rsidR="00965063" w:rsidRDefault="00965063">
      <w:pPr>
        <w:adjustRightInd w:val="0"/>
        <w:snapToGrid w:val="0"/>
        <w:ind w:firstLineChars="200" w:firstLine="420"/>
        <w:jc w:val="center"/>
        <w:rPr>
          <w:rFonts w:eastAsia="微软雅黑"/>
        </w:rPr>
      </w:pPr>
    </w:p>
    <w:p w14:paraId="540B249B" w14:textId="77777777" w:rsidR="00965063" w:rsidRDefault="00457EBC">
      <w:pPr>
        <w:numPr>
          <w:ilvl w:val="0"/>
          <w:numId w:val="7"/>
        </w:numPr>
        <w:adjustRightInd w:val="0"/>
        <w:snapToGrid w:val="0"/>
        <w:rPr>
          <w:rFonts w:eastAsia="微软雅黑"/>
          <w:b/>
          <w:bCs/>
        </w:rPr>
      </w:pPr>
      <w:r>
        <w:rPr>
          <w:rFonts w:eastAsia="微软雅黑" w:hint="eastAsia"/>
          <w:b/>
          <w:bCs/>
        </w:rPr>
        <w:t>添加</w:t>
      </w:r>
      <w:r>
        <w:rPr>
          <w:rFonts w:eastAsia="微软雅黑" w:hint="eastAsia"/>
          <w:b/>
          <w:bCs/>
        </w:rPr>
        <w:t>Scala</w:t>
      </w:r>
      <w:r>
        <w:rPr>
          <w:rFonts w:eastAsia="微软雅黑" w:hint="eastAsia"/>
          <w:b/>
          <w:bCs/>
        </w:rPr>
        <w:t>和打包插件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65063" w14:paraId="775CEDAA" w14:textId="77777777">
        <w:tc>
          <w:tcPr>
            <w:tcW w:w="8522" w:type="dxa"/>
            <w:shd w:val="clear" w:color="auto" w:fill="auto"/>
          </w:tcPr>
          <w:p w14:paraId="4A8841D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&lt;build&gt;</w:t>
            </w:r>
          </w:p>
          <w:p w14:paraId="6852FF1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&lt;plugins&gt;</w:t>
            </w:r>
          </w:p>
          <w:p w14:paraId="5312013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 </w:t>
            </w:r>
            <w:r>
              <w:rPr>
                <w:rFonts w:ascii="Consolas" w:hAnsi="Consolas" w:hint="eastAsia"/>
                <w:color w:val="000000"/>
                <w:sz w:val="21"/>
                <w:szCs w:val="21"/>
              </w:rPr>
              <w:t>该插件用于将</w:t>
            </w:r>
            <w:r>
              <w:rPr>
                <w:rFonts w:ascii="Consolas" w:hAnsi="Consolas" w:hint="eastAsia"/>
                <w:color w:val="000000"/>
                <w:sz w:val="21"/>
                <w:szCs w:val="21"/>
              </w:rPr>
              <w:t>Scala</w:t>
            </w:r>
            <w:r>
              <w:rPr>
                <w:rFonts w:ascii="Consolas" w:hAnsi="Consolas" w:hint="eastAsia"/>
                <w:color w:val="000000"/>
                <w:sz w:val="21"/>
                <w:szCs w:val="21"/>
              </w:rPr>
              <w:t>代码编译成</w:t>
            </w:r>
            <w:r>
              <w:rPr>
                <w:rFonts w:ascii="Consolas" w:hAnsi="Consolas" w:hint="eastAsia"/>
                <w:color w:val="000000"/>
                <w:sz w:val="21"/>
                <w:szCs w:val="21"/>
              </w:rPr>
              <w:t>class</w:t>
            </w:r>
            <w:r>
              <w:rPr>
                <w:rFonts w:ascii="Consolas" w:hAnsi="Consolas" w:hint="eastAsia"/>
                <w:color w:val="000000"/>
                <w:sz w:val="21"/>
                <w:szCs w:val="21"/>
              </w:rPr>
              <w:t>文</w:t>
            </w:r>
            <w:r>
              <w:rPr>
                <w:rFonts w:ascii="Consolas" w:hAnsi="Consolas" w:hint="eastAsia"/>
                <w:color w:val="000000"/>
                <w:sz w:val="21"/>
                <w:szCs w:val="21"/>
              </w:rPr>
              <w:t>件</w:t>
            </w:r>
            <w:r>
              <w:rPr>
                <w:rFonts w:ascii="Consolas" w:hAnsi="Consolas" w:hint="eastAsia"/>
                <w:color w:val="000000"/>
                <w:sz w:val="21"/>
                <w:szCs w:val="21"/>
              </w:rPr>
              <w:t xml:space="preserve"> --&gt;</w:t>
            </w:r>
          </w:p>
          <w:p w14:paraId="74C529E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&lt;plugin&gt;</w:t>
            </w:r>
          </w:p>
          <w:p w14:paraId="4AE4EF4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&lt;groupId&gt;net.alchim31.maven&lt;/groupId&gt;</w:t>
            </w:r>
          </w:p>
          <w:p w14:paraId="4BBCAD3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&lt;artifactId&gt;scala-maven-plugin&lt;/artifactId&gt;</w:t>
            </w:r>
          </w:p>
          <w:p w14:paraId="204F08A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&lt;version&gt;3.4.6&lt;/version&gt;</w:t>
            </w:r>
          </w:p>
          <w:p w14:paraId="130CB6E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&lt;executions&gt;</w:t>
            </w:r>
          </w:p>
          <w:p w14:paraId="69D2996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&lt;execution&gt;</w:t>
            </w:r>
          </w:p>
          <w:p w14:paraId="4F53250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 </w:t>
            </w:r>
            <w:r>
              <w:rPr>
                <w:rFonts w:ascii="Consolas" w:hAnsi="Consolas" w:hint="eastAsia"/>
                <w:color w:val="000000"/>
                <w:sz w:val="21"/>
                <w:szCs w:val="21"/>
              </w:rPr>
              <w:t>声明绑定到</w:t>
            </w:r>
            <w:r>
              <w:rPr>
                <w:rFonts w:ascii="Consolas" w:hAnsi="Consolas" w:hint="eastAsia"/>
                <w:color w:val="000000"/>
                <w:sz w:val="21"/>
                <w:szCs w:val="21"/>
              </w:rPr>
              <w:t>maven</w:t>
            </w:r>
            <w:r>
              <w:rPr>
                <w:rFonts w:ascii="Consolas" w:hAnsi="Consolas" w:hint="eastAsia"/>
                <w:color w:val="000000"/>
                <w:sz w:val="21"/>
                <w:szCs w:val="21"/>
              </w:rPr>
              <w:t>的</w:t>
            </w:r>
            <w:r>
              <w:rPr>
                <w:rFonts w:ascii="Consolas" w:hAnsi="Consolas" w:hint="eastAsia"/>
                <w:color w:val="000000"/>
                <w:sz w:val="21"/>
                <w:szCs w:val="21"/>
              </w:rPr>
              <w:t>compile</w:t>
            </w:r>
            <w:r>
              <w:rPr>
                <w:rFonts w:ascii="Consolas" w:hAnsi="Consolas" w:hint="eastAsia"/>
                <w:color w:val="000000"/>
                <w:sz w:val="21"/>
                <w:szCs w:val="21"/>
              </w:rPr>
              <w:t>阶段</w:t>
            </w:r>
            <w:r>
              <w:rPr>
                <w:rFonts w:ascii="Consolas" w:hAnsi="Consolas" w:hint="eastAsia"/>
                <w:color w:val="000000"/>
                <w:sz w:val="21"/>
                <w:szCs w:val="21"/>
              </w:rPr>
              <w:t xml:space="preserve"> --&gt;</w:t>
            </w:r>
          </w:p>
          <w:p w14:paraId="43C09B5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&lt;goals&gt;</w:t>
            </w:r>
          </w:p>
          <w:p w14:paraId="4F1446F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&lt;goal&gt;testCompile&lt;/goal&gt;</w:t>
            </w:r>
          </w:p>
          <w:p w14:paraId="57F3ADA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&lt;/goals&gt;</w:t>
            </w:r>
          </w:p>
          <w:p w14:paraId="3A59A86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&lt;/execution&gt;</w:t>
            </w:r>
          </w:p>
          <w:p w14:paraId="1C9F1F6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&lt;/executions&gt;</w:t>
            </w:r>
          </w:p>
          <w:p w14:paraId="1F83DEE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&lt;/plugin&gt;</w:t>
            </w:r>
          </w:p>
          <w:p w14:paraId="2109FCE9" w14:textId="77777777" w:rsidR="00965063" w:rsidRDefault="00965063">
            <w:pPr>
              <w:pStyle w:val="HTML0"/>
              <w:shd w:val="clear" w:color="auto" w:fill="FFFFFF"/>
              <w:rPr>
                <w:rFonts w:ascii="Consolas" w:hAnsi="Consolas"/>
                <w:color w:val="000000"/>
                <w:sz w:val="21"/>
                <w:szCs w:val="21"/>
              </w:rPr>
            </w:pPr>
          </w:p>
          <w:p w14:paraId="17383FB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&lt;plugin&gt;</w:t>
            </w:r>
          </w:p>
          <w:p w14:paraId="63F093B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&lt;groupId&gt;org.apache.maven.plugins&lt;/groupId&gt;</w:t>
            </w:r>
          </w:p>
          <w:p w14:paraId="1F5EA2B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lastRenderedPageBreak/>
              <w:t xml:space="preserve">        &lt;artifactId&gt;maven-assembly-plugin&lt;/artifactId&gt;</w:t>
            </w:r>
          </w:p>
          <w:p w14:paraId="0C95809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&lt;version&gt;3.0.0&lt;/version&gt;</w:t>
            </w:r>
          </w:p>
          <w:p w14:paraId="5E73754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&lt;configuration&gt;</w:t>
            </w:r>
          </w:p>
          <w:p w14:paraId="0E66FCC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&lt;descriptorRefs&gt;</w:t>
            </w:r>
          </w:p>
          <w:p w14:paraId="1FFB81C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&lt;descriptorRef&gt;</w:t>
            </w:r>
          </w:p>
          <w:p w14:paraId="0EADBCC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jar-with-de</w:t>
            </w:r>
            <w:r>
              <w:rPr>
                <w:rFonts w:ascii="Consolas" w:hAnsi="Consolas" w:hint="eastAsia"/>
                <w:color w:val="000000"/>
                <w:sz w:val="21"/>
                <w:szCs w:val="21"/>
              </w:rPr>
              <w:t>pendencies</w:t>
            </w:r>
          </w:p>
          <w:p w14:paraId="3A30EFB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&lt;/descriptorRef&gt;</w:t>
            </w:r>
          </w:p>
          <w:p w14:paraId="026856B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&lt;/descriptorRefs&gt;</w:t>
            </w:r>
          </w:p>
          <w:p w14:paraId="77D4205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&lt;/configuration&gt;</w:t>
            </w:r>
          </w:p>
          <w:p w14:paraId="1FE8C23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&lt;executions&gt;</w:t>
            </w:r>
          </w:p>
          <w:p w14:paraId="3F6F42B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&lt;execution&gt;</w:t>
            </w:r>
          </w:p>
          <w:p w14:paraId="2A5E7F8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&lt;id&gt;make-assembly&lt;/id&gt;</w:t>
            </w:r>
          </w:p>
          <w:p w14:paraId="064F483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&lt;phase&gt;package&lt;/phase&gt;</w:t>
            </w:r>
          </w:p>
          <w:p w14:paraId="2A924E9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&lt;goals&gt;</w:t>
            </w:r>
          </w:p>
          <w:p w14:paraId="49DD737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&lt;goal&gt;single&lt;/goal&gt;</w:t>
            </w:r>
          </w:p>
          <w:p w14:paraId="4FA42F3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&lt;/goals&gt;</w:t>
            </w:r>
          </w:p>
          <w:p w14:paraId="68B442A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&lt;/execution&gt;</w:t>
            </w:r>
          </w:p>
          <w:p w14:paraId="666DA2D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&lt;/executions&gt;</w:t>
            </w:r>
          </w:p>
          <w:p w14:paraId="170CBEF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&lt;/plugin&gt;</w:t>
            </w:r>
          </w:p>
          <w:p w14:paraId="5F07C22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&lt;/plugins&gt;</w:t>
            </w:r>
          </w:p>
          <w:p w14:paraId="47B1497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&lt;/build&gt;</w:t>
            </w:r>
          </w:p>
        </w:tc>
      </w:tr>
    </w:tbl>
    <w:p w14:paraId="431687DF" w14:textId="77777777" w:rsidR="00965063" w:rsidRDefault="00965063">
      <w:pPr>
        <w:adjustRightInd w:val="0"/>
        <w:snapToGrid w:val="0"/>
        <w:rPr>
          <w:rFonts w:eastAsia="微软雅黑"/>
          <w:b/>
          <w:bCs/>
        </w:rPr>
      </w:pPr>
    </w:p>
    <w:p w14:paraId="52674C41" w14:textId="77777777" w:rsidR="00965063" w:rsidRDefault="00965063">
      <w:pPr>
        <w:adjustRightInd w:val="0"/>
        <w:snapToGrid w:val="0"/>
        <w:ind w:firstLineChars="200" w:firstLine="420"/>
        <w:jc w:val="center"/>
        <w:rPr>
          <w:rFonts w:eastAsia="微软雅黑"/>
        </w:rPr>
      </w:pPr>
    </w:p>
    <w:p w14:paraId="5FE53613" w14:textId="77777777" w:rsidR="00965063" w:rsidRDefault="00457EBC">
      <w:pPr>
        <w:pStyle w:val="3"/>
        <w:ind w:left="960" w:hanging="960"/>
        <w:rPr>
          <w:rFonts w:eastAsia="微软雅黑"/>
        </w:rPr>
      </w:pPr>
      <w:r>
        <w:rPr>
          <w:rFonts w:eastAsia="微软雅黑" w:hint="eastAsia"/>
        </w:rPr>
        <w:t>准备数据</w:t>
      </w:r>
    </w:p>
    <w:p w14:paraId="77585648" w14:textId="77777777" w:rsidR="00965063" w:rsidRDefault="00457EBC">
      <w:pPr>
        <w:adjustRightInd w:val="0"/>
        <w:snapToGrid w:val="0"/>
        <w:ind w:firstLineChars="200" w:firstLine="420"/>
        <w:rPr>
          <w:rFonts w:eastAsia="微软雅黑"/>
        </w:rPr>
      </w:pPr>
      <w:r>
        <w:rPr>
          <w:rFonts w:eastAsia="微软雅黑" w:hint="eastAsia"/>
        </w:rPr>
        <w:t>由于在前面的课程中已经学过数据的采集和</w:t>
      </w:r>
      <w:r>
        <w:rPr>
          <w:rFonts w:eastAsia="微软雅黑" w:hint="eastAsia"/>
        </w:rPr>
        <w:t>ETL</w:t>
      </w:r>
      <w:r>
        <w:rPr>
          <w:rFonts w:eastAsia="微软雅黑" w:hint="eastAsia"/>
        </w:rPr>
        <w:t>，本项目不再赘述，现在我们直接随机</w:t>
      </w:r>
      <w:r>
        <w:rPr>
          <w:rFonts w:eastAsia="微软雅黑" w:hint="eastAsia"/>
        </w:rPr>
        <w:t>生成数据到文件中（方便测试），同时也写入</w:t>
      </w:r>
      <w:r>
        <w:rPr>
          <w:rFonts w:eastAsia="微软雅黑" w:hint="eastAsia"/>
        </w:rPr>
        <w:t>Kafka</w:t>
      </w:r>
      <w:r>
        <w:rPr>
          <w:rFonts w:eastAsia="微软雅黑"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65063" w14:paraId="6D756E2E" w14:textId="77777777">
        <w:tc>
          <w:tcPr>
            <w:tcW w:w="8522" w:type="dxa"/>
            <w:shd w:val="clear" w:color="auto" w:fill="auto"/>
          </w:tcPr>
          <w:p w14:paraId="12F3112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object CreateData {</w:t>
            </w:r>
          </w:p>
          <w:p w14:paraId="11E4D3F7" w14:textId="77777777" w:rsidR="00965063" w:rsidRDefault="00965063">
            <w:pPr>
              <w:pStyle w:val="HTML0"/>
              <w:shd w:val="clear" w:color="auto" w:fill="FFFFFF"/>
              <w:rPr>
                <w:rFonts w:ascii="Consolas" w:hAnsi="Consolas"/>
                <w:color w:val="000000"/>
                <w:sz w:val="21"/>
                <w:szCs w:val="21"/>
              </w:rPr>
            </w:pPr>
          </w:p>
          <w:p w14:paraId="12A46E5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def main(args: Array[String]): Unit = {</w:t>
            </w:r>
          </w:p>
          <w:p w14:paraId="4928ED1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lastRenderedPageBreak/>
              <w:t xml:space="preserve">    var out:FileOutputStream =null</w:t>
            </w:r>
          </w:p>
          <w:p w14:paraId="421D93F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pw:PrintWriter =null</w:t>
            </w:r>
          </w:p>
          <w:p w14:paraId="03C2D63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val r = new Random()</w:t>
            </w:r>
          </w:p>
          <w:p w14:paraId="64A16B4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producer:KafkaProducer[Nothing,String] =null</w:t>
            </w:r>
          </w:p>
          <w:p w14:paraId="1F9E48F5" w14:textId="77777777" w:rsidR="00965063" w:rsidRDefault="00965063">
            <w:pPr>
              <w:pStyle w:val="HTML0"/>
              <w:shd w:val="clear" w:color="auto" w:fill="FFFFFF"/>
              <w:rPr>
                <w:rFonts w:ascii="Consolas" w:hAnsi="Consolas"/>
                <w:color w:val="000000"/>
                <w:sz w:val="21"/>
                <w:szCs w:val="21"/>
              </w:rPr>
            </w:pPr>
          </w:p>
          <w:p w14:paraId="1661ACA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val props = new Properties()</w:t>
            </w:r>
          </w:p>
          <w:p w14:paraId="3C287D3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props.setProperty("bootstrap.servers","hadoop101:9092,hadoop102:9092,hadoop103:9092")</w:t>
            </w:r>
          </w:p>
          <w:p w14:paraId="7858BA4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props.setProperty("key.serializer",classOf[StringSerializer].getName)</w:t>
            </w:r>
          </w:p>
          <w:p w14:paraId="7EEF86C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w:t>
            </w:r>
            <w:r>
              <w:rPr>
                <w:rFonts w:ascii="Consolas" w:hAnsi="Consolas" w:hint="eastAsia"/>
                <w:color w:val="000000"/>
                <w:sz w:val="21"/>
                <w:szCs w:val="21"/>
              </w:rPr>
              <w:t>rops.setProperty("value.serializer",classOf[StringSerializer].getName)</w:t>
            </w:r>
          </w:p>
          <w:p w14:paraId="4611FDF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try{</w:t>
            </w:r>
          </w:p>
          <w:p w14:paraId="3B48FB2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out =new FileOutputStream("E:\\monitor_flow_action",false)</w:t>
            </w:r>
          </w:p>
          <w:p w14:paraId="79D885EC"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pw =new PrintWriter(new OutputStreamWriter(out,"UTF-8"))</w:t>
            </w:r>
          </w:p>
          <w:p w14:paraId="02969EC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producer = new KafkaProducer[Nothing,String](props)</w:t>
            </w:r>
          </w:p>
          <w:p w14:paraId="67551AD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定义车牌所在的城市，里面有一些是外地车牌</w:t>
            </w:r>
          </w:p>
          <w:p w14:paraId="46F49EC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val locations = Array("</w:t>
            </w:r>
            <w:r>
              <w:rPr>
                <w:rFonts w:ascii="Consolas" w:hAnsi="Consolas" w:hint="eastAsia"/>
                <w:color w:val="000000"/>
                <w:sz w:val="21"/>
                <w:szCs w:val="21"/>
              </w:rPr>
              <w:t>鲁</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沪</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深</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r>
              <w:rPr>
                <w:rFonts w:ascii="Consolas" w:hAnsi="Consolas" w:hint="eastAsia"/>
                <w:color w:val="000000"/>
                <w:sz w:val="21"/>
                <w:szCs w:val="21"/>
              </w:rPr>
              <w:t>京</w:t>
            </w:r>
            <w:r>
              <w:rPr>
                <w:rFonts w:ascii="Consolas" w:hAnsi="Consolas" w:hint="eastAsia"/>
                <w:color w:val="000000"/>
                <w:sz w:val="21"/>
                <w:szCs w:val="21"/>
              </w:rPr>
              <w:t>")</w:t>
            </w:r>
          </w:p>
          <w:p w14:paraId="317CFB6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date =DateUtils.getTodayDate()</w:t>
            </w:r>
          </w:p>
          <w:p w14:paraId="22C4C16F" w14:textId="77777777" w:rsidR="00965063" w:rsidRDefault="00965063">
            <w:pPr>
              <w:pStyle w:val="HTML0"/>
              <w:shd w:val="clear" w:color="auto" w:fill="FFFFFF"/>
              <w:rPr>
                <w:rFonts w:ascii="Consolas" w:hAnsi="Consolas"/>
                <w:color w:val="000000"/>
                <w:sz w:val="21"/>
                <w:szCs w:val="21"/>
              </w:rPr>
            </w:pPr>
          </w:p>
          <w:p w14:paraId="713D8933" w14:textId="77777777" w:rsidR="00965063" w:rsidRDefault="00965063">
            <w:pPr>
              <w:pStyle w:val="HTML0"/>
              <w:shd w:val="clear" w:color="auto" w:fill="FFFFFF"/>
              <w:rPr>
                <w:rFonts w:ascii="Consolas" w:hAnsi="Consolas"/>
                <w:color w:val="000000"/>
                <w:sz w:val="21"/>
                <w:szCs w:val="21"/>
              </w:rPr>
            </w:pPr>
          </w:p>
          <w:p w14:paraId="60C56D7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模拟</w:t>
            </w:r>
            <w:r>
              <w:rPr>
                <w:rFonts w:ascii="Consolas" w:hAnsi="Consolas" w:hint="eastAsia"/>
                <w:color w:val="000000"/>
                <w:sz w:val="21"/>
                <w:szCs w:val="21"/>
              </w:rPr>
              <w:t>300000</w:t>
            </w:r>
            <w:r>
              <w:rPr>
                <w:rFonts w:ascii="Consolas" w:hAnsi="Consolas" w:hint="eastAsia"/>
                <w:color w:val="000000"/>
                <w:sz w:val="21"/>
                <w:szCs w:val="21"/>
              </w:rPr>
              <w:t>台车</w:t>
            </w:r>
          </w:p>
          <w:p w14:paraId="1105B63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for (i&lt;-1 to 30000){</w:t>
            </w:r>
          </w:p>
          <w:p w14:paraId="232C2E1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w:t>
            </w:r>
            <w:r>
              <w:rPr>
                <w:rFonts w:ascii="Consolas" w:hAnsi="Consolas" w:hint="eastAsia"/>
                <w:color w:val="000000"/>
                <w:sz w:val="21"/>
                <w:szCs w:val="21"/>
              </w:rPr>
              <w:t xml:space="preserve"> car =locations(r.nextInt(10)) + (65+r.nextInt(26)).toChar + "%05d".format(r.nextInt(100000))</w:t>
            </w:r>
          </w:p>
          <w:p w14:paraId="70F17847" w14:textId="77777777" w:rsidR="00965063" w:rsidRDefault="00965063">
            <w:pPr>
              <w:pStyle w:val="HTML0"/>
              <w:shd w:val="clear" w:color="auto" w:fill="FFFFFF"/>
              <w:rPr>
                <w:rFonts w:ascii="Consolas" w:hAnsi="Consolas"/>
                <w:color w:val="000000"/>
                <w:sz w:val="21"/>
                <w:szCs w:val="21"/>
              </w:rPr>
            </w:pPr>
          </w:p>
          <w:p w14:paraId="7AA03E0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得到一个随机的车辆行驶的起始时间</w:t>
            </w:r>
            <w:r>
              <w:rPr>
                <w:rFonts w:ascii="Consolas" w:hAnsi="Consolas" w:hint="eastAsia"/>
                <w:color w:val="000000"/>
                <w:sz w:val="21"/>
                <w:szCs w:val="21"/>
              </w:rPr>
              <w:t>(</w:t>
            </w:r>
            <w:r>
              <w:rPr>
                <w:rFonts w:ascii="Consolas" w:hAnsi="Consolas" w:hint="eastAsia"/>
                <w:color w:val="000000"/>
                <w:sz w:val="21"/>
                <w:szCs w:val="21"/>
              </w:rPr>
              <w:t>小时</w:t>
            </w:r>
            <w:r>
              <w:rPr>
                <w:rFonts w:ascii="Consolas" w:hAnsi="Consolas" w:hint="eastAsia"/>
                <w:color w:val="000000"/>
                <w:sz w:val="21"/>
                <w:szCs w:val="21"/>
              </w:rPr>
              <w:t>)</w:t>
            </w:r>
          </w:p>
          <w:p w14:paraId="707813F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lastRenderedPageBreak/>
              <w:t xml:space="preserve">        var baseHour ="%02d".format(r.nextInt(24))</w:t>
            </w:r>
          </w:p>
          <w:p w14:paraId="49A2D5F4" w14:textId="77777777" w:rsidR="00965063" w:rsidRDefault="00965063">
            <w:pPr>
              <w:pStyle w:val="HTML0"/>
              <w:shd w:val="clear" w:color="auto" w:fill="FFFFFF"/>
              <w:rPr>
                <w:rFonts w:ascii="Consolas" w:hAnsi="Consolas"/>
                <w:color w:val="000000"/>
                <w:sz w:val="21"/>
                <w:szCs w:val="21"/>
              </w:rPr>
            </w:pPr>
          </w:p>
          <w:p w14:paraId="06F6C8C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这里的</w:t>
            </w:r>
            <w:r>
              <w:rPr>
                <w:rFonts w:ascii="Consolas" w:hAnsi="Consolas" w:hint="eastAsia"/>
                <w:color w:val="000000"/>
                <w:sz w:val="21"/>
                <w:szCs w:val="21"/>
              </w:rPr>
              <w:t>for</w:t>
            </w:r>
            <w:r>
              <w:rPr>
                <w:rFonts w:ascii="Consolas" w:hAnsi="Consolas" w:hint="eastAsia"/>
                <w:color w:val="000000"/>
                <w:sz w:val="21"/>
                <w:szCs w:val="21"/>
              </w:rPr>
              <w:t>循环是模拟每一辆车经过不同的卡口，由不同的摄像头拍摄数据</w:t>
            </w:r>
          </w:p>
          <w:p w14:paraId="4481840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for(j&lt;-1 to 10+r.nextInt(300)){</w:t>
            </w:r>
          </w:p>
          <w:p w14:paraId="37B23B6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模拟每一辆车被</w:t>
            </w:r>
            <w:r>
              <w:rPr>
                <w:rFonts w:ascii="Consolas" w:hAnsi="Consolas" w:hint="eastAsia"/>
                <w:color w:val="000000"/>
                <w:sz w:val="21"/>
                <w:szCs w:val="21"/>
              </w:rPr>
              <w:t>30</w:t>
            </w:r>
            <w:r>
              <w:rPr>
                <w:rFonts w:ascii="Consolas" w:hAnsi="Consolas" w:hint="eastAsia"/>
                <w:color w:val="000000"/>
                <w:sz w:val="21"/>
                <w:szCs w:val="21"/>
              </w:rPr>
              <w:t>个摄像头拍摄之后，时间上累计加</w:t>
            </w:r>
            <w:r>
              <w:rPr>
                <w:rFonts w:ascii="Consolas" w:hAnsi="Consolas" w:hint="eastAsia"/>
                <w:color w:val="000000"/>
                <w:sz w:val="21"/>
                <w:szCs w:val="21"/>
              </w:rPr>
              <w:t>1</w:t>
            </w:r>
            <w:r>
              <w:rPr>
                <w:rFonts w:ascii="Consolas" w:hAnsi="Consolas" w:hint="eastAsia"/>
                <w:color w:val="000000"/>
                <w:sz w:val="21"/>
                <w:szCs w:val="21"/>
              </w:rPr>
              <w:t>小时，这样做数据更真实。</w:t>
            </w:r>
          </w:p>
          <w:p w14:paraId="4B9D05B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if(j % 30==0){</w:t>
            </w:r>
          </w:p>
          <w:p w14:paraId="61F0A1D5"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newHour =baseHour.toInt +1</w:t>
            </w:r>
          </w:p>
          <w:p w14:paraId="677D413E"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if(newHour==24){</w:t>
            </w:r>
          </w:p>
          <w:p w14:paraId="4B3CD1B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newHour=0</w:t>
            </w:r>
          </w:p>
          <w:p w14:paraId="7745824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40A3340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baseHour ="%02d".fo</w:t>
            </w:r>
            <w:r>
              <w:rPr>
                <w:rFonts w:ascii="Consolas" w:hAnsi="Consolas" w:hint="eastAsia"/>
                <w:color w:val="000000"/>
                <w:sz w:val="21"/>
                <w:szCs w:val="21"/>
              </w:rPr>
              <w:t>rmat(newHour)</w:t>
            </w:r>
          </w:p>
          <w:p w14:paraId="5010F6B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35D4DCF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经过卡口的时间，精确到秒，格式是</w:t>
            </w:r>
            <w:r>
              <w:rPr>
                <w:rFonts w:ascii="Consolas" w:hAnsi="Consolas" w:hint="eastAsia"/>
                <w:color w:val="000000"/>
                <w:sz w:val="21"/>
                <w:szCs w:val="21"/>
              </w:rPr>
              <w:t>yyyy-MM-dd HH:mm:ss</w:t>
            </w:r>
          </w:p>
          <w:p w14:paraId="422CA79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actionTime=date+" "+baseHour+":"+"%02d".format(r.nextInt(60))+":"+"%02d".format(r.nextInt(60))</w:t>
            </w:r>
          </w:p>
          <w:p w14:paraId="46266C3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得到时间戳</w:t>
            </w:r>
          </w:p>
          <w:p w14:paraId="4B11D5A4"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val actionTime2: Date = DateUtils.TIME_FORMAT</w:t>
            </w:r>
            <w:r>
              <w:rPr>
                <w:rFonts w:ascii="Consolas" w:hAnsi="Consolas" w:hint="eastAsia"/>
                <w:color w:val="000000"/>
                <w:sz w:val="21"/>
                <w:szCs w:val="21"/>
              </w:rPr>
              <w:t>.parse(actionTime)</w:t>
            </w:r>
          </w:p>
          <w:p w14:paraId="063DCAC0" w14:textId="77777777" w:rsidR="00965063" w:rsidRDefault="00965063">
            <w:pPr>
              <w:pStyle w:val="HTML0"/>
              <w:shd w:val="clear" w:color="auto" w:fill="FFFFFF"/>
              <w:rPr>
                <w:rFonts w:ascii="Consolas" w:hAnsi="Consolas"/>
                <w:color w:val="000000"/>
                <w:sz w:val="21"/>
                <w:szCs w:val="21"/>
              </w:rPr>
            </w:pPr>
          </w:p>
          <w:p w14:paraId="0B97D6E2"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monitorId="%04d".format(r.nextInt(30)) //</w:t>
            </w:r>
            <w:r>
              <w:rPr>
                <w:rFonts w:ascii="Consolas" w:hAnsi="Consolas" w:hint="eastAsia"/>
                <w:color w:val="000000"/>
                <w:sz w:val="21"/>
                <w:szCs w:val="21"/>
              </w:rPr>
              <w:t>模拟一共</w:t>
            </w:r>
            <w:r>
              <w:rPr>
                <w:rFonts w:ascii="Consolas" w:hAnsi="Consolas" w:hint="eastAsia"/>
                <w:color w:val="000000"/>
                <w:sz w:val="21"/>
                <w:szCs w:val="21"/>
              </w:rPr>
              <w:t>30</w:t>
            </w:r>
            <w:r>
              <w:rPr>
                <w:rFonts w:ascii="Consolas" w:hAnsi="Consolas" w:hint="eastAsia"/>
                <w:color w:val="000000"/>
                <w:sz w:val="21"/>
                <w:szCs w:val="21"/>
              </w:rPr>
              <w:t>多个个卡口中的随机一个</w:t>
            </w:r>
          </w:p>
          <w:p w14:paraId="5B1B593E" w14:textId="77777777" w:rsidR="00965063" w:rsidRDefault="00965063">
            <w:pPr>
              <w:pStyle w:val="HTML0"/>
              <w:shd w:val="clear" w:color="auto" w:fill="FFFFFF"/>
              <w:rPr>
                <w:rFonts w:ascii="Consolas" w:hAnsi="Consolas"/>
                <w:color w:val="000000"/>
                <w:sz w:val="21"/>
                <w:szCs w:val="21"/>
              </w:rPr>
            </w:pPr>
          </w:p>
          <w:p w14:paraId="433B81C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speed =r.nextInt(260)+1 //</w:t>
            </w:r>
            <w:r>
              <w:rPr>
                <w:rFonts w:ascii="Consolas" w:hAnsi="Consolas" w:hint="eastAsia"/>
                <w:color w:val="000000"/>
                <w:sz w:val="21"/>
                <w:szCs w:val="21"/>
              </w:rPr>
              <w:t>模拟车速</w:t>
            </w:r>
          </w:p>
          <w:p w14:paraId="5CEDA7F9" w14:textId="77777777" w:rsidR="00965063" w:rsidRDefault="00965063">
            <w:pPr>
              <w:pStyle w:val="HTML0"/>
              <w:shd w:val="clear" w:color="auto" w:fill="FFFFFF"/>
              <w:rPr>
                <w:rFonts w:ascii="Consolas" w:hAnsi="Consolas"/>
                <w:color w:val="000000"/>
                <w:sz w:val="21"/>
                <w:szCs w:val="21"/>
              </w:rPr>
            </w:pPr>
          </w:p>
          <w:p w14:paraId="2451D3A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roadId ="%02d".format(r.nextInt(50)) //</w:t>
            </w:r>
            <w:r>
              <w:rPr>
                <w:rFonts w:ascii="Consolas" w:hAnsi="Consolas" w:hint="eastAsia"/>
                <w:color w:val="000000"/>
                <w:sz w:val="21"/>
                <w:szCs w:val="21"/>
              </w:rPr>
              <w:t>模拟道路</w:t>
            </w:r>
            <w:r>
              <w:rPr>
                <w:rFonts w:ascii="Consolas" w:hAnsi="Consolas" w:hint="eastAsia"/>
                <w:color w:val="000000"/>
                <w:sz w:val="21"/>
                <w:szCs w:val="21"/>
              </w:rPr>
              <w:t>ID</w:t>
            </w:r>
            <w:r>
              <w:rPr>
                <w:rFonts w:ascii="Consolas" w:hAnsi="Consolas" w:hint="eastAsia"/>
                <w:color w:val="000000"/>
                <w:sz w:val="21"/>
                <w:szCs w:val="21"/>
              </w:rPr>
              <w:t>，一共</w:t>
            </w:r>
            <w:r>
              <w:rPr>
                <w:rFonts w:ascii="Consolas" w:hAnsi="Consolas" w:hint="eastAsia"/>
                <w:color w:val="000000"/>
                <w:sz w:val="21"/>
                <w:szCs w:val="21"/>
              </w:rPr>
              <w:t>50</w:t>
            </w:r>
            <w:r>
              <w:rPr>
                <w:rFonts w:ascii="Consolas" w:hAnsi="Consolas" w:hint="eastAsia"/>
                <w:color w:val="000000"/>
                <w:sz w:val="21"/>
                <w:szCs w:val="21"/>
              </w:rPr>
              <w:t>条道路</w:t>
            </w:r>
          </w:p>
          <w:p w14:paraId="72315920" w14:textId="77777777" w:rsidR="00965063" w:rsidRDefault="00965063">
            <w:pPr>
              <w:pStyle w:val="HTML0"/>
              <w:shd w:val="clear" w:color="auto" w:fill="FFFFFF"/>
              <w:rPr>
                <w:rFonts w:ascii="Consolas" w:hAnsi="Consolas"/>
                <w:color w:val="000000"/>
                <w:sz w:val="21"/>
                <w:szCs w:val="21"/>
              </w:rPr>
            </w:pPr>
          </w:p>
          <w:p w14:paraId="6A3507F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cameraId="%05d".format(r.nextInt(</w:t>
            </w:r>
            <w:r>
              <w:rPr>
                <w:rFonts w:ascii="Consolas" w:hAnsi="Consolas" w:hint="eastAsia"/>
                <w:color w:val="000000"/>
                <w:sz w:val="21"/>
                <w:szCs w:val="21"/>
              </w:rPr>
              <w:t>100000)) //</w:t>
            </w:r>
            <w:r>
              <w:rPr>
                <w:rFonts w:ascii="Consolas" w:hAnsi="Consolas" w:hint="eastAsia"/>
                <w:color w:val="000000"/>
                <w:sz w:val="21"/>
                <w:szCs w:val="21"/>
              </w:rPr>
              <w:t>模拟摄像头的</w:t>
            </w:r>
            <w:r>
              <w:rPr>
                <w:rFonts w:ascii="Consolas" w:hAnsi="Consolas" w:hint="eastAsia"/>
                <w:color w:val="000000"/>
                <w:sz w:val="21"/>
                <w:szCs w:val="21"/>
              </w:rPr>
              <w:t>ID</w:t>
            </w:r>
          </w:p>
          <w:p w14:paraId="0F7EE1B4" w14:textId="77777777" w:rsidR="00965063" w:rsidRDefault="00965063">
            <w:pPr>
              <w:pStyle w:val="HTML0"/>
              <w:shd w:val="clear" w:color="auto" w:fill="FFFFFF"/>
              <w:rPr>
                <w:rFonts w:ascii="Consolas" w:hAnsi="Consolas"/>
                <w:color w:val="000000"/>
                <w:sz w:val="21"/>
                <w:szCs w:val="21"/>
              </w:rPr>
            </w:pPr>
          </w:p>
          <w:p w14:paraId="11A5638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areaId ="%02d".format(r.nextInt(8)) //</w:t>
            </w:r>
            <w:r>
              <w:rPr>
                <w:rFonts w:ascii="Consolas" w:hAnsi="Consolas" w:hint="eastAsia"/>
                <w:color w:val="000000"/>
                <w:sz w:val="21"/>
                <w:szCs w:val="21"/>
              </w:rPr>
              <w:t>模拟北京的</w:t>
            </w:r>
            <w:r>
              <w:rPr>
                <w:rFonts w:ascii="Consolas" w:hAnsi="Consolas" w:hint="eastAsia"/>
                <w:color w:val="000000"/>
                <w:sz w:val="21"/>
                <w:szCs w:val="21"/>
              </w:rPr>
              <w:t>8</w:t>
            </w:r>
            <w:r>
              <w:rPr>
                <w:rFonts w:ascii="Consolas" w:hAnsi="Consolas" w:hint="eastAsia"/>
                <w:color w:val="000000"/>
                <w:sz w:val="21"/>
                <w:szCs w:val="21"/>
              </w:rPr>
              <w:t>个区</w:t>
            </w:r>
          </w:p>
          <w:p w14:paraId="10E6E651" w14:textId="77777777" w:rsidR="00965063" w:rsidRDefault="00965063">
            <w:pPr>
              <w:pStyle w:val="HTML0"/>
              <w:shd w:val="clear" w:color="auto" w:fill="FFFFFF"/>
              <w:rPr>
                <w:rFonts w:ascii="Consolas" w:hAnsi="Consolas"/>
                <w:color w:val="000000"/>
                <w:sz w:val="21"/>
                <w:szCs w:val="21"/>
              </w:rPr>
            </w:pPr>
          </w:p>
          <w:p w14:paraId="051E697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生成一条完整的数据</w:t>
            </w:r>
          </w:p>
          <w:p w14:paraId="7AC11BB3"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var content =actionTime2.getTime+","+monitorId+","+cameraId+","+car+","+speed+","+roadId+","+areaId</w:t>
            </w:r>
          </w:p>
          <w:p w14:paraId="5D508C93" w14:textId="77777777" w:rsidR="00965063" w:rsidRDefault="00965063">
            <w:pPr>
              <w:pStyle w:val="HTML0"/>
              <w:shd w:val="clear" w:color="auto" w:fill="FFFFFF"/>
              <w:rPr>
                <w:rFonts w:ascii="Consolas" w:hAnsi="Consolas"/>
                <w:color w:val="000000"/>
                <w:sz w:val="21"/>
                <w:szCs w:val="21"/>
              </w:rPr>
            </w:pPr>
          </w:p>
          <w:p w14:paraId="762DC8A1"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数据写入文件中</w:t>
            </w:r>
          </w:p>
          <w:p w14:paraId="5576B189"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pw.write(content+"\n")</w:t>
            </w:r>
          </w:p>
          <w:p w14:paraId="4585C816" w14:textId="77777777" w:rsidR="00965063" w:rsidRDefault="00965063">
            <w:pPr>
              <w:pStyle w:val="HTML0"/>
              <w:shd w:val="clear" w:color="auto" w:fill="FFFFFF"/>
              <w:rPr>
                <w:rFonts w:ascii="Consolas" w:hAnsi="Consolas"/>
                <w:color w:val="000000"/>
                <w:sz w:val="21"/>
                <w:szCs w:val="21"/>
              </w:rPr>
            </w:pPr>
          </w:p>
          <w:p w14:paraId="3859BC6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r>
              <w:rPr>
                <w:rFonts w:ascii="Consolas" w:hAnsi="Consolas" w:hint="eastAsia"/>
                <w:color w:val="000000"/>
                <w:sz w:val="21"/>
                <w:szCs w:val="21"/>
              </w:rPr>
              <w:t>数据写入</w:t>
            </w:r>
            <w:r>
              <w:rPr>
                <w:rFonts w:ascii="Consolas" w:hAnsi="Consolas" w:hint="eastAsia"/>
                <w:color w:val="000000"/>
                <w:sz w:val="21"/>
                <w:szCs w:val="21"/>
              </w:rPr>
              <w:t>Kafka</w:t>
            </w:r>
            <w:r>
              <w:rPr>
                <w:rFonts w:ascii="Consolas" w:hAnsi="Consolas" w:hint="eastAsia"/>
                <w:color w:val="000000"/>
                <w:sz w:val="21"/>
                <w:szCs w:val="21"/>
              </w:rPr>
              <w:t>中</w:t>
            </w:r>
          </w:p>
          <w:p w14:paraId="659C742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val record = new ProducerRecord("t_0210",content)</w:t>
            </w:r>
          </w:p>
          <w:p w14:paraId="3E22099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producer.send(record)</w:t>
            </w:r>
          </w:p>
          <w:p w14:paraId="3AD6A984" w14:textId="77777777" w:rsidR="00965063" w:rsidRDefault="00965063">
            <w:pPr>
              <w:pStyle w:val="HTML0"/>
              <w:shd w:val="clear" w:color="auto" w:fill="FFFFFF"/>
              <w:rPr>
                <w:rFonts w:ascii="Consolas" w:hAnsi="Consolas"/>
                <w:color w:val="000000"/>
                <w:sz w:val="21"/>
                <w:szCs w:val="21"/>
              </w:rPr>
            </w:pPr>
          </w:p>
          <w:p w14:paraId="5832079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125B0A00"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pw.flush()</w:t>
            </w:r>
          </w:p>
          <w:p w14:paraId="499B4E0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660E67CB"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}catch { case e:Exception=&gt; e.printStackTrace()}</w:t>
            </w:r>
          </w:p>
          <w:p w14:paraId="51B0C87D"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finally {</w:t>
            </w:r>
          </w:p>
          <w:p w14:paraId="060832E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pw.clo</w:t>
            </w:r>
            <w:r>
              <w:rPr>
                <w:rFonts w:ascii="Consolas" w:hAnsi="Consolas" w:hint="eastAsia"/>
                <w:color w:val="000000"/>
                <w:sz w:val="21"/>
                <w:szCs w:val="21"/>
              </w:rPr>
              <w:t>se()</w:t>
            </w:r>
          </w:p>
          <w:p w14:paraId="0395E3C6"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out.close()</w:t>
            </w:r>
          </w:p>
          <w:p w14:paraId="284FCF37"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producer.close()</w:t>
            </w:r>
          </w:p>
          <w:p w14:paraId="18CD31DF"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12FEF708"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 xml:space="preserve">  }</w:t>
            </w:r>
          </w:p>
          <w:p w14:paraId="5A57982A" w14:textId="77777777" w:rsidR="00965063" w:rsidRDefault="00457EBC">
            <w:pPr>
              <w:pStyle w:val="HTML0"/>
              <w:shd w:val="clear" w:color="auto" w:fill="FFFFFF"/>
              <w:rPr>
                <w:rFonts w:ascii="Consolas" w:hAnsi="Consolas"/>
                <w:color w:val="000000"/>
                <w:sz w:val="21"/>
                <w:szCs w:val="21"/>
              </w:rPr>
            </w:pPr>
            <w:r>
              <w:rPr>
                <w:rFonts w:ascii="Consolas" w:hAnsi="Consolas" w:hint="eastAsia"/>
                <w:color w:val="000000"/>
                <w:sz w:val="21"/>
                <w:szCs w:val="21"/>
              </w:rPr>
              <w:t>}</w:t>
            </w:r>
          </w:p>
        </w:tc>
      </w:tr>
    </w:tbl>
    <w:p w14:paraId="4D10BC44" w14:textId="77777777" w:rsidR="00965063" w:rsidRDefault="00965063">
      <w:pPr>
        <w:adjustRightInd w:val="0"/>
        <w:snapToGrid w:val="0"/>
        <w:ind w:firstLineChars="200" w:firstLine="420"/>
        <w:rPr>
          <w:rFonts w:eastAsia="微软雅黑"/>
        </w:rPr>
      </w:pPr>
    </w:p>
    <w:p w14:paraId="161369BA" w14:textId="77777777" w:rsidR="00965063" w:rsidRDefault="00457EBC">
      <w:pPr>
        <w:pStyle w:val="3"/>
        <w:ind w:left="960" w:hanging="960"/>
        <w:rPr>
          <w:rFonts w:eastAsia="微软雅黑"/>
        </w:rPr>
      </w:pPr>
      <w:r>
        <w:rPr>
          <w:rFonts w:eastAsia="微软雅黑" w:hint="eastAsia"/>
        </w:rPr>
        <w:t>实时车辆超速监控</w:t>
      </w:r>
    </w:p>
    <w:p w14:paraId="01CBC311" w14:textId="77777777" w:rsidR="00965063" w:rsidRDefault="00457EBC">
      <w:pPr>
        <w:adjustRightInd w:val="0"/>
        <w:snapToGrid w:val="0"/>
        <w:ind w:firstLineChars="200" w:firstLine="420"/>
        <w:rPr>
          <w:rFonts w:eastAsia="微软雅黑"/>
        </w:rPr>
      </w:pPr>
      <w:r>
        <w:rPr>
          <w:rFonts w:eastAsia="微软雅黑" w:hint="eastAsia"/>
        </w:rPr>
        <w:t>在城市交通管理数据库中，存储了每个卡口的限速信息，但是不是所有卡口都有限速信</w:t>
      </w:r>
      <w:r>
        <w:rPr>
          <w:rFonts w:eastAsia="微软雅黑" w:hint="eastAsia"/>
        </w:rPr>
        <w:lastRenderedPageBreak/>
        <w:t>息，其中有一些卡口有限制。</w:t>
      </w:r>
      <w:r>
        <w:rPr>
          <w:rFonts w:eastAsia="微软雅黑" w:hint="eastAsia"/>
        </w:rPr>
        <w:t>Flink</w:t>
      </w:r>
      <w:r>
        <w:rPr>
          <w:rFonts w:eastAsia="微软雅黑" w:hint="eastAsia"/>
        </w:rPr>
        <w:t>中有广播状态流。</w:t>
      </w:r>
      <w:r>
        <w:rPr>
          <w:rFonts w:eastAsia="微软雅黑" w:hint="eastAsia"/>
        </w:rPr>
        <w:t>JobManger</w:t>
      </w:r>
      <w:r>
        <w:rPr>
          <w:rFonts w:eastAsia="微软雅黑" w:hint="eastAsia"/>
        </w:rPr>
        <w:t>统一管理，</w:t>
      </w:r>
      <w:r>
        <w:rPr>
          <w:rFonts w:eastAsia="微软雅黑" w:hint="eastAsia"/>
        </w:rPr>
        <w:t>TaskManger</w:t>
      </w:r>
      <w:r>
        <w:rPr>
          <w:rFonts w:eastAsia="微软雅黑" w:hint="eastAsia"/>
        </w:rPr>
        <w:t>中正在运行的</w:t>
      </w:r>
      <w:r>
        <w:rPr>
          <w:rFonts w:eastAsia="微软雅黑" w:hint="eastAsia"/>
        </w:rPr>
        <w:t>Task</w:t>
      </w:r>
      <w:r>
        <w:rPr>
          <w:rFonts w:eastAsia="微软雅黑" w:hint="eastAsia"/>
        </w:rPr>
        <w:t>不可以修改这个广播状态。只能定时更新（自定义</w:t>
      </w:r>
      <w:r>
        <w:rPr>
          <w:rFonts w:eastAsia="微软雅黑" w:hint="eastAsia"/>
        </w:rPr>
        <w:t>Source</w:t>
      </w:r>
      <w:r>
        <w:rPr>
          <w:rFonts w:eastAsia="微软雅黑" w:hint="eastAsia"/>
        </w:rPr>
        <w:t>）。</w:t>
      </w:r>
    </w:p>
    <w:p w14:paraId="01070306" w14:textId="77777777" w:rsidR="00965063" w:rsidRDefault="00457EBC">
      <w:pPr>
        <w:adjustRightInd w:val="0"/>
        <w:snapToGrid w:val="0"/>
        <w:ind w:firstLineChars="200" w:firstLine="420"/>
        <w:rPr>
          <w:rFonts w:eastAsia="微软雅黑"/>
        </w:rPr>
      </w:pPr>
      <w:r>
        <w:rPr>
          <w:rFonts w:eastAsia="微软雅黑" w:hint="eastAsia"/>
        </w:rPr>
        <w:t>我们通过实时计算，需要把所有超速超过</w:t>
      </w:r>
      <w:r>
        <w:rPr>
          <w:rFonts w:eastAsia="微软雅黑" w:hint="eastAsia"/>
        </w:rPr>
        <w:t>10%</w:t>
      </w:r>
      <w:r>
        <w:rPr>
          <w:rFonts w:eastAsia="微软雅黑" w:hint="eastAsia"/>
        </w:rPr>
        <w:t>的车辆找出来，并写入关系型数据库中。超速结果表如下：</w:t>
      </w:r>
    </w:p>
    <w:tbl>
      <w:tblPr>
        <w:tblStyle w:val="af0"/>
        <w:tblW w:w="0" w:type="auto"/>
        <w:tblLook w:val="04A0" w:firstRow="1" w:lastRow="0" w:firstColumn="1" w:lastColumn="0" w:noHBand="0" w:noVBand="1"/>
      </w:tblPr>
      <w:tblGrid>
        <w:gridCol w:w="8522"/>
      </w:tblGrid>
      <w:tr w:rsidR="00965063" w14:paraId="3C42E29F" w14:textId="77777777">
        <w:tc>
          <w:tcPr>
            <w:tcW w:w="8522" w:type="dxa"/>
          </w:tcPr>
          <w:p w14:paraId="050BB83B" w14:textId="77777777" w:rsidR="00965063" w:rsidRDefault="00457EBC">
            <w:pPr>
              <w:adjustRightInd w:val="0"/>
              <w:snapToGrid w:val="0"/>
              <w:rPr>
                <w:rFonts w:eastAsia="微软雅黑"/>
                <w:sz w:val="18"/>
                <w:szCs w:val="21"/>
              </w:rPr>
            </w:pPr>
            <w:r>
              <w:rPr>
                <w:rFonts w:eastAsia="微软雅黑"/>
                <w:sz w:val="18"/>
                <w:szCs w:val="21"/>
              </w:rPr>
              <w:t>DROP TABLE IF EXISTS `t_speeding_info`;</w:t>
            </w:r>
          </w:p>
          <w:p w14:paraId="2DA758A4" w14:textId="77777777" w:rsidR="00965063" w:rsidRDefault="00457EBC">
            <w:pPr>
              <w:adjustRightInd w:val="0"/>
              <w:snapToGrid w:val="0"/>
              <w:rPr>
                <w:rFonts w:eastAsia="微软雅黑"/>
                <w:sz w:val="18"/>
                <w:szCs w:val="21"/>
              </w:rPr>
            </w:pPr>
            <w:r>
              <w:rPr>
                <w:rFonts w:eastAsia="微软雅黑"/>
                <w:sz w:val="18"/>
                <w:szCs w:val="21"/>
              </w:rPr>
              <w:t>CREATE TABLE `t_speeding_info` (</w:t>
            </w:r>
          </w:p>
          <w:p w14:paraId="08004E8D" w14:textId="77777777" w:rsidR="00965063" w:rsidRDefault="00457EBC">
            <w:pPr>
              <w:adjustRightInd w:val="0"/>
              <w:snapToGrid w:val="0"/>
              <w:rPr>
                <w:rFonts w:eastAsia="微软雅黑"/>
                <w:sz w:val="18"/>
                <w:szCs w:val="21"/>
              </w:rPr>
            </w:pPr>
            <w:r>
              <w:rPr>
                <w:rFonts w:eastAsia="微软雅黑"/>
                <w:sz w:val="18"/>
                <w:szCs w:val="21"/>
              </w:rPr>
              <w:t xml:space="preserve">  `id`</w:t>
            </w:r>
            <w:r>
              <w:rPr>
                <w:rFonts w:eastAsia="微软雅黑"/>
                <w:sz w:val="18"/>
                <w:szCs w:val="21"/>
              </w:rPr>
              <w:t xml:space="preserve"> int(11) NOT NULL</w:t>
            </w:r>
            <w:r>
              <w:rPr>
                <w:rFonts w:eastAsia="微软雅黑" w:hint="eastAsia"/>
                <w:sz w:val="18"/>
                <w:szCs w:val="21"/>
              </w:rPr>
              <w:t xml:space="preserve"> </w:t>
            </w:r>
            <w:r>
              <w:rPr>
                <w:rFonts w:eastAsia="微软雅黑"/>
                <w:sz w:val="18"/>
                <w:szCs w:val="21"/>
              </w:rPr>
              <w:t>AUTO_INCREMENT,</w:t>
            </w:r>
          </w:p>
          <w:p w14:paraId="0ED21B0B" w14:textId="77777777" w:rsidR="00965063" w:rsidRDefault="00457EBC">
            <w:pPr>
              <w:adjustRightInd w:val="0"/>
              <w:snapToGrid w:val="0"/>
              <w:rPr>
                <w:rFonts w:eastAsia="微软雅黑"/>
                <w:sz w:val="18"/>
                <w:szCs w:val="21"/>
              </w:rPr>
            </w:pPr>
            <w:r>
              <w:rPr>
                <w:rFonts w:eastAsia="微软雅黑"/>
                <w:sz w:val="18"/>
                <w:szCs w:val="21"/>
              </w:rPr>
              <w:t xml:space="preserve">  `car` varchar(255) NOT NULL,</w:t>
            </w:r>
          </w:p>
          <w:p w14:paraId="2D6421BB" w14:textId="77777777" w:rsidR="00965063" w:rsidRDefault="00457EBC">
            <w:pPr>
              <w:adjustRightInd w:val="0"/>
              <w:snapToGrid w:val="0"/>
              <w:rPr>
                <w:rFonts w:eastAsia="微软雅黑"/>
                <w:sz w:val="18"/>
                <w:szCs w:val="21"/>
              </w:rPr>
            </w:pPr>
            <w:r>
              <w:rPr>
                <w:rFonts w:eastAsia="微软雅黑"/>
                <w:sz w:val="18"/>
                <w:szCs w:val="21"/>
              </w:rPr>
              <w:t xml:space="preserve">  `monitor_id` varchar(255) DEFAULT NULL,</w:t>
            </w:r>
          </w:p>
          <w:p w14:paraId="756EC744" w14:textId="77777777" w:rsidR="00965063" w:rsidRDefault="00457EBC">
            <w:pPr>
              <w:adjustRightInd w:val="0"/>
              <w:snapToGrid w:val="0"/>
              <w:rPr>
                <w:rFonts w:eastAsia="微软雅黑"/>
                <w:sz w:val="18"/>
                <w:szCs w:val="21"/>
              </w:rPr>
            </w:pPr>
            <w:r>
              <w:rPr>
                <w:rFonts w:eastAsia="微软雅黑"/>
                <w:sz w:val="18"/>
                <w:szCs w:val="21"/>
              </w:rPr>
              <w:t xml:space="preserve">  `road_id` varchar(255) DEFAULT NULL,</w:t>
            </w:r>
          </w:p>
          <w:p w14:paraId="35DF6EB8" w14:textId="77777777" w:rsidR="00965063" w:rsidRDefault="00457EBC">
            <w:pPr>
              <w:adjustRightInd w:val="0"/>
              <w:snapToGrid w:val="0"/>
              <w:rPr>
                <w:rFonts w:eastAsia="微软雅黑"/>
                <w:sz w:val="18"/>
                <w:szCs w:val="21"/>
              </w:rPr>
            </w:pPr>
            <w:r>
              <w:rPr>
                <w:rFonts w:eastAsia="微软雅黑"/>
                <w:sz w:val="18"/>
                <w:szCs w:val="21"/>
              </w:rPr>
              <w:t xml:space="preserve">  `real_speed` double DEFAULT NULL,</w:t>
            </w:r>
          </w:p>
          <w:p w14:paraId="57A75BCA" w14:textId="77777777" w:rsidR="00965063" w:rsidRDefault="00457EBC">
            <w:pPr>
              <w:adjustRightInd w:val="0"/>
              <w:snapToGrid w:val="0"/>
              <w:rPr>
                <w:rFonts w:eastAsia="微软雅黑"/>
                <w:sz w:val="18"/>
                <w:szCs w:val="21"/>
              </w:rPr>
            </w:pPr>
            <w:r>
              <w:rPr>
                <w:rFonts w:eastAsia="微软雅黑"/>
                <w:sz w:val="18"/>
                <w:szCs w:val="21"/>
              </w:rPr>
              <w:t xml:space="preserve">  `limit_speed` int(11) DEFAULT NULL,</w:t>
            </w:r>
          </w:p>
          <w:p w14:paraId="4A793125" w14:textId="77777777" w:rsidR="00965063" w:rsidRDefault="00457EBC">
            <w:pPr>
              <w:adjustRightInd w:val="0"/>
              <w:snapToGrid w:val="0"/>
              <w:ind w:firstLineChars="100" w:firstLine="180"/>
              <w:rPr>
                <w:rFonts w:eastAsia="微软雅黑"/>
                <w:sz w:val="18"/>
                <w:szCs w:val="21"/>
              </w:rPr>
            </w:pPr>
            <w:r>
              <w:rPr>
                <w:rFonts w:eastAsia="微软雅黑"/>
                <w:sz w:val="18"/>
                <w:szCs w:val="21"/>
              </w:rPr>
              <w:t>`action_time` bigint(20) DEFAULT NUL</w:t>
            </w:r>
            <w:r>
              <w:rPr>
                <w:rFonts w:eastAsia="微软雅黑"/>
                <w:sz w:val="18"/>
                <w:szCs w:val="21"/>
              </w:rPr>
              <w:t>L,</w:t>
            </w:r>
          </w:p>
          <w:p w14:paraId="265F2D56" w14:textId="77777777" w:rsidR="00965063" w:rsidRDefault="00457EBC">
            <w:pPr>
              <w:adjustRightInd w:val="0"/>
              <w:snapToGrid w:val="0"/>
              <w:rPr>
                <w:rFonts w:eastAsia="微软雅黑"/>
                <w:sz w:val="18"/>
                <w:szCs w:val="21"/>
              </w:rPr>
            </w:pPr>
            <w:r>
              <w:rPr>
                <w:rFonts w:eastAsia="微软雅黑"/>
                <w:sz w:val="18"/>
                <w:szCs w:val="21"/>
              </w:rPr>
              <w:t xml:space="preserve">  PRIMARY KEY (`id`)</w:t>
            </w:r>
          </w:p>
          <w:p w14:paraId="2C5B0E5D" w14:textId="77777777" w:rsidR="00965063" w:rsidRDefault="00457EBC">
            <w:pPr>
              <w:adjustRightInd w:val="0"/>
              <w:snapToGrid w:val="0"/>
              <w:rPr>
                <w:rFonts w:eastAsia="微软雅黑"/>
                <w:sz w:val="18"/>
                <w:szCs w:val="21"/>
              </w:rPr>
            </w:pPr>
            <w:r>
              <w:rPr>
                <w:rFonts w:eastAsia="微软雅黑"/>
                <w:sz w:val="18"/>
                <w:szCs w:val="21"/>
              </w:rPr>
              <w:t>) ENGINE=InnoDB DEFAULT CHARSET=utf8;</w:t>
            </w:r>
          </w:p>
        </w:tc>
      </w:tr>
    </w:tbl>
    <w:p w14:paraId="6CFCC99F" w14:textId="77777777" w:rsidR="00965063" w:rsidRDefault="00965063">
      <w:pPr>
        <w:adjustRightInd w:val="0"/>
        <w:snapToGrid w:val="0"/>
        <w:ind w:firstLineChars="200" w:firstLine="420"/>
        <w:rPr>
          <w:rFonts w:eastAsia="微软雅黑"/>
        </w:rPr>
      </w:pPr>
    </w:p>
    <w:p w14:paraId="38CFCD20" w14:textId="77777777" w:rsidR="00965063" w:rsidRDefault="00457EBC">
      <w:pPr>
        <w:adjustRightInd w:val="0"/>
        <w:snapToGrid w:val="0"/>
        <w:ind w:firstLineChars="200" w:firstLine="420"/>
        <w:rPr>
          <w:rFonts w:eastAsia="微软雅黑"/>
        </w:rPr>
      </w:pPr>
      <w:r>
        <w:rPr>
          <w:rFonts w:eastAsia="微软雅黑" w:hint="eastAsia"/>
        </w:rPr>
        <w:t>在当前需求中，需要不定时的从数据库表中查询所有限速的卡口，再根据限速的卡口列表来实时的判断是否存在超速的车辆，如果找到超速的车辆，把这些车辆超速的信息保存到</w:t>
      </w:r>
      <w:r>
        <w:rPr>
          <w:rFonts w:eastAsia="微软雅黑" w:hint="eastAsia"/>
        </w:rPr>
        <w:t>Mysql</w:t>
      </w:r>
      <w:r>
        <w:rPr>
          <w:rFonts w:eastAsia="微软雅黑" w:hint="eastAsia"/>
        </w:rPr>
        <w:t>数据库的超速违章记录表中</w:t>
      </w:r>
      <w:r>
        <w:rPr>
          <w:rFonts w:eastAsia="微软雅黑"/>
        </w:rPr>
        <w:t>t_speeding_info</w:t>
      </w:r>
      <w:r>
        <w:rPr>
          <w:rFonts w:eastAsia="微软雅黑" w:hint="eastAsia"/>
        </w:rPr>
        <w:t>。</w:t>
      </w:r>
    </w:p>
    <w:p w14:paraId="16FD21EA" w14:textId="77777777" w:rsidR="00965063" w:rsidRDefault="00457EBC">
      <w:pPr>
        <w:adjustRightInd w:val="0"/>
        <w:snapToGrid w:val="0"/>
        <w:ind w:firstLineChars="200" w:firstLine="420"/>
        <w:rPr>
          <w:rFonts w:eastAsia="微软雅黑"/>
        </w:rPr>
      </w:pPr>
      <w:r>
        <w:rPr>
          <w:rFonts w:eastAsia="微软雅黑" w:hint="eastAsia"/>
        </w:rPr>
        <w:t>我们把查询限速卡口列表数据作为一个事件流，车辆通行日志数据作为第二个事件流。广播状态可以用于通过一个特定的方式来组合并共同处理两个事件流。第一个流的事件被广播到</w:t>
      </w:r>
      <w:r>
        <w:rPr>
          <w:rFonts w:eastAsia="微软雅黑" w:hint="eastAsia"/>
        </w:rPr>
        <w:t>另一个</w:t>
      </w:r>
      <w:r>
        <w:rPr>
          <w:rFonts w:eastAsia="微软雅黑" w:hint="eastAsia"/>
        </w:rPr>
        <w:t>operator</w:t>
      </w:r>
      <w:r>
        <w:rPr>
          <w:rFonts w:eastAsia="微软雅黑" w:hint="eastAsia"/>
        </w:rPr>
        <w:t>的所有并发实例，这些事件</w:t>
      </w:r>
      <w:r w:rsidRPr="004038A0">
        <w:rPr>
          <w:rFonts w:eastAsia="微软雅黑" w:hint="eastAsia"/>
          <w:color w:val="FF0000"/>
        </w:rPr>
        <w:t>将被保存为状态</w:t>
      </w:r>
      <w:r>
        <w:rPr>
          <w:rFonts w:eastAsia="微软雅黑" w:hint="eastAsia"/>
        </w:rPr>
        <w:t>。另一个流的事件不会被广播，而是发送给同一个</w:t>
      </w:r>
      <w:r>
        <w:rPr>
          <w:rFonts w:eastAsia="微软雅黑" w:hint="eastAsia"/>
        </w:rPr>
        <w:t>operator</w:t>
      </w:r>
      <w:r>
        <w:rPr>
          <w:rFonts w:eastAsia="微软雅黑" w:hint="eastAsia"/>
        </w:rPr>
        <w:t>的各个实例，并与广播流的事件一起处理。广播状态非常适合两个流中一个吞吐大，一个吞吐小，或者需要动态修改处理逻辑的情况。</w:t>
      </w:r>
    </w:p>
    <w:p w14:paraId="080AC6F5" w14:textId="77777777" w:rsidR="00965063" w:rsidRDefault="00457EBC">
      <w:pPr>
        <w:adjustRightInd w:val="0"/>
        <w:snapToGrid w:val="0"/>
        <w:ind w:firstLineChars="200" w:firstLine="420"/>
        <w:rPr>
          <w:rFonts w:eastAsia="微软雅黑"/>
        </w:rPr>
      </w:pPr>
      <w:r>
        <w:rPr>
          <w:rFonts w:eastAsia="微软雅黑"/>
        </w:rPr>
        <w:t>我们对两个流使用了</w:t>
      </w:r>
      <w:r>
        <w:rPr>
          <w:rFonts w:eastAsia="微软雅黑"/>
        </w:rPr>
        <w:t>connect()</w:t>
      </w:r>
      <w:r>
        <w:rPr>
          <w:rFonts w:eastAsia="微软雅黑"/>
        </w:rPr>
        <w:t>方法，并在连接</w:t>
      </w:r>
      <w:r>
        <w:rPr>
          <w:rFonts w:eastAsia="微软雅黑" w:hint="eastAsia"/>
        </w:rPr>
        <w:t>之后调用</w:t>
      </w:r>
      <w:r>
        <w:rPr>
          <w:rFonts w:eastAsia="微软雅黑" w:hint="eastAsia"/>
        </w:rPr>
        <w:t>BroadcastProcessFunction</w:t>
      </w:r>
      <w:r>
        <w:rPr>
          <w:rFonts w:eastAsia="微软雅黑" w:hint="eastAsia"/>
        </w:rPr>
        <w:t>接口处理两个流：</w:t>
      </w:r>
    </w:p>
    <w:p w14:paraId="207F5A48" w14:textId="77777777" w:rsidR="00965063" w:rsidRDefault="00457EBC">
      <w:pPr>
        <w:numPr>
          <w:ilvl w:val="0"/>
          <w:numId w:val="8"/>
        </w:numPr>
        <w:adjustRightInd w:val="0"/>
        <w:snapToGrid w:val="0"/>
        <w:rPr>
          <w:rFonts w:eastAsia="微软雅黑"/>
        </w:rPr>
      </w:pPr>
      <w:r>
        <w:rPr>
          <w:rFonts w:eastAsia="微软雅黑"/>
        </w:rPr>
        <w:t>processBroadcastElement()</w:t>
      </w:r>
      <w:r>
        <w:rPr>
          <w:rFonts w:eastAsia="微软雅黑"/>
        </w:rPr>
        <w:t>方法：每次收到广播流的记录时会调用。将接收到的</w:t>
      </w:r>
      <w:r>
        <w:rPr>
          <w:rFonts w:eastAsia="微软雅黑" w:hint="eastAsia"/>
        </w:rPr>
        <w:t>卡口限速</w:t>
      </w:r>
      <w:r>
        <w:rPr>
          <w:rFonts w:eastAsia="微软雅黑"/>
        </w:rPr>
        <w:t>记录放入广播状态中；</w:t>
      </w:r>
    </w:p>
    <w:p w14:paraId="50B73540" w14:textId="77777777" w:rsidR="00965063" w:rsidRDefault="00457EBC">
      <w:pPr>
        <w:numPr>
          <w:ilvl w:val="0"/>
          <w:numId w:val="8"/>
        </w:numPr>
        <w:adjustRightInd w:val="0"/>
        <w:snapToGrid w:val="0"/>
        <w:rPr>
          <w:rFonts w:eastAsia="微软雅黑"/>
        </w:rPr>
      </w:pPr>
      <w:r>
        <w:rPr>
          <w:rFonts w:eastAsia="微软雅黑"/>
        </w:rPr>
        <w:t>processElement()</w:t>
      </w:r>
      <w:r>
        <w:rPr>
          <w:rFonts w:eastAsia="微软雅黑"/>
        </w:rPr>
        <w:t>方法：接受到</w:t>
      </w:r>
      <w:r>
        <w:rPr>
          <w:rFonts w:eastAsia="微软雅黑" w:hint="eastAsia"/>
        </w:rPr>
        <w:t>车辆通行日志</w:t>
      </w:r>
      <w:r>
        <w:rPr>
          <w:rFonts w:eastAsia="微软雅黑"/>
        </w:rPr>
        <w:t>流的每条消息时会调用。并能够对广播状态进行只读操作，以防止导致跨越类中多个并发实例的不同广播状态的修改。</w:t>
      </w:r>
    </w:p>
    <w:p w14:paraId="1F82C1D4" w14:textId="77777777" w:rsidR="00965063" w:rsidRDefault="00457EBC">
      <w:pPr>
        <w:adjustRightInd w:val="0"/>
        <w:snapToGrid w:val="0"/>
        <w:rPr>
          <w:rFonts w:eastAsia="微软雅黑"/>
        </w:rPr>
      </w:pPr>
      <w:r>
        <w:rPr>
          <w:rFonts w:eastAsia="微软雅黑" w:hint="eastAsia"/>
        </w:rPr>
        <w:t>代码如下：</w:t>
      </w:r>
    </w:p>
    <w:tbl>
      <w:tblPr>
        <w:tblStyle w:val="af0"/>
        <w:tblW w:w="0" w:type="auto"/>
        <w:tblLook w:val="04A0" w:firstRow="1" w:lastRow="0" w:firstColumn="1" w:lastColumn="0" w:noHBand="0" w:noVBand="1"/>
      </w:tblPr>
      <w:tblGrid>
        <w:gridCol w:w="8522"/>
      </w:tblGrid>
      <w:tr w:rsidR="00965063" w14:paraId="74CB9CD4" w14:textId="77777777">
        <w:tc>
          <w:tcPr>
            <w:tcW w:w="8522" w:type="dxa"/>
          </w:tcPr>
          <w:p w14:paraId="765292DE" w14:textId="77777777" w:rsidR="00965063" w:rsidRDefault="00457EBC">
            <w:pPr>
              <w:adjustRightInd w:val="0"/>
              <w:snapToGrid w:val="0"/>
              <w:rPr>
                <w:rFonts w:eastAsia="微软雅黑"/>
                <w:sz w:val="18"/>
                <w:szCs w:val="21"/>
              </w:rPr>
            </w:pPr>
            <w:r>
              <w:rPr>
                <w:rFonts w:eastAsia="微软雅黑"/>
                <w:sz w:val="18"/>
                <w:szCs w:val="21"/>
              </w:rPr>
              <w:lastRenderedPageBreak/>
              <w:t>object OutOfSpeedMonitor {</w:t>
            </w:r>
          </w:p>
          <w:p w14:paraId="58D938F8" w14:textId="77777777" w:rsidR="00965063" w:rsidRDefault="00965063">
            <w:pPr>
              <w:adjustRightInd w:val="0"/>
              <w:snapToGrid w:val="0"/>
              <w:rPr>
                <w:rFonts w:eastAsia="微软雅黑"/>
                <w:sz w:val="18"/>
                <w:szCs w:val="21"/>
              </w:rPr>
            </w:pPr>
          </w:p>
          <w:p w14:paraId="206B78B5" w14:textId="77777777" w:rsidR="00965063" w:rsidRDefault="00457EBC">
            <w:pPr>
              <w:adjustRightInd w:val="0"/>
              <w:snapToGrid w:val="0"/>
              <w:rPr>
                <w:rFonts w:eastAsia="微软雅黑"/>
                <w:sz w:val="18"/>
                <w:szCs w:val="21"/>
              </w:rPr>
            </w:pPr>
            <w:r>
              <w:rPr>
                <w:rFonts w:eastAsia="微软雅黑"/>
                <w:sz w:val="18"/>
                <w:szCs w:val="21"/>
              </w:rPr>
              <w:t xml:space="preserve">  def main(args: Array[String]): Unit = {</w:t>
            </w:r>
          </w:p>
          <w:p w14:paraId="56027FD5" w14:textId="77777777" w:rsidR="00965063" w:rsidRDefault="00457EBC">
            <w:pPr>
              <w:adjustRightInd w:val="0"/>
              <w:snapToGrid w:val="0"/>
              <w:rPr>
                <w:rFonts w:eastAsia="微软雅黑"/>
                <w:sz w:val="18"/>
                <w:szCs w:val="21"/>
              </w:rPr>
            </w:pPr>
            <w:r>
              <w:rPr>
                <w:rFonts w:eastAsia="微软雅黑"/>
                <w:sz w:val="18"/>
                <w:szCs w:val="21"/>
              </w:rPr>
              <w:t xml:space="preserve">    val streamEnv: StreamExecutionEn</w:t>
            </w:r>
            <w:r>
              <w:rPr>
                <w:rFonts w:eastAsia="微软雅黑"/>
                <w:sz w:val="18"/>
                <w:szCs w:val="21"/>
              </w:rPr>
              <w:t>vironment = StreamExecutionEnvironment.getExecutionEnvironment</w:t>
            </w:r>
          </w:p>
          <w:p w14:paraId="38EF048B" w14:textId="77777777" w:rsidR="00965063" w:rsidRDefault="00965063">
            <w:pPr>
              <w:adjustRightInd w:val="0"/>
              <w:snapToGrid w:val="0"/>
              <w:rPr>
                <w:rFonts w:eastAsia="微软雅黑"/>
                <w:sz w:val="18"/>
                <w:szCs w:val="21"/>
              </w:rPr>
            </w:pPr>
          </w:p>
          <w:p w14:paraId="448E0D21"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导入隐式转换</w:t>
            </w:r>
          </w:p>
          <w:p w14:paraId="189A9384" w14:textId="77777777" w:rsidR="00965063" w:rsidRDefault="00457EBC">
            <w:pPr>
              <w:adjustRightInd w:val="0"/>
              <w:snapToGrid w:val="0"/>
              <w:rPr>
                <w:rFonts w:eastAsia="微软雅黑"/>
                <w:sz w:val="18"/>
                <w:szCs w:val="21"/>
              </w:rPr>
            </w:pPr>
            <w:r>
              <w:rPr>
                <w:rFonts w:eastAsia="微软雅黑"/>
                <w:sz w:val="18"/>
                <w:szCs w:val="21"/>
              </w:rPr>
              <w:t xml:space="preserve">    import org.apache.flink.streaming.api.scala._</w:t>
            </w:r>
          </w:p>
          <w:p w14:paraId="7D19F156" w14:textId="77777777" w:rsidR="00965063" w:rsidRDefault="00965063">
            <w:pPr>
              <w:adjustRightInd w:val="0"/>
              <w:snapToGrid w:val="0"/>
              <w:rPr>
                <w:rFonts w:eastAsia="微软雅黑"/>
                <w:sz w:val="18"/>
                <w:szCs w:val="21"/>
              </w:rPr>
            </w:pPr>
          </w:p>
          <w:p w14:paraId="674C6DE5"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Kafka</w:t>
            </w:r>
            <w:r>
              <w:rPr>
                <w:rFonts w:eastAsia="微软雅黑"/>
                <w:sz w:val="18"/>
                <w:szCs w:val="21"/>
              </w:rPr>
              <w:t>的连接属性</w:t>
            </w:r>
          </w:p>
          <w:p w14:paraId="7A20DB8E" w14:textId="77777777" w:rsidR="00965063" w:rsidRDefault="00457EBC">
            <w:pPr>
              <w:adjustRightInd w:val="0"/>
              <w:snapToGrid w:val="0"/>
              <w:rPr>
                <w:rFonts w:eastAsia="微软雅黑"/>
                <w:sz w:val="18"/>
                <w:szCs w:val="21"/>
              </w:rPr>
            </w:pPr>
            <w:r>
              <w:rPr>
                <w:rFonts w:eastAsia="微软雅黑"/>
                <w:sz w:val="18"/>
                <w:szCs w:val="21"/>
              </w:rPr>
              <w:t xml:space="preserve">    val props = new Properties()</w:t>
            </w:r>
          </w:p>
          <w:p w14:paraId="5993CFF8" w14:textId="77777777" w:rsidR="00965063" w:rsidRDefault="00457EBC">
            <w:pPr>
              <w:adjustRightInd w:val="0"/>
              <w:snapToGrid w:val="0"/>
              <w:rPr>
                <w:rFonts w:eastAsia="微软雅黑"/>
                <w:sz w:val="18"/>
                <w:szCs w:val="21"/>
              </w:rPr>
            </w:pPr>
            <w:r>
              <w:rPr>
                <w:rFonts w:eastAsia="微软雅黑"/>
                <w:sz w:val="18"/>
                <w:szCs w:val="21"/>
              </w:rPr>
              <w:t xml:space="preserve">    props.setProperty("bootstrap.servers","hadoop101:9092,hadoop102:9092,hadoop103:9092")</w:t>
            </w:r>
          </w:p>
          <w:p w14:paraId="169E40D3" w14:textId="77777777" w:rsidR="00965063" w:rsidRDefault="00457EBC">
            <w:pPr>
              <w:adjustRightInd w:val="0"/>
              <w:snapToGrid w:val="0"/>
              <w:rPr>
                <w:rFonts w:eastAsia="微软雅黑"/>
                <w:sz w:val="18"/>
                <w:szCs w:val="21"/>
              </w:rPr>
            </w:pPr>
            <w:r>
              <w:rPr>
                <w:rFonts w:eastAsia="微软雅黑"/>
                <w:sz w:val="18"/>
                <w:szCs w:val="21"/>
              </w:rPr>
              <w:t xml:space="preserve">    props.setProperty("group.id","traffic01")</w:t>
            </w:r>
          </w:p>
          <w:p w14:paraId="5029AF6D" w14:textId="77777777" w:rsidR="00965063" w:rsidRDefault="00457EBC">
            <w:pPr>
              <w:adjustRightInd w:val="0"/>
              <w:snapToGrid w:val="0"/>
              <w:rPr>
                <w:rFonts w:eastAsia="微软雅黑"/>
                <w:sz w:val="18"/>
                <w:szCs w:val="21"/>
              </w:rPr>
            </w:pPr>
            <w:r>
              <w:rPr>
                <w:rFonts w:eastAsia="微软雅黑"/>
                <w:sz w:val="18"/>
                <w:szCs w:val="21"/>
              </w:rPr>
              <w:t xml:space="preserve">    props.setProperty("key.deserializer",classOf[StringDeserializer].getName)</w:t>
            </w:r>
          </w:p>
          <w:p w14:paraId="6A3BBB17" w14:textId="77777777" w:rsidR="00965063" w:rsidRDefault="00457EBC">
            <w:pPr>
              <w:adjustRightInd w:val="0"/>
              <w:snapToGrid w:val="0"/>
              <w:rPr>
                <w:rFonts w:eastAsia="微软雅黑"/>
                <w:sz w:val="18"/>
                <w:szCs w:val="21"/>
              </w:rPr>
            </w:pPr>
            <w:r>
              <w:rPr>
                <w:rFonts w:eastAsia="微软雅黑"/>
                <w:sz w:val="18"/>
                <w:szCs w:val="21"/>
              </w:rPr>
              <w:t xml:space="preserve">    props.setProperty("value.deserializer"</w:t>
            </w:r>
            <w:r>
              <w:rPr>
                <w:rFonts w:eastAsia="微软雅黑"/>
                <w:sz w:val="18"/>
                <w:szCs w:val="21"/>
              </w:rPr>
              <w:t>,classOf[StringDeserializer].getName)</w:t>
            </w:r>
          </w:p>
          <w:p w14:paraId="10856109" w14:textId="77777777" w:rsidR="00965063" w:rsidRDefault="00457EBC">
            <w:pPr>
              <w:adjustRightInd w:val="0"/>
              <w:snapToGrid w:val="0"/>
              <w:rPr>
                <w:rFonts w:eastAsia="微软雅黑"/>
                <w:sz w:val="18"/>
                <w:szCs w:val="21"/>
              </w:rPr>
            </w:pPr>
            <w:r>
              <w:rPr>
                <w:rFonts w:eastAsia="微软雅黑"/>
                <w:sz w:val="18"/>
                <w:szCs w:val="21"/>
              </w:rPr>
              <w:t xml:space="preserve">    props.setProperty("auto.offset.reset","latest")</w:t>
            </w:r>
          </w:p>
          <w:p w14:paraId="67E85D86" w14:textId="77777777" w:rsidR="00965063" w:rsidRDefault="00965063">
            <w:pPr>
              <w:adjustRightInd w:val="0"/>
              <w:snapToGrid w:val="0"/>
              <w:rPr>
                <w:rFonts w:eastAsia="微软雅黑"/>
                <w:sz w:val="18"/>
                <w:szCs w:val="21"/>
              </w:rPr>
            </w:pPr>
          </w:p>
          <w:p w14:paraId="5858D3EA" w14:textId="77777777" w:rsidR="00965063" w:rsidRDefault="00965063">
            <w:pPr>
              <w:adjustRightInd w:val="0"/>
              <w:snapToGrid w:val="0"/>
              <w:rPr>
                <w:rFonts w:eastAsia="微软雅黑"/>
                <w:sz w:val="18"/>
                <w:szCs w:val="21"/>
              </w:rPr>
            </w:pPr>
          </w:p>
          <w:p w14:paraId="62C6A9F9"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KafkaSource</w:t>
            </w:r>
          </w:p>
          <w:p w14:paraId="7A7399DC"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streamEnv.addSource( //</w:t>
            </w:r>
            <w:r>
              <w:rPr>
                <w:rFonts w:eastAsia="微软雅黑"/>
                <w:sz w:val="18"/>
                <w:szCs w:val="21"/>
              </w:rPr>
              <w:t>主流</w:t>
            </w:r>
          </w:p>
          <w:p w14:paraId="3FE2760C" w14:textId="77777777" w:rsidR="00965063" w:rsidRDefault="00457EBC">
            <w:pPr>
              <w:adjustRightInd w:val="0"/>
              <w:snapToGrid w:val="0"/>
              <w:rPr>
                <w:rFonts w:eastAsia="微软雅黑"/>
                <w:sz w:val="18"/>
                <w:szCs w:val="21"/>
              </w:rPr>
            </w:pPr>
            <w:r>
              <w:rPr>
                <w:rFonts w:eastAsia="微软雅黑"/>
                <w:sz w:val="18"/>
                <w:szCs w:val="21"/>
              </w:rPr>
              <w:t xml:space="preserve">      new FlinkKafkaConsumer[String]("t_traffic0210", new SimpleString</w:t>
            </w:r>
            <w:r>
              <w:rPr>
                <w:rFonts w:eastAsia="微软雅黑"/>
                <w:sz w:val="18"/>
                <w:szCs w:val="21"/>
              </w:rPr>
              <w:t>Schema(), props).setStartFromEarliest()</w:t>
            </w:r>
          </w:p>
          <w:p w14:paraId="6DD77E34" w14:textId="77777777" w:rsidR="00965063" w:rsidRDefault="00457EBC">
            <w:pPr>
              <w:adjustRightInd w:val="0"/>
              <w:snapToGrid w:val="0"/>
              <w:rPr>
                <w:rFonts w:eastAsia="微软雅黑"/>
                <w:sz w:val="18"/>
                <w:szCs w:val="21"/>
              </w:rPr>
            </w:pPr>
            <w:r>
              <w:rPr>
                <w:rFonts w:eastAsia="微软雅黑"/>
                <w:sz w:val="18"/>
                <w:szCs w:val="21"/>
              </w:rPr>
              <w:t xml:space="preserve">    )</w:t>
            </w:r>
          </w:p>
          <w:p w14:paraId="7F11748B" w14:textId="77777777" w:rsidR="00965063" w:rsidRDefault="00457EBC">
            <w:pPr>
              <w:adjustRightInd w:val="0"/>
              <w:snapToGrid w:val="0"/>
              <w:rPr>
                <w:rFonts w:eastAsia="微软雅黑"/>
                <w:sz w:val="18"/>
                <w:szCs w:val="21"/>
              </w:rPr>
            </w:pPr>
            <w:r>
              <w:rPr>
                <w:rFonts w:eastAsia="微软雅黑"/>
                <w:sz w:val="18"/>
                <w:szCs w:val="21"/>
              </w:rPr>
              <w:t>//    val stream: DataStream[TrafficMonitorLog] = streamEnv.socketTextStream("hadoop101",9999)</w:t>
            </w:r>
          </w:p>
          <w:p w14:paraId="5BB0E8D0"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2CE05831"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35A42778" w14:textId="77777777" w:rsidR="00965063" w:rsidRDefault="00457EBC">
            <w:pPr>
              <w:adjustRightInd w:val="0"/>
              <w:snapToGrid w:val="0"/>
              <w:rPr>
                <w:rFonts w:eastAsia="微软雅黑"/>
                <w:sz w:val="18"/>
                <w:szCs w:val="21"/>
              </w:rPr>
            </w:pPr>
            <w:r>
              <w:rPr>
                <w:rFonts w:eastAsia="微软雅黑"/>
                <w:sz w:val="18"/>
                <w:szCs w:val="21"/>
              </w:rPr>
              <w:t xml:space="preserve">      new TrafficMonitorLog(arr(0).toLong, arr(1), arr(2), arr(3), arr(4).toDouble, arr(5), arr(6))</w:t>
            </w:r>
          </w:p>
          <w:p w14:paraId="758AEDFF" w14:textId="77777777" w:rsidR="00965063" w:rsidRDefault="00457EBC">
            <w:pPr>
              <w:adjustRightInd w:val="0"/>
              <w:snapToGrid w:val="0"/>
              <w:rPr>
                <w:rFonts w:eastAsia="微软雅黑"/>
                <w:sz w:val="18"/>
                <w:szCs w:val="21"/>
              </w:rPr>
            </w:pPr>
            <w:r>
              <w:rPr>
                <w:rFonts w:eastAsia="微软雅黑"/>
                <w:sz w:val="18"/>
                <w:szCs w:val="21"/>
              </w:rPr>
              <w:t xml:space="preserve">    })</w:t>
            </w:r>
          </w:p>
          <w:p w14:paraId="6DD953CF" w14:textId="77777777" w:rsidR="00965063" w:rsidRDefault="00965063">
            <w:pPr>
              <w:adjustRightInd w:val="0"/>
              <w:snapToGrid w:val="0"/>
              <w:rPr>
                <w:rFonts w:eastAsia="微软雅黑"/>
                <w:sz w:val="18"/>
                <w:szCs w:val="21"/>
              </w:rPr>
            </w:pPr>
          </w:p>
          <w:p w14:paraId="457115EC" w14:textId="77777777" w:rsidR="00965063" w:rsidRDefault="00965063">
            <w:pPr>
              <w:adjustRightInd w:val="0"/>
              <w:snapToGrid w:val="0"/>
              <w:rPr>
                <w:rFonts w:eastAsia="微软雅黑"/>
                <w:sz w:val="18"/>
                <w:szCs w:val="21"/>
              </w:rPr>
            </w:pPr>
          </w:p>
          <w:p w14:paraId="1E62E3F7"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广播状态的操作步骤：</w:t>
            </w:r>
            <w:r>
              <w:rPr>
                <w:rFonts w:eastAsia="微软雅黑"/>
                <w:sz w:val="18"/>
                <w:szCs w:val="21"/>
              </w:rPr>
              <w:t xml:space="preserve"> 1</w:t>
            </w:r>
            <w:r>
              <w:rPr>
                <w:rFonts w:eastAsia="微软雅黑"/>
                <w:sz w:val="18"/>
                <w:szCs w:val="21"/>
              </w:rPr>
              <w:t>、读取广播状态数据的</w:t>
            </w:r>
            <w:r>
              <w:rPr>
                <w:rFonts w:eastAsia="微软雅黑"/>
                <w:sz w:val="18"/>
                <w:szCs w:val="21"/>
              </w:rPr>
              <w:t>Source</w:t>
            </w:r>
            <w:r>
              <w:rPr>
                <w:rFonts w:eastAsia="微软雅黑"/>
                <w:sz w:val="18"/>
                <w:szCs w:val="21"/>
              </w:rPr>
              <w:t>（</w:t>
            </w:r>
            <w:r>
              <w:rPr>
                <w:rFonts w:eastAsia="微软雅黑"/>
                <w:sz w:val="18"/>
                <w:szCs w:val="21"/>
              </w:rPr>
              <w:t>addSource</w:t>
            </w:r>
            <w:r>
              <w:rPr>
                <w:rFonts w:eastAsia="微软雅黑"/>
                <w:sz w:val="18"/>
                <w:szCs w:val="21"/>
              </w:rPr>
              <w:t>）</w:t>
            </w:r>
            <w:r>
              <w:rPr>
                <w:rFonts w:eastAsia="微软雅黑"/>
                <w:sz w:val="18"/>
                <w:szCs w:val="21"/>
              </w:rPr>
              <w:t xml:space="preserve"> </w:t>
            </w:r>
            <w:r>
              <w:rPr>
                <w:rFonts w:eastAsia="微软雅黑"/>
                <w:sz w:val="18"/>
                <w:szCs w:val="21"/>
              </w:rPr>
              <w:t>，</w:t>
            </w:r>
          </w:p>
          <w:p w14:paraId="52D03D6A" w14:textId="77777777" w:rsidR="00965063" w:rsidRDefault="00457EBC">
            <w:pPr>
              <w:adjustRightInd w:val="0"/>
              <w:snapToGrid w:val="0"/>
              <w:rPr>
                <w:rFonts w:eastAsia="微软雅黑"/>
                <w:sz w:val="18"/>
                <w:szCs w:val="21"/>
              </w:rPr>
            </w:pPr>
            <w:r>
              <w:rPr>
                <w:rFonts w:eastAsia="微软雅黑"/>
                <w:sz w:val="18"/>
                <w:szCs w:val="21"/>
              </w:rPr>
              <w:t xml:space="preserve">    //2 </w:t>
            </w:r>
            <w:r>
              <w:rPr>
                <w:rFonts w:eastAsia="微软雅黑"/>
                <w:sz w:val="18"/>
                <w:szCs w:val="21"/>
              </w:rPr>
              <w:t>、</w:t>
            </w:r>
            <w:r>
              <w:rPr>
                <w:rFonts w:eastAsia="微软雅黑"/>
                <w:sz w:val="18"/>
                <w:szCs w:val="21"/>
              </w:rPr>
              <w:t xml:space="preserve"> </w:t>
            </w:r>
            <w:r>
              <w:rPr>
                <w:rFonts w:eastAsia="微软雅黑"/>
                <w:sz w:val="18"/>
                <w:szCs w:val="21"/>
              </w:rPr>
              <w:t>把读取的数据广播出去</w:t>
            </w:r>
          </w:p>
          <w:p w14:paraId="19D0FEAD" w14:textId="77777777" w:rsidR="00965063" w:rsidRDefault="00457EBC">
            <w:pPr>
              <w:adjustRightInd w:val="0"/>
              <w:snapToGrid w:val="0"/>
              <w:rPr>
                <w:rFonts w:eastAsia="微软雅黑"/>
                <w:sz w:val="18"/>
                <w:szCs w:val="21"/>
              </w:rPr>
            </w:pPr>
            <w:r>
              <w:rPr>
                <w:rFonts w:eastAsia="微软雅黑"/>
                <w:sz w:val="18"/>
                <w:szCs w:val="21"/>
              </w:rPr>
              <w:t xml:space="preserve">    //3</w:t>
            </w:r>
            <w:r>
              <w:rPr>
                <w:rFonts w:eastAsia="微软雅黑"/>
                <w:sz w:val="18"/>
                <w:szCs w:val="21"/>
              </w:rPr>
              <w:t>、</w:t>
            </w:r>
            <w:r>
              <w:rPr>
                <w:rFonts w:eastAsia="微软雅黑"/>
                <w:sz w:val="18"/>
                <w:szCs w:val="21"/>
              </w:rPr>
              <w:t xml:space="preserve">  </w:t>
            </w:r>
            <w:r>
              <w:rPr>
                <w:rFonts w:eastAsia="微软雅黑"/>
                <w:sz w:val="18"/>
                <w:szCs w:val="21"/>
              </w:rPr>
              <w:t>调用主流</w:t>
            </w:r>
            <w:r>
              <w:rPr>
                <w:rFonts w:eastAsia="微软雅黑"/>
                <w:sz w:val="18"/>
                <w:szCs w:val="21"/>
              </w:rPr>
              <w:t>.connect</w:t>
            </w:r>
            <w:r>
              <w:rPr>
                <w:rFonts w:eastAsia="微软雅黑"/>
                <w:sz w:val="18"/>
                <w:szCs w:val="21"/>
              </w:rPr>
              <w:t>算子，再调用</w:t>
            </w:r>
            <w:r>
              <w:rPr>
                <w:rFonts w:eastAsia="微软雅黑"/>
                <w:sz w:val="18"/>
                <w:szCs w:val="21"/>
              </w:rPr>
              <w:t>Process</w:t>
            </w:r>
            <w:r>
              <w:rPr>
                <w:rFonts w:eastAsia="微软雅黑"/>
                <w:sz w:val="18"/>
                <w:szCs w:val="21"/>
              </w:rPr>
              <w:t>底层</w:t>
            </w:r>
            <w:r>
              <w:rPr>
                <w:rFonts w:eastAsia="微软雅黑"/>
                <w:sz w:val="18"/>
                <w:szCs w:val="21"/>
              </w:rPr>
              <w:t>API</w:t>
            </w:r>
          </w:p>
          <w:p w14:paraId="01C6ED4C" w14:textId="77777777" w:rsidR="00965063" w:rsidRDefault="00457EBC">
            <w:pPr>
              <w:adjustRightInd w:val="0"/>
              <w:snapToGrid w:val="0"/>
              <w:rPr>
                <w:rFonts w:eastAsia="微软雅黑"/>
                <w:sz w:val="18"/>
                <w:szCs w:val="21"/>
              </w:rPr>
            </w:pPr>
            <w:r>
              <w:rPr>
                <w:rFonts w:eastAsia="微软雅黑"/>
                <w:sz w:val="18"/>
                <w:szCs w:val="21"/>
              </w:rPr>
              <w:t xml:space="preserve">    //4</w:t>
            </w:r>
            <w:r>
              <w:rPr>
                <w:rFonts w:eastAsia="微软雅黑"/>
                <w:sz w:val="18"/>
                <w:szCs w:val="21"/>
              </w:rPr>
              <w:t>、</w:t>
            </w:r>
            <w:r>
              <w:rPr>
                <w:rFonts w:eastAsia="微软雅黑"/>
                <w:sz w:val="18"/>
                <w:szCs w:val="21"/>
              </w:rPr>
              <w:t xml:space="preserve"> </w:t>
            </w:r>
            <w:r>
              <w:rPr>
                <w:rFonts w:eastAsia="微软雅黑"/>
                <w:sz w:val="18"/>
                <w:szCs w:val="21"/>
              </w:rPr>
              <w:t>定义一个底层的</w:t>
            </w:r>
            <w:r>
              <w:rPr>
                <w:rFonts w:eastAsia="微软雅黑"/>
                <w:sz w:val="18"/>
                <w:szCs w:val="21"/>
              </w:rPr>
              <w:t>BroadcastProcessFunct</w:t>
            </w:r>
            <w:r>
              <w:rPr>
                <w:rFonts w:eastAsia="微软雅黑"/>
                <w:sz w:val="18"/>
                <w:szCs w:val="21"/>
              </w:rPr>
              <w:t>ion ,</w:t>
            </w:r>
            <w:r>
              <w:rPr>
                <w:rFonts w:eastAsia="微软雅黑"/>
                <w:sz w:val="18"/>
                <w:szCs w:val="21"/>
              </w:rPr>
              <w:t>实现两个方法</w:t>
            </w:r>
          </w:p>
          <w:p w14:paraId="478A23CC"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获取广播状态流</w:t>
            </w:r>
          </w:p>
          <w:p w14:paraId="198C22E1"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val broadcastStream: BroadcastStream[MonitorInfo] = streamEnv.addSource(new JdbcReadSource("MonitorInfo"))</w:t>
            </w:r>
          </w:p>
          <w:p w14:paraId="3022CD15" w14:textId="77777777" w:rsidR="00965063" w:rsidRDefault="00457EBC">
            <w:pPr>
              <w:adjustRightInd w:val="0"/>
              <w:snapToGrid w:val="0"/>
              <w:rPr>
                <w:rFonts w:eastAsia="微软雅黑"/>
                <w:sz w:val="18"/>
                <w:szCs w:val="21"/>
              </w:rPr>
            </w:pPr>
            <w:r>
              <w:rPr>
                <w:rFonts w:eastAsia="微软雅黑"/>
                <w:sz w:val="18"/>
                <w:szCs w:val="21"/>
              </w:rPr>
              <w:t xml:space="preserve">      .map(_.asInstanceOf[MonitorInfo])</w:t>
            </w:r>
          </w:p>
          <w:p w14:paraId="42227313" w14:textId="77777777" w:rsidR="00965063" w:rsidRDefault="00457EBC">
            <w:pPr>
              <w:adjustRightInd w:val="0"/>
              <w:snapToGrid w:val="0"/>
              <w:rPr>
                <w:rFonts w:eastAsia="微软雅黑"/>
                <w:sz w:val="18"/>
                <w:szCs w:val="21"/>
              </w:rPr>
            </w:pPr>
            <w:r>
              <w:rPr>
                <w:rFonts w:eastAsia="微软雅黑"/>
                <w:sz w:val="18"/>
                <w:szCs w:val="21"/>
              </w:rPr>
              <w:t xml:space="preserve">      .broadcast(GLobalConstant.MONITOR_STATE_DESCRIPTOR) //</w:t>
            </w:r>
            <w:r>
              <w:rPr>
                <w:rFonts w:eastAsia="微软雅黑"/>
                <w:sz w:val="18"/>
                <w:szCs w:val="21"/>
              </w:rPr>
              <w:t>广播出去</w:t>
            </w:r>
          </w:p>
          <w:p w14:paraId="3EA56E94" w14:textId="77777777" w:rsidR="00965063" w:rsidRDefault="00965063">
            <w:pPr>
              <w:adjustRightInd w:val="0"/>
              <w:snapToGrid w:val="0"/>
              <w:rPr>
                <w:rFonts w:eastAsia="微软雅黑"/>
                <w:sz w:val="18"/>
                <w:szCs w:val="21"/>
              </w:rPr>
            </w:pPr>
          </w:p>
          <w:p w14:paraId="6B8FF2F6" w14:textId="77777777" w:rsidR="00965063" w:rsidRDefault="00457EBC">
            <w:pPr>
              <w:adjustRightInd w:val="0"/>
              <w:snapToGrid w:val="0"/>
              <w:rPr>
                <w:rFonts w:eastAsia="微软雅黑"/>
                <w:sz w:val="18"/>
                <w:szCs w:val="21"/>
              </w:rPr>
            </w:pPr>
            <w:r>
              <w:rPr>
                <w:rFonts w:eastAsia="微软雅黑"/>
                <w:sz w:val="18"/>
                <w:szCs w:val="21"/>
              </w:rPr>
              <w:t xml:space="preserve">    stream.co</w:t>
            </w:r>
            <w:r>
              <w:rPr>
                <w:rFonts w:eastAsia="微软雅黑"/>
                <w:sz w:val="18"/>
                <w:szCs w:val="21"/>
              </w:rPr>
              <w:t>nnect(broadcastStream)</w:t>
            </w:r>
          </w:p>
          <w:p w14:paraId="0C68C759" w14:textId="77777777" w:rsidR="00965063" w:rsidRDefault="00457EBC">
            <w:pPr>
              <w:adjustRightInd w:val="0"/>
              <w:snapToGrid w:val="0"/>
              <w:rPr>
                <w:rFonts w:eastAsia="微软雅黑"/>
                <w:sz w:val="18"/>
                <w:szCs w:val="21"/>
              </w:rPr>
            </w:pPr>
            <w:r>
              <w:rPr>
                <w:rFonts w:eastAsia="微软雅黑"/>
                <w:sz w:val="18"/>
                <w:szCs w:val="21"/>
              </w:rPr>
              <w:t xml:space="preserve">      .process(new ProcessOutOfSpeedFunction)</w:t>
            </w:r>
          </w:p>
          <w:p w14:paraId="2AB45E1A"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写入</w:t>
            </w:r>
            <w:r>
              <w:rPr>
                <w:rFonts w:eastAsia="微软雅黑"/>
                <w:sz w:val="18"/>
                <w:szCs w:val="21"/>
              </w:rPr>
              <w:t>Mysql</w:t>
            </w:r>
            <w:r>
              <w:rPr>
                <w:rFonts w:eastAsia="微软雅黑"/>
                <w:sz w:val="18"/>
                <w:szCs w:val="21"/>
              </w:rPr>
              <w:t>表中</w:t>
            </w:r>
          </w:p>
          <w:p w14:paraId="648ACAD5" w14:textId="77777777" w:rsidR="00965063" w:rsidRDefault="00457EBC">
            <w:pPr>
              <w:adjustRightInd w:val="0"/>
              <w:snapToGrid w:val="0"/>
              <w:rPr>
                <w:rFonts w:eastAsia="微软雅黑"/>
                <w:sz w:val="18"/>
                <w:szCs w:val="21"/>
              </w:rPr>
            </w:pPr>
            <w:r>
              <w:rPr>
                <w:rFonts w:eastAsia="微软雅黑"/>
                <w:sz w:val="18"/>
                <w:szCs w:val="21"/>
              </w:rPr>
              <w:t xml:space="preserve">      .addSink(new JdbcWriterSink[OutOfLimitSpeed](classOf[OutOfLimitSpeed]))</w:t>
            </w:r>
          </w:p>
          <w:p w14:paraId="3B9440D8" w14:textId="77777777" w:rsidR="00965063" w:rsidRDefault="00965063">
            <w:pPr>
              <w:adjustRightInd w:val="0"/>
              <w:snapToGrid w:val="0"/>
              <w:rPr>
                <w:rFonts w:eastAsia="微软雅黑"/>
                <w:sz w:val="18"/>
                <w:szCs w:val="21"/>
              </w:rPr>
            </w:pPr>
          </w:p>
          <w:p w14:paraId="418874C9"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2AF52673" w14:textId="77777777" w:rsidR="00965063" w:rsidRDefault="00965063">
            <w:pPr>
              <w:adjustRightInd w:val="0"/>
              <w:snapToGrid w:val="0"/>
              <w:rPr>
                <w:rFonts w:eastAsia="微软雅黑"/>
                <w:sz w:val="18"/>
                <w:szCs w:val="21"/>
              </w:rPr>
            </w:pPr>
          </w:p>
          <w:p w14:paraId="19D0E50B" w14:textId="77777777" w:rsidR="00965063" w:rsidRDefault="00457EBC">
            <w:pPr>
              <w:adjustRightInd w:val="0"/>
              <w:snapToGrid w:val="0"/>
              <w:rPr>
                <w:rFonts w:eastAsia="微软雅黑"/>
                <w:sz w:val="18"/>
                <w:szCs w:val="21"/>
              </w:rPr>
            </w:pPr>
            <w:r>
              <w:rPr>
                <w:rFonts w:eastAsia="微软雅黑"/>
                <w:sz w:val="18"/>
                <w:szCs w:val="21"/>
              </w:rPr>
              <w:t xml:space="preserve">  }</w:t>
            </w:r>
          </w:p>
          <w:p w14:paraId="7DEF939C" w14:textId="77777777" w:rsidR="00965063" w:rsidRDefault="00965063">
            <w:pPr>
              <w:adjustRightInd w:val="0"/>
              <w:snapToGrid w:val="0"/>
              <w:rPr>
                <w:rFonts w:eastAsia="微软雅黑"/>
                <w:sz w:val="18"/>
                <w:szCs w:val="21"/>
              </w:rPr>
            </w:pPr>
          </w:p>
          <w:p w14:paraId="6AFEC5D9" w14:textId="77777777" w:rsidR="00965063" w:rsidRDefault="00457EBC">
            <w:pPr>
              <w:adjustRightInd w:val="0"/>
              <w:snapToGrid w:val="0"/>
              <w:rPr>
                <w:rFonts w:eastAsia="微软雅黑"/>
                <w:sz w:val="18"/>
                <w:szCs w:val="21"/>
              </w:rPr>
            </w:pPr>
            <w:r>
              <w:rPr>
                <w:rFonts w:eastAsia="微软雅黑"/>
                <w:sz w:val="18"/>
                <w:szCs w:val="21"/>
              </w:rPr>
              <w:t xml:space="preserve">  class ProcessOutOfSpeedFunction extends BroadcastProcessFunc</w:t>
            </w:r>
            <w:r>
              <w:rPr>
                <w:rFonts w:eastAsia="微软雅黑"/>
                <w:sz w:val="18"/>
                <w:szCs w:val="21"/>
              </w:rPr>
              <w:t>tion[TrafficMonitorLog,MonitorInfo,OutOfLimitSpeed]{</w:t>
            </w:r>
          </w:p>
          <w:p w14:paraId="4AF9118A"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处理主流中的数据</w:t>
            </w:r>
          </w:p>
          <w:p w14:paraId="5022B0C6" w14:textId="77777777" w:rsidR="00965063" w:rsidRDefault="00457EBC">
            <w:pPr>
              <w:adjustRightInd w:val="0"/>
              <w:snapToGrid w:val="0"/>
              <w:rPr>
                <w:rFonts w:eastAsia="微软雅黑"/>
                <w:sz w:val="18"/>
                <w:szCs w:val="21"/>
              </w:rPr>
            </w:pPr>
            <w:r>
              <w:rPr>
                <w:rFonts w:eastAsia="微软雅黑"/>
                <w:sz w:val="18"/>
                <w:szCs w:val="21"/>
              </w:rPr>
              <w:t xml:space="preserve">    override def processElement(value: TrafficMonitorLog, ctx: BroadcastProcessFunction[TrafficMonitorLog, MonitorInfo, OutOfLimitSpeed]#ReadOnlyContext, out: Collector[OutOfLimitSpeed]): </w:t>
            </w:r>
            <w:r>
              <w:rPr>
                <w:rFonts w:eastAsia="微软雅黑"/>
                <w:sz w:val="18"/>
                <w:szCs w:val="21"/>
              </w:rPr>
              <w:t>Unit = {</w:t>
            </w:r>
          </w:p>
          <w:p w14:paraId="5DE48D5F"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根据卡口</w:t>
            </w:r>
            <w:r>
              <w:rPr>
                <w:rFonts w:eastAsia="微软雅黑"/>
                <w:sz w:val="18"/>
                <w:szCs w:val="21"/>
              </w:rPr>
              <w:t>ID</w:t>
            </w:r>
            <w:r>
              <w:rPr>
                <w:rFonts w:eastAsia="微软雅黑"/>
                <w:sz w:val="18"/>
                <w:szCs w:val="21"/>
              </w:rPr>
              <w:t>，从广播状态中得到当前卡口的限速对象</w:t>
            </w:r>
          </w:p>
          <w:p w14:paraId="24104F81" w14:textId="77777777" w:rsidR="00965063" w:rsidRDefault="00457EBC">
            <w:pPr>
              <w:adjustRightInd w:val="0"/>
              <w:snapToGrid w:val="0"/>
              <w:rPr>
                <w:rFonts w:eastAsia="微软雅黑"/>
                <w:sz w:val="18"/>
                <w:szCs w:val="21"/>
              </w:rPr>
            </w:pPr>
            <w:r>
              <w:rPr>
                <w:rFonts w:eastAsia="微软雅黑"/>
                <w:sz w:val="18"/>
                <w:szCs w:val="21"/>
              </w:rPr>
              <w:t xml:space="preserve">      val monitorInfo: MonitorInfo = ctx.getBroadcastState(GLobalConstant.MONITOR_STATE_DESCRIPTOR).get(value.monitorId)</w:t>
            </w:r>
          </w:p>
          <w:p w14:paraId="20C6C11C" w14:textId="77777777" w:rsidR="00965063" w:rsidRDefault="00457EBC">
            <w:pPr>
              <w:adjustRightInd w:val="0"/>
              <w:snapToGrid w:val="0"/>
              <w:rPr>
                <w:rFonts w:eastAsia="微软雅黑"/>
                <w:sz w:val="18"/>
                <w:szCs w:val="21"/>
              </w:rPr>
            </w:pPr>
            <w:r>
              <w:rPr>
                <w:rFonts w:eastAsia="微软雅黑"/>
                <w:sz w:val="18"/>
                <w:szCs w:val="21"/>
              </w:rPr>
              <w:t xml:space="preserve">      if(monitorInfo!=null){//</w:t>
            </w:r>
            <w:r>
              <w:rPr>
                <w:rFonts w:eastAsia="微软雅黑"/>
                <w:sz w:val="18"/>
                <w:szCs w:val="21"/>
              </w:rPr>
              <w:t>有限速的设置</w:t>
            </w:r>
          </w:p>
          <w:p w14:paraId="03EB2053" w14:textId="77777777" w:rsidR="00965063" w:rsidRDefault="00457EBC">
            <w:pPr>
              <w:adjustRightInd w:val="0"/>
              <w:snapToGrid w:val="0"/>
              <w:rPr>
                <w:rFonts w:eastAsia="微软雅黑"/>
                <w:sz w:val="18"/>
                <w:szCs w:val="21"/>
              </w:rPr>
            </w:pPr>
            <w:r>
              <w:rPr>
                <w:rFonts w:eastAsia="微软雅黑"/>
                <w:sz w:val="18"/>
                <w:szCs w:val="21"/>
              </w:rPr>
              <w:t xml:space="preserve">        var limitSpeed=monitorInfo.speedLimit</w:t>
            </w:r>
          </w:p>
          <w:p w14:paraId="6E43B8C3" w14:textId="77777777" w:rsidR="00965063" w:rsidRDefault="00457EBC">
            <w:pPr>
              <w:adjustRightInd w:val="0"/>
              <w:snapToGrid w:val="0"/>
              <w:rPr>
                <w:rFonts w:eastAsia="微软雅黑"/>
                <w:sz w:val="18"/>
                <w:szCs w:val="21"/>
              </w:rPr>
            </w:pPr>
            <w:r>
              <w:rPr>
                <w:rFonts w:eastAsia="微软雅黑"/>
                <w:sz w:val="18"/>
                <w:szCs w:val="21"/>
              </w:rPr>
              <w:t xml:space="preserve">        var realSpeed=value.speed</w:t>
            </w:r>
          </w:p>
          <w:p w14:paraId="3713FBEA" w14:textId="77777777" w:rsidR="00965063" w:rsidRDefault="00457EBC">
            <w:pPr>
              <w:adjustRightInd w:val="0"/>
              <w:snapToGrid w:val="0"/>
              <w:rPr>
                <w:rFonts w:eastAsia="微软雅黑"/>
                <w:sz w:val="18"/>
                <w:szCs w:val="21"/>
              </w:rPr>
            </w:pPr>
            <w:r>
              <w:rPr>
                <w:rFonts w:eastAsia="微软雅黑"/>
                <w:sz w:val="18"/>
                <w:szCs w:val="21"/>
              </w:rPr>
              <w:t xml:space="preserve">        if(limitSpeed* 1.1 &lt;=realSpeed) {//</w:t>
            </w:r>
            <w:r>
              <w:rPr>
                <w:rFonts w:eastAsia="微软雅黑"/>
                <w:sz w:val="18"/>
                <w:szCs w:val="21"/>
              </w:rPr>
              <w:t>超时通过卡口</w:t>
            </w:r>
          </w:p>
          <w:p w14:paraId="14B40937" w14:textId="77777777" w:rsidR="00965063" w:rsidRDefault="00457EBC">
            <w:pPr>
              <w:adjustRightInd w:val="0"/>
              <w:snapToGrid w:val="0"/>
              <w:rPr>
                <w:rFonts w:eastAsia="微软雅黑"/>
                <w:sz w:val="18"/>
                <w:szCs w:val="21"/>
              </w:rPr>
            </w:pPr>
            <w:r>
              <w:rPr>
                <w:rFonts w:eastAsia="微软雅黑"/>
                <w:sz w:val="18"/>
                <w:szCs w:val="21"/>
              </w:rPr>
              <w:t xml:space="preserve">          val outOfLimitSpeed = new OutOfLimitSpeed(value.car,value.monitorId,value.roadId,realSpeed,limitSpeed,value.actionTi</w:t>
            </w:r>
            <w:r>
              <w:rPr>
                <w:rFonts w:eastAsia="微软雅黑"/>
                <w:sz w:val="18"/>
                <w:szCs w:val="21"/>
              </w:rPr>
              <w:t>me)</w:t>
            </w:r>
          </w:p>
          <w:p w14:paraId="59D24837" w14:textId="77777777" w:rsidR="00965063" w:rsidRDefault="00457EBC">
            <w:pPr>
              <w:adjustRightInd w:val="0"/>
              <w:snapToGrid w:val="0"/>
              <w:rPr>
                <w:rFonts w:eastAsia="微软雅黑"/>
                <w:sz w:val="18"/>
                <w:szCs w:val="21"/>
              </w:rPr>
            </w:pPr>
            <w:r>
              <w:rPr>
                <w:rFonts w:eastAsia="微软雅黑"/>
                <w:sz w:val="18"/>
                <w:szCs w:val="21"/>
              </w:rPr>
              <w:t xml:space="preserve">          out.collect(outOfLimitSpeed) //</w:t>
            </w:r>
            <w:r>
              <w:rPr>
                <w:rFonts w:eastAsia="微软雅黑"/>
                <w:sz w:val="18"/>
                <w:szCs w:val="21"/>
              </w:rPr>
              <w:t>只要超速就对外输出</w:t>
            </w:r>
          </w:p>
          <w:p w14:paraId="73293986" w14:textId="77777777" w:rsidR="00965063" w:rsidRDefault="00457EBC">
            <w:pPr>
              <w:adjustRightInd w:val="0"/>
              <w:snapToGrid w:val="0"/>
              <w:rPr>
                <w:rFonts w:eastAsia="微软雅黑"/>
                <w:sz w:val="18"/>
                <w:szCs w:val="21"/>
              </w:rPr>
            </w:pPr>
            <w:r>
              <w:rPr>
                <w:rFonts w:eastAsia="微软雅黑"/>
                <w:sz w:val="18"/>
                <w:szCs w:val="21"/>
              </w:rPr>
              <w:t xml:space="preserve">        }</w:t>
            </w:r>
          </w:p>
          <w:p w14:paraId="0F90B7D4" w14:textId="77777777" w:rsidR="00965063" w:rsidRDefault="00457EBC">
            <w:pPr>
              <w:adjustRightInd w:val="0"/>
              <w:snapToGrid w:val="0"/>
              <w:rPr>
                <w:rFonts w:eastAsia="微软雅黑"/>
                <w:sz w:val="18"/>
                <w:szCs w:val="21"/>
              </w:rPr>
            </w:pPr>
            <w:r>
              <w:rPr>
                <w:rFonts w:eastAsia="微软雅黑"/>
                <w:sz w:val="18"/>
                <w:szCs w:val="21"/>
              </w:rPr>
              <w:t xml:space="preserve">      }</w:t>
            </w:r>
          </w:p>
          <w:p w14:paraId="3DE8F417" w14:textId="77777777" w:rsidR="00965063" w:rsidRDefault="00457EBC">
            <w:pPr>
              <w:adjustRightInd w:val="0"/>
              <w:snapToGrid w:val="0"/>
              <w:rPr>
                <w:rFonts w:eastAsia="微软雅黑"/>
                <w:sz w:val="18"/>
                <w:szCs w:val="21"/>
              </w:rPr>
            </w:pPr>
            <w:r>
              <w:rPr>
                <w:rFonts w:eastAsia="微软雅黑"/>
                <w:sz w:val="18"/>
                <w:szCs w:val="21"/>
              </w:rPr>
              <w:t xml:space="preserve">    }</w:t>
            </w:r>
          </w:p>
          <w:p w14:paraId="2CE8F96A" w14:textId="77777777" w:rsidR="00965063" w:rsidRDefault="00965063">
            <w:pPr>
              <w:adjustRightInd w:val="0"/>
              <w:snapToGrid w:val="0"/>
              <w:rPr>
                <w:rFonts w:eastAsia="微软雅黑"/>
                <w:sz w:val="18"/>
                <w:szCs w:val="21"/>
              </w:rPr>
            </w:pPr>
          </w:p>
          <w:p w14:paraId="00B50FEF"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处理广播状态流中的数据</w:t>
            </w:r>
            <w:r>
              <w:rPr>
                <w:rFonts w:eastAsia="微软雅黑"/>
                <w:sz w:val="18"/>
                <w:szCs w:val="21"/>
              </w:rPr>
              <w:t>,</w:t>
            </w:r>
            <w:r>
              <w:rPr>
                <w:rFonts w:eastAsia="微软雅黑"/>
                <w:sz w:val="18"/>
                <w:szCs w:val="21"/>
              </w:rPr>
              <w:t>从数据流中得到数据，放入广播状态中</w:t>
            </w:r>
          </w:p>
          <w:p w14:paraId="3D30EEAF" w14:textId="77777777" w:rsidR="00965063" w:rsidRDefault="00457EBC">
            <w:pPr>
              <w:adjustRightInd w:val="0"/>
              <w:snapToGrid w:val="0"/>
              <w:rPr>
                <w:rFonts w:eastAsia="微软雅黑"/>
                <w:sz w:val="18"/>
                <w:szCs w:val="21"/>
              </w:rPr>
            </w:pPr>
            <w:r>
              <w:rPr>
                <w:rFonts w:eastAsia="微软雅黑"/>
                <w:sz w:val="18"/>
                <w:szCs w:val="21"/>
              </w:rPr>
              <w:t xml:space="preserve">    override def processBroadcastElement(value: MonitorInfo, ctx: BroadcastProcessFunction[TrafficMonitorLog, MonitorInfo, OutOfLimitSpeed]#Context, out: Collector[OutOfLimitSpeed]): Unit = {</w:t>
            </w:r>
          </w:p>
          <w:p w14:paraId="19418585" w14:textId="77777777" w:rsidR="00965063" w:rsidRDefault="00457EBC">
            <w:pPr>
              <w:adjustRightInd w:val="0"/>
              <w:snapToGrid w:val="0"/>
              <w:rPr>
                <w:rFonts w:eastAsia="微软雅黑"/>
                <w:sz w:val="18"/>
                <w:szCs w:val="21"/>
              </w:rPr>
            </w:pPr>
            <w:r>
              <w:rPr>
                <w:rFonts w:eastAsia="微软雅黑"/>
                <w:sz w:val="18"/>
                <w:szCs w:val="21"/>
              </w:rPr>
              <w:t xml:space="preserve">      val bcState: BroadcastState[String, MonitorInfo] = </w:t>
            </w:r>
            <w:r>
              <w:rPr>
                <w:rFonts w:eastAsia="微软雅黑"/>
                <w:sz w:val="18"/>
                <w:szCs w:val="21"/>
              </w:rPr>
              <w:lastRenderedPageBreak/>
              <w:t>ctx.get</w:t>
            </w:r>
            <w:r>
              <w:rPr>
                <w:rFonts w:eastAsia="微软雅黑"/>
                <w:sz w:val="18"/>
                <w:szCs w:val="21"/>
              </w:rPr>
              <w:t>BroadcastState(GLobalConstant.MONITOR_STATE_DESCRIPTOR)</w:t>
            </w:r>
          </w:p>
          <w:p w14:paraId="01AC0B5F" w14:textId="77777777" w:rsidR="00965063" w:rsidRDefault="00457EBC">
            <w:pPr>
              <w:adjustRightInd w:val="0"/>
              <w:snapToGrid w:val="0"/>
              <w:rPr>
                <w:rFonts w:eastAsia="微软雅黑"/>
                <w:sz w:val="18"/>
                <w:szCs w:val="21"/>
              </w:rPr>
            </w:pPr>
            <w:r>
              <w:rPr>
                <w:rFonts w:eastAsia="微软雅黑"/>
                <w:sz w:val="18"/>
                <w:szCs w:val="21"/>
              </w:rPr>
              <w:t xml:space="preserve">      bcState.put(value.monitorId,value)</w:t>
            </w:r>
          </w:p>
          <w:p w14:paraId="403CFD00" w14:textId="77777777" w:rsidR="00965063" w:rsidRDefault="00457EBC">
            <w:pPr>
              <w:adjustRightInd w:val="0"/>
              <w:snapToGrid w:val="0"/>
              <w:rPr>
                <w:rFonts w:eastAsia="微软雅黑"/>
                <w:sz w:val="18"/>
                <w:szCs w:val="21"/>
              </w:rPr>
            </w:pPr>
            <w:r>
              <w:rPr>
                <w:rFonts w:eastAsia="微软雅黑"/>
                <w:sz w:val="18"/>
                <w:szCs w:val="21"/>
              </w:rPr>
              <w:t xml:space="preserve">    }</w:t>
            </w:r>
          </w:p>
          <w:p w14:paraId="7EC2B966" w14:textId="77777777" w:rsidR="00965063" w:rsidRDefault="00457EBC">
            <w:pPr>
              <w:adjustRightInd w:val="0"/>
              <w:snapToGrid w:val="0"/>
              <w:rPr>
                <w:rFonts w:eastAsia="微软雅黑"/>
                <w:sz w:val="18"/>
                <w:szCs w:val="21"/>
              </w:rPr>
            </w:pPr>
            <w:r>
              <w:rPr>
                <w:rFonts w:eastAsia="微软雅黑"/>
                <w:sz w:val="18"/>
                <w:szCs w:val="21"/>
              </w:rPr>
              <w:t xml:space="preserve">  }</w:t>
            </w:r>
          </w:p>
          <w:p w14:paraId="0F4F6B14" w14:textId="77777777" w:rsidR="00965063" w:rsidRDefault="00457EBC">
            <w:pPr>
              <w:adjustRightInd w:val="0"/>
              <w:snapToGrid w:val="0"/>
              <w:rPr>
                <w:rFonts w:eastAsia="微软雅黑"/>
                <w:sz w:val="18"/>
                <w:szCs w:val="21"/>
              </w:rPr>
            </w:pPr>
            <w:r>
              <w:rPr>
                <w:rFonts w:eastAsia="微软雅黑"/>
                <w:sz w:val="18"/>
                <w:szCs w:val="21"/>
              </w:rPr>
              <w:t>}</w:t>
            </w:r>
          </w:p>
        </w:tc>
      </w:tr>
    </w:tbl>
    <w:p w14:paraId="424C648E" w14:textId="77777777" w:rsidR="00965063" w:rsidRDefault="00965063">
      <w:pPr>
        <w:adjustRightInd w:val="0"/>
        <w:snapToGrid w:val="0"/>
        <w:rPr>
          <w:rFonts w:eastAsia="微软雅黑"/>
        </w:rPr>
      </w:pPr>
    </w:p>
    <w:p w14:paraId="07BA7906" w14:textId="77777777" w:rsidR="00965063" w:rsidRDefault="00457EBC">
      <w:pPr>
        <w:pStyle w:val="3"/>
        <w:ind w:left="960" w:hanging="960"/>
        <w:rPr>
          <w:rFonts w:eastAsia="微软雅黑"/>
        </w:rPr>
      </w:pPr>
      <w:r>
        <w:rPr>
          <w:rFonts w:eastAsia="微软雅黑"/>
        </w:rPr>
        <w:t>实时卡口拥堵情况监控</w:t>
      </w:r>
    </w:p>
    <w:p w14:paraId="17C1A211" w14:textId="77777777" w:rsidR="00965063" w:rsidRDefault="00457EBC">
      <w:pPr>
        <w:ind w:firstLine="420"/>
        <w:rPr>
          <w:rFonts w:eastAsia="微软雅黑"/>
        </w:rPr>
      </w:pPr>
      <w:r>
        <w:rPr>
          <w:rFonts w:eastAsia="微软雅黑" w:hint="eastAsia"/>
        </w:rPr>
        <w:t>卡口的实时拥堵情况，其实就是通过卡口的车辆平均车速和通过的车辆的数量，为了统计实时的平均车速，我设定一个滑动窗口，窗口长度是为</w:t>
      </w:r>
      <w:r>
        <w:rPr>
          <w:rFonts w:eastAsia="微软雅黑" w:hint="eastAsia"/>
        </w:rPr>
        <w:t>5</w:t>
      </w:r>
      <w:r>
        <w:rPr>
          <w:rFonts w:eastAsia="微软雅黑" w:hint="eastAsia"/>
        </w:rPr>
        <w:t>分钟，滑动步长为</w:t>
      </w:r>
      <w:r>
        <w:rPr>
          <w:rFonts w:eastAsia="微软雅黑" w:hint="eastAsia"/>
        </w:rPr>
        <w:t>1</w:t>
      </w:r>
      <w:r>
        <w:rPr>
          <w:rFonts w:eastAsia="微软雅黑" w:hint="eastAsia"/>
        </w:rPr>
        <w:t>分钟。平均车速</w:t>
      </w:r>
      <w:r>
        <w:rPr>
          <w:rFonts w:eastAsia="微软雅黑" w:hint="eastAsia"/>
        </w:rPr>
        <w:t>=</w:t>
      </w:r>
      <w:r>
        <w:rPr>
          <w:rFonts w:eastAsia="微软雅黑" w:hint="eastAsia"/>
        </w:rPr>
        <w:t>当前窗口内通过车辆的车速之和</w:t>
      </w:r>
      <w:r>
        <w:rPr>
          <w:rFonts w:eastAsia="微软雅黑" w:hint="eastAsia"/>
        </w:rPr>
        <w:t xml:space="preserve"> / </w:t>
      </w:r>
      <w:r>
        <w:rPr>
          <w:rFonts w:eastAsia="微软雅黑" w:hint="eastAsia"/>
        </w:rPr>
        <w:t>当前窗口内通过的车辆数量</w:t>
      </w:r>
      <w:r>
        <w:rPr>
          <w:rFonts w:eastAsia="微软雅黑" w:hint="eastAsia"/>
        </w:rPr>
        <w:t xml:space="preserve"> </w:t>
      </w:r>
      <w:r>
        <w:rPr>
          <w:rFonts w:eastAsia="微软雅黑" w:hint="eastAsia"/>
        </w:rPr>
        <w:t>；并且在</w:t>
      </w:r>
      <w:r>
        <w:rPr>
          <w:rFonts w:eastAsia="微软雅黑" w:hint="eastAsia"/>
        </w:rPr>
        <w:t>Flume</w:t>
      </w:r>
      <w:r>
        <w:rPr>
          <w:rFonts w:eastAsia="微软雅黑" w:hint="eastAsia"/>
        </w:rPr>
        <w:t>采集数据的时候，我们发现数据</w:t>
      </w:r>
      <w:r>
        <w:rPr>
          <w:rFonts w:eastAsia="微软雅黑" w:hint="eastAsia"/>
        </w:rPr>
        <w:t>可能出现时间乱序问题，最长迟到</w:t>
      </w:r>
      <w:r>
        <w:rPr>
          <w:rFonts w:eastAsia="微软雅黑" w:hint="eastAsia"/>
        </w:rPr>
        <w:t>5</w:t>
      </w:r>
      <w:r>
        <w:rPr>
          <w:rFonts w:eastAsia="微软雅黑" w:hint="eastAsia"/>
        </w:rPr>
        <w:t>秒。</w:t>
      </w:r>
    </w:p>
    <w:p w14:paraId="7A731334" w14:textId="77777777" w:rsidR="00965063" w:rsidRDefault="00457EBC">
      <w:pPr>
        <w:ind w:firstLine="420"/>
        <w:rPr>
          <w:rFonts w:eastAsia="微软雅黑"/>
        </w:rPr>
      </w:pPr>
      <w:r>
        <w:rPr>
          <w:rFonts w:eastAsia="微软雅黑" w:hint="eastAsia"/>
        </w:rPr>
        <w:t>实时卡口平均速度需要保存到</w:t>
      </w:r>
      <w:r>
        <w:rPr>
          <w:rFonts w:eastAsia="微软雅黑" w:hint="eastAsia"/>
        </w:rPr>
        <w:t>Mysql</w:t>
      </w:r>
      <w:r>
        <w:rPr>
          <w:rFonts w:eastAsia="微软雅黑" w:hint="eastAsia"/>
        </w:rPr>
        <w:t>数据库中，结果表设计为：</w:t>
      </w:r>
    </w:p>
    <w:tbl>
      <w:tblPr>
        <w:tblStyle w:val="af0"/>
        <w:tblW w:w="0" w:type="auto"/>
        <w:tblLook w:val="04A0" w:firstRow="1" w:lastRow="0" w:firstColumn="1" w:lastColumn="0" w:noHBand="0" w:noVBand="1"/>
      </w:tblPr>
      <w:tblGrid>
        <w:gridCol w:w="8522"/>
      </w:tblGrid>
      <w:tr w:rsidR="00965063" w14:paraId="3919C335" w14:textId="77777777">
        <w:tc>
          <w:tcPr>
            <w:tcW w:w="8522" w:type="dxa"/>
          </w:tcPr>
          <w:p w14:paraId="2BB4B877" w14:textId="77777777" w:rsidR="00965063" w:rsidRDefault="00457EBC">
            <w:pPr>
              <w:adjustRightInd w:val="0"/>
              <w:snapToGrid w:val="0"/>
              <w:rPr>
                <w:rFonts w:eastAsia="微软雅黑"/>
                <w:sz w:val="18"/>
                <w:szCs w:val="21"/>
              </w:rPr>
            </w:pPr>
            <w:r>
              <w:rPr>
                <w:rFonts w:eastAsia="微软雅黑"/>
                <w:sz w:val="18"/>
                <w:szCs w:val="21"/>
              </w:rPr>
              <w:t>DROP TABLE IF EXISTS `t_average_speed`;</w:t>
            </w:r>
          </w:p>
          <w:p w14:paraId="4F156966" w14:textId="77777777" w:rsidR="00965063" w:rsidRDefault="00457EBC">
            <w:pPr>
              <w:adjustRightInd w:val="0"/>
              <w:snapToGrid w:val="0"/>
              <w:rPr>
                <w:rFonts w:eastAsia="微软雅黑"/>
                <w:sz w:val="18"/>
                <w:szCs w:val="21"/>
              </w:rPr>
            </w:pPr>
            <w:r>
              <w:rPr>
                <w:rFonts w:eastAsia="微软雅黑"/>
                <w:sz w:val="18"/>
                <w:szCs w:val="21"/>
              </w:rPr>
              <w:t>CREATE TABLE `t_average_speed` (</w:t>
            </w:r>
          </w:p>
          <w:p w14:paraId="0379426E" w14:textId="77777777" w:rsidR="00965063" w:rsidRDefault="00457EBC">
            <w:pPr>
              <w:adjustRightInd w:val="0"/>
              <w:snapToGrid w:val="0"/>
              <w:rPr>
                <w:rFonts w:eastAsia="微软雅黑"/>
                <w:sz w:val="18"/>
                <w:szCs w:val="21"/>
              </w:rPr>
            </w:pPr>
            <w:r>
              <w:rPr>
                <w:rFonts w:eastAsia="微软雅黑"/>
                <w:sz w:val="18"/>
                <w:szCs w:val="21"/>
              </w:rPr>
              <w:t xml:space="preserve">  `id` int(11) NOT NULL AUTO_INCREMENT,</w:t>
            </w:r>
          </w:p>
          <w:p w14:paraId="5DF6174D" w14:textId="77777777" w:rsidR="00965063" w:rsidRDefault="00457EBC">
            <w:pPr>
              <w:adjustRightInd w:val="0"/>
              <w:snapToGrid w:val="0"/>
              <w:rPr>
                <w:rFonts w:eastAsia="微软雅黑"/>
                <w:sz w:val="18"/>
                <w:szCs w:val="21"/>
              </w:rPr>
            </w:pPr>
            <w:r>
              <w:rPr>
                <w:rFonts w:eastAsia="微软雅黑"/>
                <w:sz w:val="18"/>
                <w:szCs w:val="21"/>
              </w:rPr>
              <w:t xml:space="preserve">  `start_time` bigint(20) DEFAULT NULL,</w:t>
            </w:r>
          </w:p>
          <w:p w14:paraId="44E8DEA8" w14:textId="77777777" w:rsidR="00965063" w:rsidRDefault="00457EBC">
            <w:pPr>
              <w:adjustRightInd w:val="0"/>
              <w:snapToGrid w:val="0"/>
              <w:rPr>
                <w:rFonts w:eastAsia="微软雅黑"/>
                <w:sz w:val="18"/>
                <w:szCs w:val="21"/>
              </w:rPr>
            </w:pPr>
            <w:r>
              <w:rPr>
                <w:rFonts w:eastAsia="微软雅黑"/>
                <w:sz w:val="18"/>
                <w:szCs w:val="21"/>
              </w:rPr>
              <w:t xml:space="preserve">  `end_time` bigint(20) DEFAULT NULL,</w:t>
            </w:r>
          </w:p>
          <w:p w14:paraId="34B2AC46" w14:textId="77777777" w:rsidR="00965063" w:rsidRDefault="00457EBC">
            <w:pPr>
              <w:adjustRightInd w:val="0"/>
              <w:snapToGrid w:val="0"/>
              <w:rPr>
                <w:rFonts w:eastAsia="微软雅黑"/>
                <w:sz w:val="18"/>
                <w:szCs w:val="21"/>
              </w:rPr>
            </w:pPr>
            <w:r>
              <w:rPr>
                <w:rFonts w:eastAsia="微软雅黑"/>
                <w:sz w:val="18"/>
                <w:szCs w:val="21"/>
              </w:rPr>
              <w:t xml:space="preserve">  `monitor_id` varchar(255) DEFAULT NULL,</w:t>
            </w:r>
          </w:p>
          <w:p w14:paraId="4587B9B8" w14:textId="77777777" w:rsidR="00965063" w:rsidRDefault="00457EBC">
            <w:pPr>
              <w:adjustRightInd w:val="0"/>
              <w:snapToGrid w:val="0"/>
              <w:rPr>
                <w:rFonts w:eastAsia="微软雅黑"/>
                <w:sz w:val="18"/>
                <w:szCs w:val="21"/>
              </w:rPr>
            </w:pPr>
            <w:r>
              <w:rPr>
                <w:rFonts w:eastAsia="微软雅黑"/>
                <w:sz w:val="18"/>
                <w:szCs w:val="21"/>
              </w:rPr>
              <w:t xml:space="preserve">  `avg_speed` double DEFAULT NULL,</w:t>
            </w:r>
          </w:p>
          <w:p w14:paraId="02EC9BD8" w14:textId="77777777" w:rsidR="00965063" w:rsidRDefault="00457EBC">
            <w:pPr>
              <w:adjustRightInd w:val="0"/>
              <w:snapToGrid w:val="0"/>
              <w:rPr>
                <w:rFonts w:eastAsia="微软雅黑"/>
                <w:sz w:val="18"/>
                <w:szCs w:val="21"/>
              </w:rPr>
            </w:pPr>
            <w:r>
              <w:rPr>
                <w:rFonts w:eastAsia="微软雅黑"/>
                <w:sz w:val="18"/>
                <w:szCs w:val="21"/>
              </w:rPr>
              <w:t xml:space="preserve">  `car_count` int(11) DEFAULT NULL,</w:t>
            </w:r>
          </w:p>
          <w:p w14:paraId="4A235255" w14:textId="77777777" w:rsidR="00965063" w:rsidRDefault="00457EBC">
            <w:pPr>
              <w:adjustRightInd w:val="0"/>
              <w:snapToGrid w:val="0"/>
              <w:rPr>
                <w:rFonts w:eastAsia="微软雅黑"/>
                <w:sz w:val="18"/>
                <w:szCs w:val="21"/>
              </w:rPr>
            </w:pPr>
            <w:r>
              <w:rPr>
                <w:rFonts w:eastAsia="微软雅黑"/>
                <w:sz w:val="18"/>
                <w:szCs w:val="21"/>
              </w:rPr>
              <w:t xml:space="preserve">  PRIMARY KEY (`id`)</w:t>
            </w:r>
          </w:p>
          <w:p w14:paraId="481A6ECE" w14:textId="77777777" w:rsidR="00965063" w:rsidRDefault="00457EBC">
            <w:pPr>
              <w:adjustRightInd w:val="0"/>
              <w:snapToGrid w:val="0"/>
              <w:rPr>
                <w:rFonts w:eastAsia="微软雅黑"/>
                <w:sz w:val="18"/>
                <w:szCs w:val="21"/>
              </w:rPr>
            </w:pPr>
            <w:r>
              <w:rPr>
                <w:rFonts w:eastAsia="微软雅黑"/>
                <w:sz w:val="18"/>
                <w:szCs w:val="21"/>
              </w:rPr>
              <w:t>) ENGINE=InnoDB DEFAULT CHARSET=utf8;</w:t>
            </w:r>
          </w:p>
        </w:tc>
      </w:tr>
    </w:tbl>
    <w:p w14:paraId="2C629116" w14:textId="77777777" w:rsidR="00965063" w:rsidRDefault="00457EBC">
      <w:pPr>
        <w:adjustRightInd w:val="0"/>
        <w:snapToGrid w:val="0"/>
        <w:rPr>
          <w:rFonts w:eastAsia="微软雅黑"/>
        </w:rPr>
      </w:pPr>
      <w:r>
        <w:rPr>
          <w:rFonts w:eastAsia="微软雅黑" w:hint="eastAsia"/>
        </w:rPr>
        <w:t>完整的代码：</w:t>
      </w:r>
    </w:p>
    <w:tbl>
      <w:tblPr>
        <w:tblStyle w:val="af0"/>
        <w:tblW w:w="0" w:type="auto"/>
        <w:tblLook w:val="04A0" w:firstRow="1" w:lastRow="0" w:firstColumn="1" w:lastColumn="0" w:noHBand="0" w:noVBand="1"/>
      </w:tblPr>
      <w:tblGrid>
        <w:gridCol w:w="8522"/>
      </w:tblGrid>
      <w:tr w:rsidR="00965063" w14:paraId="616A9919" w14:textId="77777777">
        <w:tc>
          <w:tcPr>
            <w:tcW w:w="8522" w:type="dxa"/>
          </w:tcPr>
          <w:p w14:paraId="5C64C1BF" w14:textId="77777777" w:rsidR="00965063" w:rsidRDefault="00457EBC">
            <w:pPr>
              <w:adjustRightInd w:val="0"/>
              <w:snapToGrid w:val="0"/>
              <w:rPr>
                <w:rFonts w:eastAsia="微软雅黑"/>
                <w:sz w:val="18"/>
                <w:szCs w:val="21"/>
              </w:rPr>
            </w:pPr>
            <w:r>
              <w:rPr>
                <w:rFonts w:eastAsia="微软雅黑"/>
                <w:sz w:val="18"/>
                <w:szCs w:val="21"/>
              </w:rPr>
              <w:t>object AverageSpeedMonitor {</w:t>
            </w:r>
          </w:p>
          <w:p w14:paraId="2069A48A" w14:textId="77777777" w:rsidR="00965063" w:rsidRDefault="00965063">
            <w:pPr>
              <w:adjustRightInd w:val="0"/>
              <w:snapToGrid w:val="0"/>
              <w:rPr>
                <w:rFonts w:eastAsia="微软雅黑"/>
                <w:sz w:val="18"/>
                <w:szCs w:val="21"/>
              </w:rPr>
            </w:pPr>
          </w:p>
          <w:p w14:paraId="0FDA080B" w14:textId="77777777" w:rsidR="00965063" w:rsidRDefault="00457EBC">
            <w:pPr>
              <w:adjustRightInd w:val="0"/>
              <w:snapToGrid w:val="0"/>
              <w:rPr>
                <w:rFonts w:eastAsia="微软雅黑"/>
                <w:sz w:val="18"/>
                <w:szCs w:val="21"/>
              </w:rPr>
            </w:pPr>
            <w:r>
              <w:rPr>
                <w:rFonts w:eastAsia="微软雅黑"/>
                <w:sz w:val="18"/>
                <w:szCs w:val="21"/>
              </w:rPr>
              <w:t xml:space="preserve">  def ma</w:t>
            </w:r>
            <w:r>
              <w:rPr>
                <w:rFonts w:eastAsia="微软雅黑"/>
                <w:sz w:val="18"/>
                <w:szCs w:val="21"/>
              </w:rPr>
              <w:t>in(args: Array[String]): Unit = {</w:t>
            </w:r>
          </w:p>
          <w:p w14:paraId="3A735388" w14:textId="77777777" w:rsidR="00965063" w:rsidRDefault="00457EBC">
            <w:pPr>
              <w:adjustRightInd w:val="0"/>
              <w:snapToGrid w:val="0"/>
              <w:rPr>
                <w:rFonts w:eastAsia="微软雅黑"/>
                <w:sz w:val="18"/>
                <w:szCs w:val="21"/>
              </w:rPr>
            </w:pPr>
            <w:r>
              <w:rPr>
                <w:rFonts w:eastAsia="微软雅黑"/>
                <w:sz w:val="18"/>
                <w:szCs w:val="21"/>
              </w:rPr>
              <w:t xml:space="preserve">    val streamEnv: StreamExecutionEnvironment = StreamExecutionEnvironment.getExecutionEnvironment</w:t>
            </w:r>
          </w:p>
          <w:p w14:paraId="75585175" w14:textId="77777777" w:rsidR="00965063" w:rsidRDefault="00457EBC">
            <w:pPr>
              <w:adjustRightInd w:val="0"/>
              <w:snapToGrid w:val="0"/>
              <w:rPr>
                <w:rFonts w:eastAsia="微软雅黑"/>
                <w:sz w:val="18"/>
                <w:szCs w:val="21"/>
              </w:rPr>
            </w:pPr>
            <w:r>
              <w:rPr>
                <w:rFonts w:eastAsia="微软雅黑"/>
                <w:sz w:val="18"/>
                <w:szCs w:val="21"/>
              </w:rPr>
              <w:t xml:space="preserve">    streamEnv.setParallelism(1)</w:t>
            </w:r>
          </w:p>
          <w:p w14:paraId="5839F987" w14:textId="77777777" w:rsidR="00965063" w:rsidRDefault="00457EBC">
            <w:pPr>
              <w:adjustRightInd w:val="0"/>
              <w:snapToGrid w:val="0"/>
              <w:rPr>
                <w:rFonts w:eastAsia="微软雅黑"/>
                <w:sz w:val="18"/>
                <w:szCs w:val="21"/>
              </w:rPr>
            </w:pPr>
            <w:r>
              <w:rPr>
                <w:rFonts w:eastAsia="微软雅黑"/>
                <w:sz w:val="18"/>
                <w:szCs w:val="21"/>
              </w:rPr>
              <w:t xml:space="preserve">    streamEnv.setStreamTimeCharacteristic(TimeCharacteristic.EventTime)</w:t>
            </w:r>
          </w:p>
          <w:p w14:paraId="43268BFB" w14:textId="77777777" w:rsidR="00965063" w:rsidRDefault="00965063">
            <w:pPr>
              <w:adjustRightInd w:val="0"/>
              <w:snapToGrid w:val="0"/>
              <w:rPr>
                <w:rFonts w:eastAsia="微软雅黑"/>
                <w:sz w:val="18"/>
                <w:szCs w:val="21"/>
              </w:rPr>
            </w:pPr>
          </w:p>
          <w:p w14:paraId="38D4F127" w14:textId="77777777" w:rsidR="00965063" w:rsidRDefault="00965063">
            <w:pPr>
              <w:adjustRightInd w:val="0"/>
              <w:snapToGrid w:val="0"/>
              <w:rPr>
                <w:rFonts w:eastAsia="微软雅黑"/>
                <w:sz w:val="18"/>
                <w:szCs w:val="21"/>
              </w:rPr>
            </w:pPr>
          </w:p>
          <w:p w14:paraId="5C343E42"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导入隐式转换</w:t>
            </w:r>
          </w:p>
          <w:p w14:paraId="5B4542B1"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import org.apache.flink.streaming.api.scala._</w:t>
            </w:r>
          </w:p>
          <w:p w14:paraId="0B1C5C8B" w14:textId="77777777" w:rsidR="00965063" w:rsidRDefault="00965063">
            <w:pPr>
              <w:adjustRightInd w:val="0"/>
              <w:snapToGrid w:val="0"/>
              <w:rPr>
                <w:rFonts w:eastAsia="微软雅黑"/>
                <w:sz w:val="18"/>
                <w:szCs w:val="21"/>
              </w:rPr>
            </w:pPr>
          </w:p>
          <w:p w14:paraId="5A16E49C"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Kafka</w:t>
            </w:r>
            <w:r>
              <w:rPr>
                <w:rFonts w:eastAsia="微软雅黑"/>
                <w:sz w:val="18"/>
                <w:szCs w:val="21"/>
              </w:rPr>
              <w:t>的连接属性</w:t>
            </w:r>
          </w:p>
          <w:p w14:paraId="3B4D23A4" w14:textId="77777777" w:rsidR="00965063" w:rsidRDefault="00457EBC">
            <w:pPr>
              <w:adjustRightInd w:val="0"/>
              <w:snapToGrid w:val="0"/>
              <w:rPr>
                <w:rFonts w:eastAsia="微软雅黑"/>
                <w:sz w:val="18"/>
                <w:szCs w:val="21"/>
              </w:rPr>
            </w:pPr>
            <w:r>
              <w:rPr>
                <w:rFonts w:eastAsia="微软雅黑"/>
                <w:sz w:val="18"/>
                <w:szCs w:val="21"/>
              </w:rPr>
              <w:t xml:space="preserve">    val props = new Properties()</w:t>
            </w:r>
          </w:p>
          <w:p w14:paraId="195D24CB"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props.setProperty("bootstrap.servers","hadoop101:9092,hadoop102:9092,hadoop103:9092")</w:t>
            </w:r>
          </w:p>
          <w:p w14:paraId="25594DE6" w14:textId="77777777" w:rsidR="00965063" w:rsidRDefault="00457EBC">
            <w:pPr>
              <w:adjustRightInd w:val="0"/>
              <w:snapToGrid w:val="0"/>
              <w:rPr>
                <w:rFonts w:eastAsia="微软雅黑"/>
                <w:sz w:val="18"/>
                <w:szCs w:val="21"/>
              </w:rPr>
            </w:pPr>
            <w:r>
              <w:rPr>
                <w:rFonts w:eastAsia="微软雅黑"/>
                <w:sz w:val="18"/>
                <w:szCs w:val="21"/>
              </w:rPr>
              <w:t xml:space="preserve">    props.setProperty("group.id","traffic01")</w:t>
            </w:r>
          </w:p>
          <w:p w14:paraId="6E0E3556" w14:textId="77777777" w:rsidR="00965063" w:rsidRDefault="00457EBC">
            <w:pPr>
              <w:adjustRightInd w:val="0"/>
              <w:snapToGrid w:val="0"/>
              <w:rPr>
                <w:rFonts w:eastAsia="微软雅黑"/>
                <w:sz w:val="18"/>
                <w:szCs w:val="21"/>
              </w:rPr>
            </w:pPr>
            <w:r>
              <w:rPr>
                <w:rFonts w:eastAsia="微软雅黑"/>
                <w:sz w:val="18"/>
                <w:szCs w:val="21"/>
              </w:rPr>
              <w:t xml:space="preserve">    props.setProperty("key.deserializer",classOf[StringDeserializer].getName)</w:t>
            </w:r>
          </w:p>
          <w:p w14:paraId="32211AB4" w14:textId="77777777" w:rsidR="00965063" w:rsidRDefault="00457EBC">
            <w:pPr>
              <w:adjustRightInd w:val="0"/>
              <w:snapToGrid w:val="0"/>
              <w:rPr>
                <w:rFonts w:eastAsia="微软雅黑"/>
                <w:sz w:val="18"/>
                <w:szCs w:val="21"/>
              </w:rPr>
            </w:pPr>
            <w:r>
              <w:rPr>
                <w:rFonts w:eastAsia="微软雅黑"/>
                <w:sz w:val="18"/>
                <w:szCs w:val="21"/>
              </w:rPr>
              <w:t xml:space="preserve">    props.setProperty("value.deserializer"</w:t>
            </w:r>
            <w:r>
              <w:rPr>
                <w:rFonts w:eastAsia="微软雅黑"/>
                <w:sz w:val="18"/>
                <w:szCs w:val="21"/>
              </w:rPr>
              <w:t>,classOf[StringDeserializer].getName)</w:t>
            </w:r>
          </w:p>
          <w:p w14:paraId="3B0A4BF9" w14:textId="77777777" w:rsidR="00965063" w:rsidRDefault="00457EBC">
            <w:pPr>
              <w:adjustRightInd w:val="0"/>
              <w:snapToGrid w:val="0"/>
              <w:rPr>
                <w:rFonts w:eastAsia="微软雅黑"/>
                <w:sz w:val="18"/>
                <w:szCs w:val="21"/>
              </w:rPr>
            </w:pPr>
            <w:r>
              <w:rPr>
                <w:rFonts w:eastAsia="微软雅黑"/>
                <w:sz w:val="18"/>
                <w:szCs w:val="21"/>
              </w:rPr>
              <w:t xml:space="preserve">    props.setProperty("auto.offset.reset","latest")</w:t>
            </w:r>
          </w:p>
          <w:p w14:paraId="15116E78" w14:textId="77777777" w:rsidR="00965063" w:rsidRDefault="00965063">
            <w:pPr>
              <w:adjustRightInd w:val="0"/>
              <w:snapToGrid w:val="0"/>
              <w:rPr>
                <w:rFonts w:eastAsia="微软雅黑"/>
                <w:sz w:val="18"/>
                <w:szCs w:val="21"/>
              </w:rPr>
            </w:pPr>
          </w:p>
          <w:p w14:paraId="58C7B15B" w14:textId="77777777" w:rsidR="00965063" w:rsidRDefault="00965063">
            <w:pPr>
              <w:adjustRightInd w:val="0"/>
              <w:snapToGrid w:val="0"/>
              <w:rPr>
                <w:rFonts w:eastAsia="微软雅黑"/>
                <w:sz w:val="18"/>
                <w:szCs w:val="21"/>
              </w:rPr>
            </w:pPr>
          </w:p>
          <w:p w14:paraId="7FEBDFFF"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KafkaSource</w:t>
            </w:r>
          </w:p>
          <w:p w14:paraId="16FD4814" w14:textId="77777777" w:rsidR="00965063" w:rsidRDefault="00457EBC">
            <w:pPr>
              <w:adjustRightInd w:val="0"/>
              <w:snapToGrid w:val="0"/>
              <w:rPr>
                <w:rFonts w:eastAsia="微软雅黑"/>
                <w:sz w:val="18"/>
                <w:szCs w:val="21"/>
              </w:rPr>
            </w:pPr>
            <w:r>
              <w:rPr>
                <w:rFonts w:eastAsia="微软雅黑"/>
                <w:sz w:val="18"/>
                <w:szCs w:val="21"/>
              </w:rPr>
              <w:t>//    val stream: DataStream[TrafficMonitorLog] = streamEnv.addSource( //</w:t>
            </w:r>
            <w:r>
              <w:rPr>
                <w:rFonts w:eastAsia="微软雅黑"/>
                <w:sz w:val="18"/>
                <w:szCs w:val="21"/>
              </w:rPr>
              <w:t>主流</w:t>
            </w:r>
          </w:p>
          <w:p w14:paraId="0DC2E649" w14:textId="77777777" w:rsidR="00965063" w:rsidRDefault="00457EBC">
            <w:pPr>
              <w:adjustRightInd w:val="0"/>
              <w:snapToGrid w:val="0"/>
              <w:rPr>
                <w:rFonts w:eastAsia="微软雅黑"/>
                <w:sz w:val="18"/>
                <w:szCs w:val="21"/>
              </w:rPr>
            </w:pPr>
            <w:r>
              <w:rPr>
                <w:rFonts w:eastAsia="微软雅黑"/>
                <w:sz w:val="18"/>
                <w:szCs w:val="21"/>
              </w:rPr>
              <w:t>//      new FlinkKafkaConsumer[String]("t_traffic0210", new SimpleSt</w:t>
            </w:r>
            <w:r>
              <w:rPr>
                <w:rFonts w:eastAsia="微软雅黑"/>
                <w:sz w:val="18"/>
                <w:szCs w:val="21"/>
              </w:rPr>
              <w:t>ringSchema(), props).setStartFromEarliest()</w:t>
            </w:r>
          </w:p>
          <w:p w14:paraId="090928C8" w14:textId="77777777" w:rsidR="00965063" w:rsidRDefault="00457EBC">
            <w:pPr>
              <w:adjustRightInd w:val="0"/>
              <w:snapToGrid w:val="0"/>
              <w:rPr>
                <w:rFonts w:eastAsia="微软雅黑"/>
                <w:sz w:val="18"/>
                <w:szCs w:val="21"/>
              </w:rPr>
            </w:pPr>
            <w:r>
              <w:rPr>
                <w:rFonts w:eastAsia="微软雅黑"/>
                <w:sz w:val="18"/>
                <w:szCs w:val="21"/>
              </w:rPr>
              <w:t>//    )</w:t>
            </w:r>
          </w:p>
          <w:p w14:paraId="3F6E4537"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streamEnv.socketTextStream("hadoop101",9999)</w:t>
            </w:r>
          </w:p>
          <w:p w14:paraId="0462308B"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45ECE4A4"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2C0C3E7F" w14:textId="77777777" w:rsidR="00965063" w:rsidRDefault="00457EBC">
            <w:pPr>
              <w:adjustRightInd w:val="0"/>
              <w:snapToGrid w:val="0"/>
              <w:rPr>
                <w:rFonts w:eastAsia="微软雅黑"/>
                <w:sz w:val="18"/>
                <w:szCs w:val="21"/>
              </w:rPr>
            </w:pPr>
            <w:r>
              <w:rPr>
                <w:rFonts w:eastAsia="微软雅黑"/>
                <w:sz w:val="18"/>
                <w:szCs w:val="21"/>
              </w:rPr>
              <w:t xml:space="preserve">        new TrafficMonitorLog(arr(0).toLong, arr(1), arr(2), arr(3), arr(4).toDouble, arr(5), arr(6))</w:t>
            </w:r>
          </w:p>
          <w:p w14:paraId="6CC65C96" w14:textId="77777777" w:rsidR="00965063" w:rsidRDefault="00457EBC">
            <w:pPr>
              <w:adjustRightInd w:val="0"/>
              <w:snapToGrid w:val="0"/>
              <w:rPr>
                <w:rFonts w:eastAsia="微软雅黑"/>
                <w:sz w:val="18"/>
                <w:szCs w:val="21"/>
              </w:rPr>
            </w:pPr>
            <w:r>
              <w:rPr>
                <w:rFonts w:eastAsia="微软雅黑"/>
                <w:sz w:val="18"/>
                <w:szCs w:val="21"/>
              </w:rPr>
              <w:t xml:space="preserve">      })</w:t>
            </w:r>
          </w:p>
          <w:p w14:paraId="10DAC727" w14:textId="77777777" w:rsidR="00965063" w:rsidRDefault="00457EBC">
            <w:pPr>
              <w:adjustRightInd w:val="0"/>
              <w:snapToGrid w:val="0"/>
              <w:rPr>
                <w:rFonts w:eastAsia="微软雅黑"/>
                <w:sz w:val="18"/>
                <w:szCs w:val="21"/>
              </w:rPr>
            </w:pPr>
            <w:r>
              <w:rPr>
                <w:rFonts w:eastAsia="微软雅黑"/>
                <w:sz w:val="18"/>
                <w:szCs w:val="21"/>
              </w:rPr>
              <w:t xml:space="preserve">  .assignTimestampsAndWatermarks(new BoundedOutOfOrdernessTimestampExtractor[TrafficMonitorLog](</w:t>
            </w:r>
            <w:r>
              <w:rPr>
                <w:rFonts w:eastAsia="微软雅黑"/>
                <w:sz w:val="18"/>
                <w:szCs w:val="21"/>
              </w:rPr>
              <w:t>Time.seconds(5)) {</w:t>
            </w:r>
          </w:p>
          <w:p w14:paraId="3416E2EF" w14:textId="77777777" w:rsidR="00965063" w:rsidRDefault="00457EBC">
            <w:pPr>
              <w:adjustRightInd w:val="0"/>
              <w:snapToGrid w:val="0"/>
              <w:rPr>
                <w:rFonts w:eastAsia="微软雅黑"/>
                <w:sz w:val="18"/>
                <w:szCs w:val="21"/>
              </w:rPr>
            </w:pPr>
            <w:r>
              <w:rPr>
                <w:rFonts w:eastAsia="微软雅黑"/>
                <w:sz w:val="18"/>
                <w:szCs w:val="21"/>
              </w:rPr>
              <w:t xml:space="preserve">    override def extractTimestamp(element: TrafficMonitorLog) = element.actionTime</w:t>
            </w:r>
          </w:p>
          <w:p w14:paraId="6D0CB467" w14:textId="77777777" w:rsidR="00965063" w:rsidRDefault="00457EBC">
            <w:pPr>
              <w:adjustRightInd w:val="0"/>
              <w:snapToGrid w:val="0"/>
              <w:rPr>
                <w:rFonts w:eastAsia="微软雅黑"/>
                <w:sz w:val="18"/>
                <w:szCs w:val="21"/>
              </w:rPr>
            </w:pPr>
            <w:r>
              <w:rPr>
                <w:rFonts w:eastAsia="微软雅黑"/>
                <w:sz w:val="18"/>
                <w:szCs w:val="21"/>
              </w:rPr>
              <w:t xml:space="preserve">  })</w:t>
            </w:r>
          </w:p>
          <w:p w14:paraId="1B71BB7F" w14:textId="77777777" w:rsidR="00965063" w:rsidRDefault="00965063">
            <w:pPr>
              <w:adjustRightInd w:val="0"/>
              <w:snapToGrid w:val="0"/>
              <w:rPr>
                <w:rFonts w:eastAsia="微软雅黑"/>
                <w:sz w:val="18"/>
                <w:szCs w:val="21"/>
              </w:rPr>
            </w:pPr>
          </w:p>
          <w:p w14:paraId="7532B626"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统计每个卡口的平均车速，设置滑动窗口，测试的时候，滑动步长为</w:t>
            </w:r>
            <w:r>
              <w:rPr>
                <w:rFonts w:eastAsia="微软雅黑"/>
                <w:sz w:val="18"/>
                <w:szCs w:val="21"/>
              </w:rPr>
              <w:t>10</w:t>
            </w:r>
            <w:r>
              <w:rPr>
                <w:rFonts w:eastAsia="微软雅黑"/>
                <w:sz w:val="18"/>
                <w:szCs w:val="21"/>
              </w:rPr>
              <w:t>秒，窗口长度为</w:t>
            </w:r>
            <w:r>
              <w:rPr>
                <w:rFonts w:eastAsia="微软雅黑"/>
                <w:sz w:val="18"/>
                <w:szCs w:val="21"/>
              </w:rPr>
              <w:t>30</w:t>
            </w:r>
            <w:r>
              <w:rPr>
                <w:rFonts w:eastAsia="微软雅黑"/>
                <w:sz w:val="18"/>
                <w:szCs w:val="21"/>
              </w:rPr>
              <w:t>秒</w:t>
            </w:r>
          </w:p>
          <w:p w14:paraId="3582C6CB" w14:textId="77777777" w:rsidR="00965063" w:rsidRDefault="00457EBC">
            <w:pPr>
              <w:adjustRightInd w:val="0"/>
              <w:snapToGrid w:val="0"/>
              <w:rPr>
                <w:rFonts w:eastAsia="微软雅黑"/>
                <w:sz w:val="18"/>
                <w:szCs w:val="21"/>
              </w:rPr>
            </w:pPr>
            <w:r>
              <w:rPr>
                <w:rFonts w:eastAsia="微软雅黑"/>
                <w:sz w:val="18"/>
                <w:szCs w:val="21"/>
              </w:rPr>
              <w:t xml:space="preserve">    stream.keyBy(_.monitorId)</w:t>
            </w:r>
          </w:p>
          <w:p w14:paraId="75111E4D" w14:textId="77777777" w:rsidR="00965063" w:rsidRDefault="00457EBC">
            <w:pPr>
              <w:adjustRightInd w:val="0"/>
              <w:snapToGrid w:val="0"/>
              <w:rPr>
                <w:rFonts w:eastAsia="微软雅黑"/>
                <w:sz w:val="18"/>
                <w:szCs w:val="21"/>
              </w:rPr>
            </w:pPr>
            <w:r>
              <w:rPr>
                <w:rFonts w:eastAsia="微软雅黑"/>
                <w:sz w:val="18"/>
                <w:szCs w:val="21"/>
              </w:rPr>
              <w:t xml:space="preserve">      .timeWindow(Time.seconds(30),Time.seconds(10))</w:t>
            </w:r>
          </w:p>
          <w:p w14:paraId="2CC477E5" w14:textId="77777777" w:rsidR="00965063" w:rsidRDefault="00457EBC">
            <w:pPr>
              <w:adjustRightInd w:val="0"/>
              <w:snapToGrid w:val="0"/>
              <w:rPr>
                <w:rFonts w:eastAsia="微软雅黑"/>
                <w:sz w:val="18"/>
                <w:szCs w:val="21"/>
              </w:rPr>
            </w:pPr>
            <w:r>
              <w:rPr>
                <w:rFonts w:eastAsia="微软雅黑"/>
                <w:sz w:val="18"/>
                <w:szCs w:val="21"/>
              </w:rPr>
              <w:t xml:space="preserve">      .aggregate</w:t>
            </w:r>
            <w:r>
              <w:rPr>
                <w:rFonts w:eastAsia="微软雅黑"/>
                <w:sz w:val="18"/>
                <w:szCs w:val="21"/>
              </w:rPr>
              <w:t>(new SpeedAggregate() ,new AverageSpeedFunction)</w:t>
            </w:r>
          </w:p>
          <w:p w14:paraId="083852DA" w14:textId="77777777" w:rsidR="00965063" w:rsidRDefault="00457EBC">
            <w:pPr>
              <w:adjustRightInd w:val="0"/>
              <w:snapToGrid w:val="0"/>
              <w:rPr>
                <w:rFonts w:eastAsia="微软雅黑"/>
                <w:sz w:val="18"/>
                <w:szCs w:val="21"/>
              </w:rPr>
            </w:pPr>
            <w:r>
              <w:rPr>
                <w:rFonts w:eastAsia="微软雅黑"/>
                <w:sz w:val="18"/>
                <w:szCs w:val="21"/>
              </w:rPr>
              <w:t xml:space="preserve">      .addSink(new JdbcWriterSink[AverageSpeedInfo](classOf[AverageSpeedInfo]))</w:t>
            </w:r>
          </w:p>
          <w:p w14:paraId="73CF33AF" w14:textId="77777777" w:rsidR="00965063" w:rsidRDefault="00965063">
            <w:pPr>
              <w:adjustRightInd w:val="0"/>
              <w:snapToGrid w:val="0"/>
              <w:rPr>
                <w:rFonts w:eastAsia="微软雅黑"/>
                <w:sz w:val="18"/>
                <w:szCs w:val="21"/>
              </w:rPr>
            </w:pPr>
          </w:p>
          <w:p w14:paraId="6EFEAD25"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3B4545EC" w14:textId="77777777" w:rsidR="00965063" w:rsidRDefault="00965063">
            <w:pPr>
              <w:adjustRightInd w:val="0"/>
              <w:snapToGrid w:val="0"/>
              <w:rPr>
                <w:rFonts w:eastAsia="微软雅黑"/>
                <w:sz w:val="18"/>
                <w:szCs w:val="21"/>
              </w:rPr>
            </w:pPr>
          </w:p>
          <w:p w14:paraId="6B9854B6" w14:textId="77777777" w:rsidR="00965063" w:rsidRDefault="00457EBC">
            <w:pPr>
              <w:adjustRightInd w:val="0"/>
              <w:snapToGrid w:val="0"/>
              <w:rPr>
                <w:rFonts w:eastAsia="微软雅黑"/>
                <w:sz w:val="18"/>
                <w:szCs w:val="21"/>
              </w:rPr>
            </w:pPr>
            <w:r>
              <w:rPr>
                <w:rFonts w:eastAsia="微软雅黑"/>
                <w:sz w:val="18"/>
                <w:szCs w:val="21"/>
              </w:rPr>
              <w:t xml:space="preserve">  }</w:t>
            </w:r>
          </w:p>
          <w:p w14:paraId="4DF6AC1F" w14:textId="77777777" w:rsidR="00965063" w:rsidRDefault="00965063">
            <w:pPr>
              <w:adjustRightInd w:val="0"/>
              <w:snapToGrid w:val="0"/>
              <w:rPr>
                <w:rFonts w:eastAsia="微软雅黑"/>
                <w:sz w:val="18"/>
                <w:szCs w:val="21"/>
              </w:rPr>
            </w:pPr>
          </w:p>
          <w:p w14:paraId="0B361195"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当前需求中，累加器需要同时计算车辆的数量，还需要累加所有的车速之后</w:t>
            </w:r>
            <w:r>
              <w:rPr>
                <w:rFonts w:eastAsia="微软雅黑"/>
                <w:sz w:val="18"/>
                <w:szCs w:val="21"/>
              </w:rPr>
              <w:t>,</w:t>
            </w:r>
            <w:r>
              <w:rPr>
                <w:rFonts w:eastAsia="微软雅黑"/>
                <w:sz w:val="18"/>
                <w:szCs w:val="21"/>
              </w:rPr>
              <w:t>使用二元组</w:t>
            </w:r>
            <w:r>
              <w:rPr>
                <w:rFonts w:eastAsia="微软雅黑"/>
                <w:sz w:val="18"/>
                <w:szCs w:val="21"/>
              </w:rPr>
              <w:t>(</w:t>
            </w:r>
            <w:r>
              <w:rPr>
                <w:rFonts w:eastAsia="微软雅黑"/>
                <w:sz w:val="18"/>
                <w:szCs w:val="21"/>
              </w:rPr>
              <w:t>累加车速之后，车的数量</w:t>
            </w:r>
            <w:r>
              <w:rPr>
                <w:rFonts w:eastAsia="微软雅黑"/>
                <w:sz w:val="18"/>
                <w:szCs w:val="21"/>
              </w:rPr>
              <w:t>)</w:t>
            </w:r>
          </w:p>
          <w:p w14:paraId="344D3F52" w14:textId="77777777" w:rsidR="00965063" w:rsidRDefault="00457EBC">
            <w:pPr>
              <w:adjustRightInd w:val="0"/>
              <w:snapToGrid w:val="0"/>
              <w:rPr>
                <w:rFonts w:eastAsia="微软雅黑"/>
                <w:sz w:val="18"/>
                <w:szCs w:val="21"/>
              </w:rPr>
            </w:pPr>
            <w:r>
              <w:rPr>
                <w:rFonts w:eastAsia="微软雅黑"/>
                <w:sz w:val="18"/>
                <w:szCs w:val="21"/>
              </w:rPr>
              <w:t xml:space="preserve">  class SpeedAggregate() extends </w:t>
            </w:r>
            <w:r>
              <w:rPr>
                <w:rFonts w:eastAsia="微软雅黑"/>
                <w:sz w:val="18"/>
                <w:szCs w:val="21"/>
              </w:rPr>
              <w:lastRenderedPageBreak/>
              <w:t>AggregateFunction[TrafficMonitorLog,(Double,Long),(Double,Long)]{</w:t>
            </w:r>
          </w:p>
          <w:p w14:paraId="1282FD7D" w14:textId="77777777" w:rsidR="00965063" w:rsidRDefault="00457EBC">
            <w:pPr>
              <w:adjustRightInd w:val="0"/>
              <w:snapToGrid w:val="0"/>
              <w:rPr>
                <w:rFonts w:eastAsia="微软雅黑"/>
                <w:sz w:val="18"/>
                <w:szCs w:val="21"/>
              </w:rPr>
            </w:pPr>
            <w:r>
              <w:rPr>
                <w:rFonts w:eastAsia="微软雅黑"/>
                <w:sz w:val="18"/>
                <w:szCs w:val="21"/>
              </w:rPr>
              <w:t xml:space="preserve">    override def createAccumulator(): (Double, Long) = (0.0,0)</w:t>
            </w:r>
          </w:p>
          <w:p w14:paraId="46436FF0" w14:textId="77777777" w:rsidR="00965063" w:rsidRDefault="00965063">
            <w:pPr>
              <w:adjustRightInd w:val="0"/>
              <w:snapToGrid w:val="0"/>
              <w:rPr>
                <w:rFonts w:eastAsia="微软雅黑"/>
                <w:sz w:val="18"/>
                <w:szCs w:val="21"/>
              </w:rPr>
            </w:pPr>
          </w:p>
          <w:p w14:paraId="242A27A0" w14:textId="77777777" w:rsidR="00965063" w:rsidRDefault="00457EBC">
            <w:pPr>
              <w:adjustRightInd w:val="0"/>
              <w:snapToGrid w:val="0"/>
              <w:rPr>
                <w:rFonts w:eastAsia="微软雅黑"/>
                <w:sz w:val="18"/>
                <w:szCs w:val="21"/>
              </w:rPr>
            </w:pPr>
            <w:r>
              <w:rPr>
                <w:rFonts w:eastAsia="微软雅黑"/>
                <w:sz w:val="18"/>
                <w:szCs w:val="21"/>
              </w:rPr>
              <w:t xml:space="preserve">    override def add(value: TrafficM</w:t>
            </w:r>
            <w:r>
              <w:rPr>
                <w:rFonts w:eastAsia="微软雅黑"/>
                <w:sz w:val="18"/>
                <w:szCs w:val="21"/>
              </w:rPr>
              <w:t>onitorLog, accumulator: (Double, Long)): (Double, Long) = {(accumulator._1+value.speed,accumulator._2+1)}</w:t>
            </w:r>
          </w:p>
          <w:p w14:paraId="003EEC03" w14:textId="77777777" w:rsidR="00965063" w:rsidRDefault="00965063">
            <w:pPr>
              <w:adjustRightInd w:val="0"/>
              <w:snapToGrid w:val="0"/>
              <w:rPr>
                <w:rFonts w:eastAsia="微软雅黑"/>
                <w:sz w:val="18"/>
                <w:szCs w:val="21"/>
              </w:rPr>
            </w:pPr>
          </w:p>
          <w:p w14:paraId="08F0DC20" w14:textId="77777777" w:rsidR="00965063" w:rsidRDefault="00457EBC">
            <w:pPr>
              <w:adjustRightInd w:val="0"/>
              <w:snapToGrid w:val="0"/>
              <w:rPr>
                <w:rFonts w:eastAsia="微软雅黑"/>
                <w:sz w:val="18"/>
                <w:szCs w:val="21"/>
              </w:rPr>
            </w:pPr>
            <w:r>
              <w:rPr>
                <w:rFonts w:eastAsia="微软雅黑"/>
                <w:sz w:val="18"/>
                <w:szCs w:val="21"/>
              </w:rPr>
              <w:t xml:space="preserve">    override def getResult(accumulator: (Double, Long)): (Double, Long) = accumulator</w:t>
            </w:r>
          </w:p>
          <w:p w14:paraId="1B397179" w14:textId="77777777" w:rsidR="00965063" w:rsidRDefault="00965063">
            <w:pPr>
              <w:adjustRightInd w:val="0"/>
              <w:snapToGrid w:val="0"/>
              <w:rPr>
                <w:rFonts w:eastAsia="微软雅黑"/>
                <w:sz w:val="18"/>
                <w:szCs w:val="21"/>
              </w:rPr>
            </w:pPr>
          </w:p>
          <w:p w14:paraId="05C2F981" w14:textId="77777777" w:rsidR="00965063" w:rsidRDefault="00457EBC">
            <w:pPr>
              <w:adjustRightInd w:val="0"/>
              <w:snapToGrid w:val="0"/>
              <w:rPr>
                <w:rFonts w:eastAsia="微软雅黑"/>
                <w:sz w:val="18"/>
                <w:szCs w:val="21"/>
              </w:rPr>
            </w:pPr>
            <w:r>
              <w:rPr>
                <w:rFonts w:eastAsia="微软雅黑"/>
                <w:sz w:val="18"/>
                <w:szCs w:val="21"/>
              </w:rPr>
              <w:t xml:space="preserve">    override def merge(a: (Double, Long), b: (Double, Long)): </w:t>
            </w:r>
            <w:r>
              <w:rPr>
                <w:rFonts w:eastAsia="微软雅黑"/>
                <w:sz w:val="18"/>
                <w:szCs w:val="21"/>
              </w:rPr>
              <w:t>(Double, Long) = {(a._1+b._1,a._2+b._2)}</w:t>
            </w:r>
          </w:p>
          <w:p w14:paraId="23EA8A31" w14:textId="77777777" w:rsidR="00965063" w:rsidRDefault="00457EBC">
            <w:pPr>
              <w:adjustRightInd w:val="0"/>
              <w:snapToGrid w:val="0"/>
              <w:rPr>
                <w:rFonts w:eastAsia="微软雅黑"/>
                <w:sz w:val="18"/>
                <w:szCs w:val="21"/>
              </w:rPr>
            </w:pPr>
            <w:r>
              <w:rPr>
                <w:rFonts w:eastAsia="微软雅黑"/>
                <w:sz w:val="18"/>
                <w:szCs w:val="21"/>
              </w:rPr>
              <w:t xml:space="preserve">  }</w:t>
            </w:r>
          </w:p>
          <w:p w14:paraId="77C43E18" w14:textId="77777777" w:rsidR="00965063" w:rsidRDefault="00965063">
            <w:pPr>
              <w:adjustRightInd w:val="0"/>
              <w:snapToGrid w:val="0"/>
              <w:rPr>
                <w:rFonts w:eastAsia="微软雅黑"/>
                <w:sz w:val="18"/>
                <w:szCs w:val="21"/>
              </w:rPr>
            </w:pPr>
          </w:p>
          <w:p w14:paraId="3E8F216E" w14:textId="77777777" w:rsidR="00965063" w:rsidRDefault="00457EBC">
            <w:pPr>
              <w:adjustRightInd w:val="0"/>
              <w:snapToGrid w:val="0"/>
              <w:rPr>
                <w:rFonts w:eastAsia="微软雅黑"/>
                <w:sz w:val="18"/>
                <w:szCs w:val="21"/>
              </w:rPr>
            </w:pPr>
            <w:r>
              <w:rPr>
                <w:rFonts w:eastAsia="微软雅黑"/>
                <w:sz w:val="18"/>
                <w:szCs w:val="21"/>
              </w:rPr>
              <w:t xml:space="preserve">  class AverageSpeedFunction extends WindowFunction[(Double,Long),AverageSpeedInfo,String,TimeWindow]{</w:t>
            </w:r>
          </w:p>
          <w:p w14:paraId="14026130" w14:textId="77777777" w:rsidR="00965063" w:rsidRDefault="00965063">
            <w:pPr>
              <w:adjustRightInd w:val="0"/>
              <w:snapToGrid w:val="0"/>
              <w:rPr>
                <w:rFonts w:eastAsia="微软雅黑"/>
                <w:sz w:val="18"/>
                <w:szCs w:val="21"/>
              </w:rPr>
            </w:pPr>
          </w:p>
          <w:p w14:paraId="3A573B51" w14:textId="77777777" w:rsidR="00965063" w:rsidRDefault="00965063">
            <w:pPr>
              <w:adjustRightInd w:val="0"/>
              <w:snapToGrid w:val="0"/>
              <w:rPr>
                <w:rFonts w:eastAsia="微软雅黑"/>
                <w:sz w:val="18"/>
                <w:szCs w:val="21"/>
              </w:rPr>
            </w:pPr>
          </w:p>
          <w:p w14:paraId="3F8B53D7"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计算平均速度，然后输出</w:t>
            </w:r>
          </w:p>
          <w:p w14:paraId="5F1C2889" w14:textId="77777777" w:rsidR="00965063" w:rsidRDefault="00457EBC">
            <w:pPr>
              <w:adjustRightInd w:val="0"/>
              <w:snapToGrid w:val="0"/>
              <w:rPr>
                <w:rFonts w:eastAsia="微软雅黑"/>
                <w:sz w:val="18"/>
                <w:szCs w:val="21"/>
              </w:rPr>
            </w:pPr>
            <w:r>
              <w:rPr>
                <w:rFonts w:eastAsia="微软雅黑"/>
                <w:sz w:val="18"/>
                <w:szCs w:val="21"/>
              </w:rPr>
              <w:t xml:space="preserve">    override def apply(key: String, window: TimeWindow, input: Iterable[(Double, Long)]</w:t>
            </w:r>
            <w:r>
              <w:rPr>
                <w:rFonts w:eastAsia="微软雅黑"/>
                <w:sz w:val="18"/>
                <w:szCs w:val="21"/>
              </w:rPr>
              <w:t>, out: Collector[AverageSpeedInfo]): Unit = {</w:t>
            </w:r>
          </w:p>
          <w:p w14:paraId="564BE9E8" w14:textId="77777777" w:rsidR="00965063" w:rsidRDefault="00457EBC">
            <w:pPr>
              <w:adjustRightInd w:val="0"/>
              <w:snapToGrid w:val="0"/>
              <w:rPr>
                <w:rFonts w:eastAsia="微软雅黑"/>
                <w:sz w:val="18"/>
                <w:szCs w:val="21"/>
              </w:rPr>
            </w:pPr>
            <w:r>
              <w:rPr>
                <w:rFonts w:eastAsia="微软雅黑"/>
                <w:sz w:val="18"/>
                <w:szCs w:val="21"/>
              </w:rPr>
              <w:t xml:space="preserve">      val t: (Double, Long) = input.iterator.next()</w:t>
            </w:r>
          </w:p>
          <w:p w14:paraId="395956D4" w14:textId="77777777" w:rsidR="00965063" w:rsidRDefault="00457EBC">
            <w:pPr>
              <w:adjustRightInd w:val="0"/>
              <w:snapToGrid w:val="0"/>
              <w:rPr>
                <w:rFonts w:eastAsia="微软雅黑"/>
                <w:sz w:val="18"/>
                <w:szCs w:val="21"/>
              </w:rPr>
            </w:pPr>
            <w:r>
              <w:rPr>
                <w:rFonts w:eastAsia="微软雅黑"/>
                <w:sz w:val="18"/>
                <w:szCs w:val="21"/>
              </w:rPr>
              <w:t xml:space="preserve">      var avg:Double=(t._1/t._2).formatted("%.2f").toDouble</w:t>
            </w:r>
          </w:p>
          <w:p w14:paraId="3364CBEC" w14:textId="77777777" w:rsidR="00965063" w:rsidRDefault="00457EBC">
            <w:pPr>
              <w:adjustRightInd w:val="0"/>
              <w:snapToGrid w:val="0"/>
              <w:rPr>
                <w:rFonts w:eastAsia="微软雅黑"/>
                <w:sz w:val="18"/>
                <w:szCs w:val="21"/>
              </w:rPr>
            </w:pPr>
            <w:r>
              <w:rPr>
                <w:rFonts w:eastAsia="微软雅黑"/>
                <w:sz w:val="18"/>
                <w:szCs w:val="21"/>
              </w:rPr>
              <w:t xml:space="preserve">      out.collect(new AverageSpeedInfo(window.getStart,window.getEnd,key,avg,t._2.toInt))</w:t>
            </w:r>
          </w:p>
          <w:p w14:paraId="3CEFEC75" w14:textId="77777777" w:rsidR="00965063" w:rsidRDefault="00457EBC">
            <w:pPr>
              <w:adjustRightInd w:val="0"/>
              <w:snapToGrid w:val="0"/>
              <w:rPr>
                <w:rFonts w:eastAsia="微软雅黑"/>
                <w:sz w:val="18"/>
                <w:szCs w:val="21"/>
              </w:rPr>
            </w:pPr>
            <w:r>
              <w:rPr>
                <w:rFonts w:eastAsia="微软雅黑"/>
                <w:sz w:val="18"/>
                <w:szCs w:val="21"/>
              </w:rPr>
              <w:t xml:space="preserve">    }</w:t>
            </w:r>
          </w:p>
          <w:p w14:paraId="5B4F2888"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w:t>
            </w:r>
          </w:p>
          <w:p w14:paraId="06D2D60E" w14:textId="77777777" w:rsidR="00965063" w:rsidRDefault="00457EBC">
            <w:pPr>
              <w:adjustRightInd w:val="0"/>
              <w:snapToGrid w:val="0"/>
              <w:rPr>
                <w:rFonts w:eastAsia="微软雅黑"/>
                <w:sz w:val="18"/>
                <w:szCs w:val="21"/>
              </w:rPr>
            </w:pPr>
            <w:r>
              <w:rPr>
                <w:rFonts w:eastAsia="微软雅黑"/>
                <w:sz w:val="18"/>
                <w:szCs w:val="21"/>
              </w:rPr>
              <w:t>}</w:t>
            </w:r>
          </w:p>
        </w:tc>
      </w:tr>
    </w:tbl>
    <w:p w14:paraId="51802EE5" w14:textId="77777777" w:rsidR="00965063" w:rsidRDefault="00457EBC">
      <w:pPr>
        <w:pStyle w:val="3"/>
        <w:ind w:left="960" w:hanging="960"/>
        <w:rPr>
          <w:rFonts w:eastAsia="微软雅黑"/>
        </w:rPr>
      </w:pPr>
      <w:r>
        <w:rPr>
          <w:rFonts w:eastAsia="微软雅黑" w:hint="eastAsia"/>
        </w:rPr>
        <w:lastRenderedPageBreak/>
        <w:t>实时最通畅的</w:t>
      </w:r>
      <w:r>
        <w:rPr>
          <w:rFonts w:eastAsia="微软雅黑" w:hint="eastAsia"/>
        </w:rPr>
        <w:t>TopN</w:t>
      </w:r>
      <w:r>
        <w:rPr>
          <w:rFonts w:eastAsia="微软雅黑" w:hint="eastAsia"/>
        </w:rPr>
        <w:t>卡口</w:t>
      </w:r>
    </w:p>
    <w:p w14:paraId="3D93E6BA" w14:textId="77777777" w:rsidR="00965063" w:rsidRDefault="00457EBC">
      <w:pPr>
        <w:ind w:firstLine="420"/>
      </w:pPr>
      <w:r>
        <w:rPr>
          <w:rFonts w:eastAsia="微软雅黑" w:hint="eastAsia"/>
        </w:rPr>
        <w:t>所谓的最通畅的卡口，其实就是当时的车辆数量最少的卡口，所以，其实之后在上一个功能的基础上再次开启第二个窗口操作。然后使用</w:t>
      </w:r>
      <w:r>
        <w:rPr>
          <w:rFonts w:eastAsia="微软雅黑" w:hint="eastAsia"/>
        </w:rPr>
        <w:t>AllWindowFunction</w:t>
      </w:r>
      <w:r>
        <w:rPr>
          <w:rFonts w:eastAsia="微软雅黑" w:hint="eastAsia"/>
        </w:rPr>
        <w:t>实现一个自定义的</w:t>
      </w:r>
      <w:r>
        <w:rPr>
          <w:rFonts w:eastAsia="微软雅黑" w:hint="eastAsia"/>
        </w:rPr>
        <w:t>TopN</w:t>
      </w:r>
      <w:r>
        <w:rPr>
          <w:rFonts w:eastAsia="微软雅黑" w:hint="eastAsia"/>
        </w:rPr>
        <w:t>函数</w:t>
      </w:r>
      <w:r>
        <w:rPr>
          <w:rFonts w:eastAsia="微软雅黑" w:hint="eastAsia"/>
        </w:rPr>
        <w:t>Top</w:t>
      </w:r>
      <w:r>
        <w:rPr>
          <w:rFonts w:eastAsia="微软雅黑" w:hint="eastAsia"/>
        </w:rPr>
        <w:t>来计算车速排名前</w:t>
      </w:r>
      <w:r>
        <w:rPr>
          <w:rFonts w:eastAsia="微软雅黑" w:hint="eastAsia"/>
        </w:rPr>
        <w:t>3</w:t>
      </w:r>
      <w:r>
        <w:rPr>
          <w:rFonts w:eastAsia="微软雅黑" w:hint="eastAsia"/>
        </w:rPr>
        <w:t>名的卡口，并将排名结果格式化成字符串，便于后续输出。（第二种方法：不用</w:t>
      </w:r>
      <w:r>
        <w:rPr>
          <w:rFonts w:eastAsia="微软雅黑" w:hint="eastAsia"/>
        </w:rPr>
        <w:t>Flink</w:t>
      </w:r>
      <w:r>
        <w:rPr>
          <w:rFonts w:eastAsia="微软雅黑" w:hint="eastAsia"/>
        </w:rPr>
        <w:t>计算，直接在</w:t>
      </w:r>
      <w:r>
        <w:rPr>
          <w:rFonts w:eastAsia="微软雅黑" w:hint="eastAsia"/>
        </w:rPr>
        <w:t>Mysql</w:t>
      </w:r>
      <w:r>
        <w:rPr>
          <w:rFonts w:eastAsia="微软雅黑" w:hint="eastAsia"/>
        </w:rPr>
        <w:t>数据库中计算平均车速的</w:t>
      </w:r>
      <w:r>
        <w:rPr>
          <w:rFonts w:eastAsia="微软雅黑" w:hint="eastAsia"/>
        </w:rPr>
        <w:t>TopN</w:t>
      </w:r>
      <w:r>
        <w:rPr>
          <w:rFonts w:eastAsia="微软雅黑" w:hint="eastAsia"/>
        </w:rPr>
        <w:t>）</w:t>
      </w:r>
    </w:p>
    <w:p w14:paraId="6E0737BF" w14:textId="77777777" w:rsidR="00965063" w:rsidRDefault="00457EBC">
      <w:pPr>
        <w:adjustRightInd w:val="0"/>
        <w:snapToGrid w:val="0"/>
        <w:rPr>
          <w:rFonts w:eastAsia="微软雅黑"/>
        </w:rPr>
      </w:pPr>
      <w:r>
        <w:rPr>
          <w:rFonts w:eastAsia="微软雅黑" w:hint="eastAsia"/>
        </w:rPr>
        <w:t>完整的代码：</w:t>
      </w:r>
    </w:p>
    <w:tbl>
      <w:tblPr>
        <w:tblStyle w:val="af0"/>
        <w:tblW w:w="0" w:type="auto"/>
        <w:tblLook w:val="04A0" w:firstRow="1" w:lastRow="0" w:firstColumn="1" w:lastColumn="0" w:noHBand="0" w:noVBand="1"/>
      </w:tblPr>
      <w:tblGrid>
        <w:gridCol w:w="8522"/>
      </w:tblGrid>
      <w:tr w:rsidR="00965063" w14:paraId="38B133E5" w14:textId="77777777">
        <w:tc>
          <w:tcPr>
            <w:tcW w:w="8522" w:type="dxa"/>
          </w:tcPr>
          <w:p w14:paraId="25F293D9"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把上一个窗口的结果数据做全量的排序计算</w:t>
            </w:r>
          </w:p>
          <w:p w14:paraId="661EB03D"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根据每个窗口输出的数据（一个窗口输出多条数据）</w:t>
            </w:r>
            <w:r>
              <w:rPr>
                <w:rFonts w:eastAsia="微软雅黑"/>
                <w:sz w:val="18"/>
                <w:szCs w:val="21"/>
              </w:rPr>
              <w:t xml:space="preserve"> ,</w:t>
            </w:r>
            <w:r>
              <w:rPr>
                <w:rFonts w:eastAsia="微软雅黑"/>
                <w:sz w:val="18"/>
                <w:szCs w:val="21"/>
              </w:rPr>
              <w:t>然后按照</w:t>
            </w:r>
            <w:r>
              <w:rPr>
                <w:rFonts w:eastAsia="微软雅黑"/>
                <w:sz w:val="18"/>
                <w:szCs w:val="21"/>
              </w:rPr>
              <w:t>count</w:t>
            </w:r>
            <w:r>
              <w:rPr>
                <w:rFonts w:eastAsia="微软雅黑"/>
                <w:sz w:val="18"/>
                <w:szCs w:val="21"/>
              </w:rPr>
              <w:t>降序排序。</w:t>
            </w:r>
          </w:p>
          <w:p w14:paraId="425C0E25" w14:textId="77777777" w:rsidR="00965063" w:rsidRDefault="00457EBC">
            <w:pPr>
              <w:adjustRightInd w:val="0"/>
              <w:snapToGrid w:val="0"/>
              <w:rPr>
                <w:rFonts w:eastAsia="微软雅黑"/>
                <w:sz w:val="18"/>
                <w:szCs w:val="21"/>
              </w:rPr>
            </w:pPr>
            <w:r>
              <w:rPr>
                <w:rFonts w:eastAsia="微软雅黑"/>
                <w:sz w:val="18"/>
                <w:szCs w:val="21"/>
              </w:rPr>
              <w:t xml:space="preserve">    resul</w:t>
            </w:r>
            <w:r>
              <w:rPr>
                <w:rFonts w:eastAsia="微软雅黑"/>
                <w:sz w:val="18"/>
                <w:szCs w:val="21"/>
              </w:rPr>
              <w:t>t</w:t>
            </w:r>
          </w:p>
          <w:p w14:paraId="60977030" w14:textId="77777777" w:rsidR="00965063" w:rsidRDefault="00457EBC">
            <w:pPr>
              <w:adjustRightInd w:val="0"/>
              <w:snapToGrid w:val="0"/>
              <w:rPr>
                <w:rFonts w:eastAsia="微软雅黑"/>
                <w:sz w:val="18"/>
                <w:szCs w:val="21"/>
              </w:rPr>
            </w:pPr>
            <w:r>
              <w:rPr>
                <w:rFonts w:eastAsia="微软雅黑"/>
                <w:sz w:val="18"/>
                <w:szCs w:val="21"/>
              </w:rPr>
              <w:t>//        .timeWindowAll(Time.minutes(1))</w:t>
            </w:r>
          </w:p>
          <w:p w14:paraId="2CB7DDF8"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.timeWindowAll(Time.seconds(5))</w:t>
            </w:r>
          </w:p>
          <w:p w14:paraId="24CB4897" w14:textId="77777777" w:rsidR="00965063" w:rsidRDefault="00457EBC">
            <w:pPr>
              <w:adjustRightInd w:val="0"/>
              <w:snapToGrid w:val="0"/>
              <w:rPr>
                <w:rFonts w:eastAsia="微软雅黑"/>
                <w:sz w:val="18"/>
                <w:szCs w:val="21"/>
              </w:rPr>
            </w:pPr>
            <w:r>
              <w:rPr>
                <w:rFonts w:eastAsia="微软雅黑"/>
                <w:sz w:val="18"/>
                <w:szCs w:val="21"/>
              </w:rPr>
              <w:t xml:space="preserve">        .process(new TopNProccessFunction(3))</w:t>
            </w:r>
          </w:p>
          <w:p w14:paraId="25AC8600" w14:textId="77777777" w:rsidR="00965063" w:rsidRDefault="00457EBC">
            <w:pPr>
              <w:adjustRightInd w:val="0"/>
              <w:snapToGrid w:val="0"/>
              <w:rPr>
                <w:rFonts w:eastAsia="微软雅黑"/>
                <w:sz w:val="18"/>
                <w:szCs w:val="21"/>
              </w:rPr>
            </w:pPr>
            <w:r>
              <w:rPr>
                <w:rFonts w:eastAsia="微软雅黑"/>
                <w:sz w:val="18"/>
                <w:szCs w:val="21"/>
              </w:rPr>
              <w:t xml:space="preserve">        .print()</w:t>
            </w:r>
          </w:p>
          <w:p w14:paraId="669D69DE" w14:textId="77777777" w:rsidR="00965063" w:rsidRDefault="00965063">
            <w:pPr>
              <w:adjustRightInd w:val="0"/>
              <w:snapToGrid w:val="0"/>
              <w:rPr>
                <w:rFonts w:eastAsia="微软雅黑"/>
                <w:sz w:val="18"/>
                <w:szCs w:val="21"/>
              </w:rPr>
            </w:pPr>
          </w:p>
          <w:p w14:paraId="3FF34882"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73317B6A" w14:textId="77777777" w:rsidR="00965063" w:rsidRDefault="00457EBC">
            <w:pPr>
              <w:adjustRightInd w:val="0"/>
              <w:snapToGrid w:val="0"/>
              <w:rPr>
                <w:rFonts w:eastAsia="微软雅黑"/>
                <w:sz w:val="18"/>
                <w:szCs w:val="21"/>
              </w:rPr>
            </w:pPr>
            <w:r>
              <w:rPr>
                <w:rFonts w:eastAsia="微软雅黑"/>
                <w:sz w:val="18"/>
                <w:szCs w:val="21"/>
              </w:rPr>
              <w:t xml:space="preserve">  }</w:t>
            </w:r>
          </w:p>
          <w:p w14:paraId="4C5889B1" w14:textId="77777777" w:rsidR="00965063" w:rsidRDefault="00457EBC">
            <w:pPr>
              <w:adjustRightInd w:val="0"/>
              <w:snapToGrid w:val="0"/>
              <w:rPr>
                <w:rFonts w:eastAsia="微软雅黑"/>
                <w:sz w:val="18"/>
                <w:szCs w:val="21"/>
              </w:rPr>
            </w:pPr>
            <w:r>
              <w:rPr>
                <w:rFonts w:eastAsia="微软雅黑"/>
                <w:sz w:val="18"/>
                <w:szCs w:val="21"/>
              </w:rPr>
              <w:t xml:space="preserve"> /**</w:t>
            </w:r>
          </w:p>
          <w:p w14:paraId="7BA732A0"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降序排序，并取</w:t>
            </w:r>
            <w:r>
              <w:rPr>
                <w:rFonts w:eastAsia="微软雅黑"/>
                <w:sz w:val="18"/>
                <w:szCs w:val="21"/>
              </w:rPr>
              <w:t>topN</w:t>
            </w:r>
            <w:r>
              <w:rPr>
                <w:rFonts w:eastAsia="微软雅黑"/>
                <w:sz w:val="18"/>
                <w:szCs w:val="21"/>
              </w:rPr>
              <w:t>，其中</w:t>
            </w:r>
            <w:r>
              <w:rPr>
                <w:rFonts w:eastAsia="微软雅黑"/>
                <w:sz w:val="18"/>
                <w:szCs w:val="21"/>
              </w:rPr>
              <w:t>n</w:t>
            </w:r>
            <w:r>
              <w:rPr>
                <w:rFonts w:eastAsia="微软雅黑"/>
                <w:sz w:val="18"/>
                <w:szCs w:val="21"/>
              </w:rPr>
              <w:t>可以通过参数传入</w:t>
            </w:r>
          </w:p>
          <w:p w14:paraId="584E1078" w14:textId="77777777" w:rsidR="00965063" w:rsidRDefault="00457EBC">
            <w:pPr>
              <w:adjustRightInd w:val="0"/>
              <w:snapToGrid w:val="0"/>
              <w:rPr>
                <w:rFonts w:eastAsia="微软雅黑"/>
                <w:sz w:val="18"/>
                <w:szCs w:val="21"/>
              </w:rPr>
            </w:pPr>
            <w:r>
              <w:rPr>
                <w:rFonts w:eastAsia="微软雅黑"/>
                <w:sz w:val="18"/>
                <w:szCs w:val="21"/>
              </w:rPr>
              <w:t xml:space="preserve">   * @param topN</w:t>
            </w:r>
          </w:p>
          <w:p w14:paraId="45DABE9C" w14:textId="77777777" w:rsidR="00965063" w:rsidRDefault="00457EBC">
            <w:pPr>
              <w:adjustRightInd w:val="0"/>
              <w:snapToGrid w:val="0"/>
              <w:rPr>
                <w:rFonts w:eastAsia="微软雅黑"/>
                <w:sz w:val="18"/>
                <w:szCs w:val="21"/>
              </w:rPr>
            </w:pPr>
            <w:r>
              <w:rPr>
                <w:rFonts w:eastAsia="微软雅黑"/>
                <w:sz w:val="18"/>
                <w:szCs w:val="21"/>
              </w:rPr>
              <w:t xml:space="preserve">   */</w:t>
            </w:r>
          </w:p>
          <w:p w14:paraId="73CF398A" w14:textId="77777777" w:rsidR="00965063" w:rsidRDefault="00457EBC">
            <w:pPr>
              <w:adjustRightInd w:val="0"/>
              <w:snapToGrid w:val="0"/>
              <w:rPr>
                <w:rFonts w:eastAsia="微软雅黑"/>
                <w:sz w:val="18"/>
                <w:szCs w:val="21"/>
              </w:rPr>
            </w:pPr>
            <w:r>
              <w:rPr>
                <w:rFonts w:eastAsia="微软雅黑"/>
                <w:sz w:val="18"/>
                <w:szCs w:val="21"/>
              </w:rPr>
              <w:t xml:space="preserve">  class  TopNProccessFunction(topN:Int) extends ProcessAllWindowFunction[AverageSpeed,String,TimeWindow]{</w:t>
            </w:r>
          </w:p>
          <w:p w14:paraId="6FDF5F49" w14:textId="77777777" w:rsidR="00965063" w:rsidRDefault="00457EBC">
            <w:pPr>
              <w:adjustRightInd w:val="0"/>
              <w:snapToGrid w:val="0"/>
              <w:rPr>
                <w:rFonts w:eastAsia="微软雅黑"/>
                <w:sz w:val="18"/>
                <w:szCs w:val="21"/>
              </w:rPr>
            </w:pPr>
            <w:r>
              <w:rPr>
                <w:rFonts w:eastAsia="微软雅黑"/>
                <w:sz w:val="18"/>
                <w:szCs w:val="21"/>
              </w:rPr>
              <w:t xml:space="preserve">    override def process(context: Context, elements: Iterable[AverageSpeed], out: Collector[String]): Unit = {</w:t>
            </w:r>
          </w:p>
          <w:p w14:paraId="675772F8"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从</w:t>
            </w:r>
            <w:r>
              <w:rPr>
                <w:rFonts w:eastAsia="微软雅黑"/>
                <w:sz w:val="18"/>
                <w:szCs w:val="21"/>
              </w:rPr>
              <w:t xml:space="preserve">Iterable </w:t>
            </w:r>
            <w:r>
              <w:rPr>
                <w:rFonts w:eastAsia="微软雅黑"/>
                <w:sz w:val="18"/>
                <w:szCs w:val="21"/>
              </w:rPr>
              <w:t>得到数据按照访问的次数降序排序</w:t>
            </w:r>
          </w:p>
          <w:p w14:paraId="20E29340"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 xml:space="preserve"> val list: List[AverageSpeed] = elements.toList.sortBy(_.avgSpeed)(Ordering.Double.reverse).take(topN)</w:t>
            </w:r>
          </w:p>
          <w:p w14:paraId="2F37BB18" w14:textId="77777777" w:rsidR="00965063" w:rsidRDefault="00965063">
            <w:pPr>
              <w:adjustRightInd w:val="0"/>
              <w:snapToGrid w:val="0"/>
              <w:rPr>
                <w:rFonts w:eastAsia="微软雅黑"/>
                <w:sz w:val="18"/>
                <w:szCs w:val="21"/>
              </w:rPr>
            </w:pPr>
          </w:p>
          <w:p w14:paraId="08114E15" w14:textId="77777777" w:rsidR="00965063" w:rsidRDefault="00457EBC">
            <w:pPr>
              <w:adjustRightInd w:val="0"/>
              <w:snapToGrid w:val="0"/>
              <w:rPr>
                <w:rFonts w:eastAsia="微软雅黑"/>
                <w:sz w:val="18"/>
                <w:szCs w:val="21"/>
              </w:rPr>
            </w:pPr>
            <w:r>
              <w:rPr>
                <w:rFonts w:eastAsia="微软雅黑"/>
                <w:sz w:val="18"/>
                <w:szCs w:val="21"/>
              </w:rPr>
              <w:t xml:space="preserve">      var sb :StringBuilder =new StringBuilder()</w:t>
            </w:r>
          </w:p>
          <w:p w14:paraId="1AED1E40" w14:textId="77777777" w:rsidR="00965063" w:rsidRDefault="00457EBC">
            <w:pPr>
              <w:adjustRightInd w:val="0"/>
              <w:snapToGrid w:val="0"/>
              <w:rPr>
                <w:rFonts w:eastAsia="微软雅黑"/>
                <w:sz w:val="18"/>
                <w:szCs w:val="21"/>
              </w:rPr>
            </w:pPr>
            <w:r>
              <w:rPr>
                <w:rFonts w:eastAsia="微软雅黑"/>
                <w:sz w:val="18"/>
                <w:szCs w:val="21"/>
              </w:rPr>
              <w:t xml:space="preserve">      sb.append(" </w:t>
            </w:r>
            <w:r>
              <w:rPr>
                <w:rFonts w:eastAsia="微软雅黑"/>
                <w:sz w:val="18"/>
                <w:szCs w:val="21"/>
              </w:rPr>
              <w:t>前</w:t>
            </w:r>
            <w:r>
              <w:rPr>
                <w:rFonts w:eastAsia="微软雅黑"/>
                <w:sz w:val="18"/>
                <w:szCs w:val="21"/>
              </w:rPr>
              <w:t xml:space="preserve"> "+topN +"</w:t>
            </w:r>
            <w:r>
              <w:rPr>
                <w:rFonts w:eastAsia="微软雅黑"/>
                <w:sz w:val="18"/>
                <w:szCs w:val="21"/>
              </w:rPr>
              <w:t>个</w:t>
            </w:r>
            <w:r>
              <w:rPr>
                <w:rFonts w:eastAsia="微软雅黑"/>
                <w:sz w:val="18"/>
                <w:szCs w:val="21"/>
              </w:rPr>
              <w:t xml:space="preserve">  </w:t>
            </w:r>
            <w:r>
              <w:rPr>
                <w:rFonts w:eastAsia="微软雅黑"/>
                <w:sz w:val="18"/>
                <w:szCs w:val="21"/>
              </w:rPr>
              <w:t>窗口时间：</w:t>
            </w:r>
            <w:r>
              <w:rPr>
                <w:rFonts w:eastAsia="微软雅黑"/>
                <w:sz w:val="18"/>
                <w:szCs w:val="21"/>
              </w:rPr>
              <w:t>"+ new Date(context.window.getEnd) +" \n")</w:t>
            </w:r>
          </w:p>
          <w:p w14:paraId="15AE2D95" w14:textId="77777777" w:rsidR="00965063" w:rsidRDefault="00457EBC">
            <w:pPr>
              <w:adjustRightInd w:val="0"/>
              <w:snapToGrid w:val="0"/>
              <w:rPr>
                <w:rFonts w:eastAsia="微软雅黑"/>
                <w:sz w:val="18"/>
                <w:szCs w:val="21"/>
              </w:rPr>
            </w:pPr>
            <w:r>
              <w:rPr>
                <w:rFonts w:eastAsia="微软雅黑"/>
                <w:sz w:val="18"/>
                <w:szCs w:val="21"/>
              </w:rPr>
              <w:t xml:space="preserve">      list.foreach(t=&gt;{</w:t>
            </w:r>
          </w:p>
          <w:p w14:paraId="561766AC" w14:textId="77777777" w:rsidR="00965063" w:rsidRDefault="00457EBC">
            <w:pPr>
              <w:adjustRightInd w:val="0"/>
              <w:snapToGrid w:val="0"/>
              <w:rPr>
                <w:rFonts w:eastAsia="微软雅黑"/>
                <w:sz w:val="18"/>
                <w:szCs w:val="21"/>
              </w:rPr>
            </w:pPr>
            <w:r>
              <w:rPr>
                <w:rFonts w:eastAsia="微软雅黑"/>
                <w:sz w:val="18"/>
                <w:szCs w:val="21"/>
              </w:rPr>
              <w:t xml:space="preserve">        sb.append("</w:t>
            </w:r>
            <w:r>
              <w:rPr>
                <w:rFonts w:eastAsia="微软雅黑"/>
                <w:sz w:val="18"/>
                <w:szCs w:val="21"/>
              </w:rPr>
              <w:t>卡口</w:t>
            </w:r>
            <w:r>
              <w:rPr>
                <w:rFonts w:eastAsia="微软雅黑"/>
                <w:sz w:val="18"/>
                <w:szCs w:val="21"/>
              </w:rPr>
              <w:t>ID</w:t>
            </w:r>
            <w:r>
              <w:rPr>
                <w:rFonts w:eastAsia="微软雅黑"/>
                <w:sz w:val="18"/>
                <w:szCs w:val="21"/>
              </w:rPr>
              <w:t>：</w:t>
            </w:r>
            <w:r>
              <w:rPr>
                <w:rFonts w:eastAsia="微软雅黑"/>
                <w:sz w:val="18"/>
                <w:szCs w:val="21"/>
              </w:rPr>
              <w:t>"+t.monitorId+",</w:t>
            </w:r>
            <w:r>
              <w:rPr>
                <w:rFonts w:eastAsia="微软雅黑"/>
                <w:sz w:val="18"/>
                <w:szCs w:val="21"/>
              </w:rPr>
              <w:t>平均车速是</w:t>
            </w:r>
            <w:r>
              <w:rPr>
                <w:rFonts w:eastAsia="微软雅黑"/>
                <w:sz w:val="18"/>
                <w:szCs w:val="21"/>
              </w:rPr>
              <w:t>: "+t.avgSpeed+"\n")</w:t>
            </w:r>
          </w:p>
          <w:p w14:paraId="5ACAC181" w14:textId="77777777" w:rsidR="00965063" w:rsidRDefault="00457EBC">
            <w:pPr>
              <w:adjustRightInd w:val="0"/>
              <w:snapToGrid w:val="0"/>
              <w:rPr>
                <w:rFonts w:eastAsia="微软雅黑"/>
                <w:sz w:val="18"/>
                <w:szCs w:val="21"/>
              </w:rPr>
            </w:pPr>
            <w:r>
              <w:rPr>
                <w:rFonts w:eastAsia="微软雅黑"/>
                <w:sz w:val="18"/>
                <w:szCs w:val="21"/>
              </w:rPr>
              <w:t xml:space="preserve">      })</w:t>
            </w:r>
          </w:p>
          <w:p w14:paraId="2F6E56B8" w14:textId="77777777" w:rsidR="00965063" w:rsidRDefault="00457EBC">
            <w:pPr>
              <w:adjustRightInd w:val="0"/>
              <w:snapToGrid w:val="0"/>
              <w:rPr>
                <w:rFonts w:eastAsia="微软雅黑"/>
                <w:sz w:val="18"/>
                <w:szCs w:val="21"/>
              </w:rPr>
            </w:pPr>
            <w:r>
              <w:rPr>
                <w:rFonts w:eastAsia="微软雅黑"/>
                <w:sz w:val="18"/>
                <w:szCs w:val="21"/>
              </w:rPr>
              <w:t xml:space="preserve">      sb.append("----------------------------------\n")</w:t>
            </w:r>
          </w:p>
          <w:p w14:paraId="3701970D" w14:textId="77777777" w:rsidR="00965063" w:rsidRDefault="00457EBC">
            <w:pPr>
              <w:adjustRightInd w:val="0"/>
              <w:snapToGrid w:val="0"/>
              <w:rPr>
                <w:rFonts w:eastAsia="微软雅黑"/>
                <w:sz w:val="18"/>
                <w:szCs w:val="21"/>
              </w:rPr>
            </w:pPr>
            <w:r>
              <w:rPr>
                <w:rFonts w:eastAsia="微软雅黑"/>
                <w:sz w:val="18"/>
                <w:szCs w:val="21"/>
              </w:rPr>
              <w:t xml:space="preserve">      out.collect(sb.</w:t>
            </w:r>
            <w:r>
              <w:rPr>
                <w:rFonts w:eastAsia="微软雅黑"/>
                <w:sz w:val="18"/>
                <w:szCs w:val="21"/>
              </w:rPr>
              <w:t>toString())</w:t>
            </w:r>
          </w:p>
          <w:p w14:paraId="530CAF21" w14:textId="77777777" w:rsidR="00965063" w:rsidRDefault="00457EBC">
            <w:pPr>
              <w:adjustRightInd w:val="0"/>
              <w:snapToGrid w:val="0"/>
              <w:rPr>
                <w:rFonts w:eastAsia="微软雅黑"/>
                <w:sz w:val="18"/>
                <w:szCs w:val="21"/>
              </w:rPr>
            </w:pPr>
            <w:r>
              <w:rPr>
                <w:rFonts w:eastAsia="微软雅黑"/>
                <w:sz w:val="18"/>
                <w:szCs w:val="21"/>
              </w:rPr>
              <w:t xml:space="preserve">    }</w:t>
            </w:r>
          </w:p>
          <w:p w14:paraId="28A763ED" w14:textId="77777777" w:rsidR="00965063" w:rsidRDefault="00457EBC">
            <w:pPr>
              <w:adjustRightInd w:val="0"/>
              <w:snapToGrid w:val="0"/>
              <w:rPr>
                <w:rFonts w:eastAsia="微软雅黑"/>
                <w:sz w:val="18"/>
                <w:szCs w:val="21"/>
              </w:rPr>
            </w:pPr>
            <w:r>
              <w:rPr>
                <w:rFonts w:eastAsia="微软雅黑"/>
                <w:sz w:val="18"/>
                <w:szCs w:val="21"/>
              </w:rPr>
              <w:t xml:space="preserve">  }</w:t>
            </w:r>
          </w:p>
        </w:tc>
      </w:tr>
    </w:tbl>
    <w:p w14:paraId="0120A5E5" w14:textId="77777777" w:rsidR="00965063" w:rsidRDefault="00965063">
      <w:pPr>
        <w:adjustRightInd w:val="0"/>
        <w:snapToGrid w:val="0"/>
        <w:rPr>
          <w:rFonts w:eastAsia="微软雅黑"/>
        </w:rPr>
      </w:pPr>
    </w:p>
    <w:p w14:paraId="5C890387" w14:textId="77777777" w:rsidR="00965063" w:rsidRDefault="00457EBC">
      <w:pPr>
        <w:pStyle w:val="2"/>
        <w:ind w:left="828" w:hanging="828"/>
        <w:rPr>
          <w:rFonts w:eastAsia="微软雅黑"/>
        </w:rPr>
      </w:pPr>
      <w:r>
        <w:rPr>
          <w:rFonts w:eastAsia="微软雅黑"/>
        </w:rPr>
        <w:t>智能实时报警</w:t>
      </w:r>
    </w:p>
    <w:p w14:paraId="0F593ADF" w14:textId="77777777" w:rsidR="00965063" w:rsidRDefault="00457EBC">
      <w:pPr>
        <w:adjustRightInd w:val="0"/>
        <w:snapToGrid w:val="0"/>
        <w:ind w:firstLineChars="200" w:firstLine="420"/>
        <w:rPr>
          <w:rFonts w:eastAsia="微软雅黑"/>
        </w:rPr>
      </w:pPr>
      <w:r>
        <w:rPr>
          <w:rFonts w:eastAsia="微软雅黑" w:hint="eastAsia"/>
        </w:rPr>
        <w:t>本模块主要负责城市交通管理中，可能存在违章或者违法非常严重的行为，系统可以自动实时报警。可以实现亿级数据在线分布式计算秒级反馈。满足实战的“实时”需要，争分夺秒、聚力办案。做的真正“零”延迟的报警和出警。主要功能包括：实时套牌分析，实时危险驾驶分析等。</w:t>
      </w:r>
    </w:p>
    <w:p w14:paraId="6D34405F" w14:textId="77777777" w:rsidR="00965063" w:rsidRDefault="00457EBC">
      <w:pPr>
        <w:pStyle w:val="3"/>
        <w:ind w:left="960" w:hanging="960"/>
        <w:rPr>
          <w:rFonts w:eastAsia="微软雅黑"/>
        </w:rPr>
      </w:pPr>
      <w:r>
        <w:rPr>
          <w:rFonts w:eastAsia="微软雅黑" w:hint="eastAsia"/>
        </w:rPr>
        <w:t>实时套牌分析</w:t>
      </w:r>
    </w:p>
    <w:p w14:paraId="089661AB" w14:textId="77777777" w:rsidR="00965063" w:rsidRDefault="00457EBC">
      <w:pPr>
        <w:adjustRightInd w:val="0"/>
        <w:snapToGrid w:val="0"/>
        <w:ind w:firstLineChars="200" w:firstLine="420"/>
        <w:rPr>
          <w:rFonts w:eastAsia="微软雅黑"/>
        </w:rPr>
      </w:pPr>
      <w:r>
        <w:rPr>
          <w:rFonts w:eastAsia="微软雅黑" w:hint="eastAsia"/>
        </w:rPr>
        <w:t>当某个卡口中出现一辆行驶的汽车，我们可以通过摄像头识别车牌号，然后在</w:t>
      </w:r>
      <w:r>
        <w:rPr>
          <w:rFonts w:eastAsia="微软雅黑" w:hint="eastAsia"/>
        </w:rPr>
        <w:t>10</w:t>
      </w:r>
      <w:r>
        <w:rPr>
          <w:rFonts w:eastAsia="微软雅黑" w:hint="eastAsia"/>
        </w:rPr>
        <w:t>秒内，另外一个卡口（或者当前卡口）也识别到了同样车牌的车辆，那么很有可能这两辆车之中有</w:t>
      </w:r>
      <w:r>
        <w:rPr>
          <w:rFonts w:eastAsia="微软雅黑" w:hint="eastAsia"/>
        </w:rPr>
        <w:lastRenderedPageBreak/>
        <w:t>很大几率存在套牌车，因为</w:t>
      </w:r>
      <w:r>
        <w:rPr>
          <w:rFonts w:eastAsia="微软雅黑" w:hint="eastAsia"/>
        </w:rPr>
        <w:t>一般情况下不可能有车辆在</w:t>
      </w:r>
      <w:r>
        <w:rPr>
          <w:rFonts w:eastAsia="微软雅黑" w:hint="eastAsia"/>
        </w:rPr>
        <w:t>10</w:t>
      </w:r>
      <w:r>
        <w:rPr>
          <w:rFonts w:eastAsia="微软雅黑" w:hint="eastAsia"/>
        </w:rPr>
        <w:t>秒内经过两个卡口。如果发现涉嫌套牌车，系统实时发出报警信息，同时这些存在套牌车嫌疑的车辆，写入</w:t>
      </w:r>
      <w:r>
        <w:rPr>
          <w:rFonts w:eastAsia="微软雅黑" w:hint="eastAsia"/>
        </w:rPr>
        <w:t>Mysql</w:t>
      </w:r>
      <w:r>
        <w:rPr>
          <w:rFonts w:eastAsia="微软雅黑" w:hint="eastAsia"/>
        </w:rPr>
        <w:t>数据库的结果表中，在后面的模块中，可以对这些违法车辆进行实时轨迹跟踪。</w:t>
      </w:r>
    </w:p>
    <w:p w14:paraId="0C2D98FE" w14:textId="77777777" w:rsidR="00965063" w:rsidRDefault="00457EBC">
      <w:pPr>
        <w:adjustRightInd w:val="0"/>
        <w:snapToGrid w:val="0"/>
        <w:ind w:firstLineChars="200" w:firstLine="420"/>
        <w:rPr>
          <w:rFonts w:eastAsia="微软雅黑"/>
        </w:rPr>
      </w:pPr>
      <w:r>
        <w:rPr>
          <w:rFonts w:eastAsia="微软雅黑" w:hint="eastAsia"/>
        </w:rPr>
        <w:t>本需求可以使用</w:t>
      </w:r>
      <w:r>
        <w:rPr>
          <w:rFonts w:eastAsia="微软雅黑" w:hint="eastAsia"/>
        </w:rPr>
        <w:t>CEP</w:t>
      </w:r>
      <w:r>
        <w:rPr>
          <w:rFonts w:eastAsia="微软雅黑" w:hint="eastAsia"/>
        </w:rPr>
        <w:t>编程，也可以使用状态编程。我们采用状态编程。</w:t>
      </w:r>
    </w:p>
    <w:p w14:paraId="4C5300C5" w14:textId="77777777" w:rsidR="00965063" w:rsidRDefault="00457EBC">
      <w:pPr>
        <w:adjustRightInd w:val="0"/>
        <w:snapToGrid w:val="0"/>
        <w:rPr>
          <w:rFonts w:eastAsia="微软雅黑"/>
        </w:rPr>
      </w:pPr>
      <w:r>
        <w:rPr>
          <w:rFonts w:eastAsia="微软雅黑" w:hint="eastAsia"/>
        </w:rPr>
        <w:t>完整的代码：</w:t>
      </w:r>
    </w:p>
    <w:tbl>
      <w:tblPr>
        <w:tblStyle w:val="af0"/>
        <w:tblW w:w="0" w:type="auto"/>
        <w:tblLook w:val="04A0" w:firstRow="1" w:lastRow="0" w:firstColumn="1" w:lastColumn="0" w:noHBand="0" w:noVBand="1"/>
      </w:tblPr>
      <w:tblGrid>
        <w:gridCol w:w="8522"/>
      </w:tblGrid>
      <w:tr w:rsidR="00965063" w14:paraId="25559674" w14:textId="77777777">
        <w:tc>
          <w:tcPr>
            <w:tcW w:w="8522" w:type="dxa"/>
          </w:tcPr>
          <w:p w14:paraId="27515DC2" w14:textId="77777777" w:rsidR="00965063" w:rsidRDefault="00457EBC">
            <w:pPr>
              <w:adjustRightInd w:val="0"/>
              <w:snapToGrid w:val="0"/>
              <w:rPr>
                <w:rFonts w:eastAsia="微软雅黑"/>
                <w:sz w:val="18"/>
                <w:szCs w:val="21"/>
              </w:rPr>
            </w:pPr>
            <w:r>
              <w:rPr>
                <w:rFonts w:eastAsia="微软雅黑"/>
                <w:sz w:val="18"/>
                <w:szCs w:val="21"/>
              </w:rPr>
              <w:t xml:space="preserve"> </w:t>
            </w:r>
          </w:p>
          <w:p w14:paraId="7786AD4C" w14:textId="77777777" w:rsidR="00965063" w:rsidRDefault="00457EBC">
            <w:pPr>
              <w:adjustRightInd w:val="0"/>
              <w:snapToGrid w:val="0"/>
              <w:rPr>
                <w:rFonts w:eastAsia="微软雅黑"/>
                <w:sz w:val="18"/>
                <w:szCs w:val="21"/>
              </w:rPr>
            </w:pPr>
            <w:r>
              <w:rPr>
                <w:rFonts w:eastAsia="微软雅黑"/>
                <w:sz w:val="18"/>
                <w:szCs w:val="21"/>
              </w:rPr>
              <w:t>/**</w:t>
            </w:r>
          </w:p>
          <w:p w14:paraId="04B323F0"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实时套牌车报警</w:t>
            </w:r>
            <w:r>
              <w:rPr>
                <w:rFonts w:eastAsia="微软雅黑"/>
                <w:sz w:val="18"/>
                <w:szCs w:val="21"/>
              </w:rPr>
              <w:t>,</w:t>
            </w:r>
            <w:r>
              <w:rPr>
                <w:rFonts w:eastAsia="微软雅黑"/>
                <w:sz w:val="18"/>
                <w:szCs w:val="21"/>
              </w:rPr>
              <w:t>数据不考虑乱序的情况</w:t>
            </w:r>
            <w:r>
              <w:rPr>
                <w:rFonts w:eastAsia="微软雅黑"/>
                <w:sz w:val="18"/>
                <w:szCs w:val="21"/>
              </w:rPr>
              <w:t>,</w:t>
            </w:r>
            <w:r>
              <w:rPr>
                <w:rFonts w:eastAsia="微软雅黑"/>
                <w:sz w:val="18"/>
                <w:szCs w:val="21"/>
              </w:rPr>
              <w:t>因为一般情况下不可能有车辆在</w:t>
            </w:r>
            <w:r>
              <w:rPr>
                <w:rFonts w:eastAsia="微软雅黑"/>
                <w:sz w:val="18"/>
                <w:szCs w:val="21"/>
              </w:rPr>
              <w:t>10</w:t>
            </w:r>
            <w:r>
              <w:rPr>
                <w:rFonts w:eastAsia="微软雅黑"/>
                <w:sz w:val="18"/>
                <w:szCs w:val="21"/>
              </w:rPr>
              <w:t>秒内经过两个卡口</w:t>
            </w:r>
          </w:p>
          <w:p w14:paraId="6776743E" w14:textId="77777777" w:rsidR="00965063" w:rsidRDefault="00457EBC">
            <w:pPr>
              <w:adjustRightInd w:val="0"/>
              <w:snapToGrid w:val="0"/>
              <w:rPr>
                <w:rFonts w:eastAsia="微软雅黑"/>
                <w:sz w:val="18"/>
                <w:szCs w:val="21"/>
              </w:rPr>
            </w:pPr>
            <w:r>
              <w:rPr>
                <w:rFonts w:eastAsia="微软雅黑"/>
                <w:sz w:val="18"/>
                <w:szCs w:val="21"/>
              </w:rPr>
              <w:t xml:space="preserve"> */</w:t>
            </w:r>
          </w:p>
          <w:p w14:paraId="4656685B" w14:textId="77777777" w:rsidR="00965063" w:rsidRDefault="00457EBC">
            <w:pPr>
              <w:adjustRightInd w:val="0"/>
              <w:snapToGrid w:val="0"/>
              <w:rPr>
                <w:rFonts w:eastAsia="微软雅黑"/>
                <w:sz w:val="18"/>
                <w:szCs w:val="21"/>
              </w:rPr>
            </w:pPr>
            <w:r>
              <w:rPr>
                <w:rFonts w:eastAsia="微软雅黑"/>
                <w:sz w:val="18"/>
                <w:szCs w:val="21"/>
              </w:rPr>
              <w:t xml:space="preserve">object </w:t>
            </w:r>
            <w:r>
              <w:rPr>
                <w:rFonts w:eastAsia="微软雅黑"/>
                <w:sz w:val="18"/>
                <w:szCs w:val="21"/>
              </w:rPr>
              <w:t>RepetitionCarWarningAnalysis {</w:t>
            </w:r>
          </w:p>
          <w:p w14:paraId="7BEE523B" w14:textId="77777777" w:rsidR="00965063" w:rsidRDefault="00965063">
            <w:pPr>
              <w:adjustRightInd w:val="0"/>
              <w:snapToGrid w:val="0"/>
              <w:rPr>
                <w:rFonts w:eastAsia="微软雅黑"/>
                <w:sz w:val="18"/>
                <w:szCs w:val="21"/>
              </w:rPr>
            </w:pPr>
          </w:p>
          <w:p w14:paraId="00D5A636" w14:textId="77777777" w:rsidR="00965063" w:rsidRDefault="00457EBC">
            <w:pPr>
              <w:adjustRightInd w:val="0"/>
              <w:snapToGrid w:val="0"/>
              <w:rPr>
                <w:rFonts w:eastAsia="微软雅黑"/>
                <w:sz w:val="18"/>
                <w:szCs w:val="21"/>
              </w:rPr>
            </w:pPr>
            <w:r>
              <w:rPr>
                <w:rFonts w:eastAsia="微软雅黑"/>
                <w:sz w:val="18"/>
                <w:szCs w:val="21"/>
              </w:rPr>
              <w:t xml:space="preserve">  def main(args: Array[String]): Unit = {</w:t>
            </w:r>
          </w:p>
          <w:p w14:paraId="1F561400" w14:textId="77777777" w:rsidR="00965063" w:rsidRDefault="00457EBC">
            <w:pPr>
              <w:adjustRightInd w:val="0"/>
              <w:snapToGrid w:val="0"/>
              <w:rPr>
                <w:rFonts w:eastAsia="微软雅黑"/>
                <w:sz w:val="18"/>
                <w:szCs w:val="21"/>
              </w:rPr>
            </w:pPr>
            <w:r>
              <w:rPr>
                <w:rFonts w:eastAsia="微软雅黑"/>
                <w:sz w:val="18"/>
                <w:szCs w:val="21"/>
              </w:rPr>
              <w:t xml:space="preserve">    val streamEnv: StreamExecutionEnvironment = StreamExecutionEnvironment.getExecutionEnvironment</w:t>
            </w:r>
          </w:p>
          <w:p w14:paraId="444A0830" w14:textId="77777777" w:rsidR="00965063" w:rsidRDefault="00457EBC">
            <w:pPr>
              <w:adjustRightInd w:val="0"/>
              <w:snapToGrid w:val="0"/>
              <w:rPr>
                <w:rFonts w:eastAsia="微软雅黑"/>
                <w:sz w:val="18"/>
                <w:szCs w:val="21"/>
              </w:rPr>
            </w:pPr>
            <w:r>
              <w:rPr>
                <w:rFonts w:eastAsia="微软雅黑"/>
                <w:sz w:val="18"/>
                <w:szCs w:val="21"/>
              </w:rPr>
              <w:t xml:space="preserve">    streamEnv.setParallelism(1)</w:t>
            </w:r>
          </w:p>
          <w:p w14:paraId="6728E3A7" w14:textId="77777777" w:rsidR="00965063" w:rsidRDefault="00457EBC">
            <w:pPr>
              <w:adjustRightInd w:val="0"/>
              <w:snapToGrid w:val="0"/>
              <w:rPr>
                <w:rFonts w:eastAsia="微软雅黑"/>
                <w:sz w:val="18"/>
                <w:szCs w:val="21"/>
              </w:rPr>
            </w:pPr>
            <w:r>
              <w:rPr>
                <w:rFonts w:eastAsia="微软雅黑"/>
                <w:sz w:val="18"/>
                <w:szCs w:val="21"/>
              </w:rPr>
              <w:t xml:space="preserve">    streamEnv.setStreamTimeCharacteristic(TimeChara</w:t>
            </w:r>
            <w:r>
              <w:rPr>
                <w:rFonts w:eastAsia="微软雅黑"/>
                <w:sz w:val="18"/>
                <w:szCs w:val="21"/>
              </w:rPr>
              <w:t>cteristic.EventTime)</w:t>
            </w:r>
          </w:p>
          <w:p w14:paraId="26B26778" w14:textId="77777777" w:rsidR="00965063" w:rsidRDefault="00457EBC">
            <w:pPr>
              <w:adjustRightInd w:val="0"/>
              <w:snapToGrid w:val="0"/>
              <w:rPr>
                <w:rFonts w:eastAsia="微软雅黑"/>
                <w:sz w:val="18"/>
                <w:szCs w:val="21"/>
              </w:rPr>
            </w:pPr>
            <w:r>
              <w:rPr>
                <w:rFonts w:eastAsia="微软雅黑"/>
                <w:sz w:val="18"/>
                <w:szCs w:val="21"/>
              </w:rPr>
              <w:t xml:space="preserve">    import org.apache.flink.streaming.api.scala._</w:t>
            </w:r>
          </w:p>
          <w:p w14:paraId="25382C5B" w14:textId="77777777" w:rsidR="00965063" w:rsidRDefault="00965063">
            <w:pPr>
              <w:adjustRightInd w:val="0"/>
              <w:snapToGrid w:val="0"/>
              <w:rPr>
                <w:rFonts w:eastAsia="微软雅黑"/>
                <w:sz w:val="18"/>
                <w:szCs w:val="21"/>
              </w:rPr>
            </w:pPr>
          </w:p>
          <w:p w14:paraId="770A56A7"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读取车辆数据流</w:t>
            </w:r>
          </w:p>
          <w:p w14:paraId="62AB3C54"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streamEnv.socketTextStream("hadoop101", 9999)</w:t>
            </w:r>
          </w:p>
          <w:p w14:paraId="5E363F80"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622EFB4C"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3F6B7EBB" w14:textId="77777777" w:rsidR="00965063" w:rsidRDefault="00457EBC">
            <w:pPr>
              <w:adjustRightInd w:val="0"/>
              <w:snapToGrid w:val="0"/>
              <w:rPr>
                <w:rFonts w:eastAsia="微软雅黑"/>
                <w:sz w:val="18"/>
                <w:szCs w:val="21"/>
              </w:rPr>
            </w:pPr>
            <w:r>
              <w:rPr>
                <w:rFonts w:eastAsia="微软雅黑"/>
                <w:sz w:val="18"/>
                <w:szCs w:val="21"/>
              </w:rPr>
              <w:t xml:space="preserve">        new TrafficMonitorLog(arr(0).trim.toLong, arr(1).trim, arr(2).trim, arr(3).trim, arr(4).trim.toDouble, arr(5).trim, arr(6).trim)</w:t>
            </w:r>
          </w:p>
          <w:p w14:paraId="19E9A9E5" w14:textId="77777777" w:rsidR="00965063" w:rsidRDefault="00457EBC">
            <w:pPr>
              <w:adjustRightInd w:val="0"/>
              <w:snapToGrid w:val="0"/>
              <w:rPr>
                <w:rFonts w:eastAsia="微软雅黑"/>
                <w:sz w:val="18"/>
                <w:szCs w:val="21"/>
              </w:rPr>
            </w:pPr>
            <w:r>
              <w:rPr>
                <w:rFonts w:eastAsia="微软雅黑"/>
                <w:sz w:val="18"/>
                <w:szCs w:val="21"/>
              </w:rPr>
              <w:t xml:space="preserve">      }).assignAscendingTimestamps(_.actionTime)</w:t>
            </w:r>
          </w:p>
          <w:p w14:paraId="3427877D" w14:textId="77777777" w:rsidR="00965063" w:rsidRDefault="00965063">
            <w:pPr>
              <w:adjustRightInd w:val="0"/>
              <w:snapToGrid w:val="0"/>
              <w:rPr>
                <w:rFonts w:eastAsia="微软雅黑"/>
                <w:sz w:val="18"/>
                <w:szCs w:val="21"/>
              </w:rPr>
            </w:pPr>
          </w:p>
          <w:p w14:paraId="6B85A352" w14:textId="77777777" w:rsidR="00965063" w:rsidRDefault="00457EBC">
            <w:pPr>
              <w:adjustRightInd w:val="0"/>
              <w:snapToGrid w:val="0"/>
              <w:rPr>
                <w:rFonts w:eastAsia="微软雅黑"/>
                <w:sz w:val="18"/>
                <w:szCs w:val="21"/>
              </w:rPr>
            </w:pPr>
            <w:r>
              <w:rPr>
                <w:rFonts w:eastAsia="微软雅黑"/>
                <w:sz w:val="18"/>
                <w:szCs w:val="21"/>
              </w:rPr>
              <w:t xml:space="preserve">    stream.keyBy(_.car)</w:t>
            </w:r>
          </w:p>
          <w:p w14:paraId="00D763A0" w14:textId="77777777" w:rsidR="00965063" w:rsidRDefault="00457EBC">
            <w:pPr>
              <w:adjustRightInd w:val="0"/>
              <w:snapToGrid w:val="0"/>
              <w:rPr>
                <w:rFonts w:eastAsia="微软雅黑"/>
                <w:sz w:val="18"/>
                <w:szCs w:val="21"/>
              </w:rPr>
            </w:pPr>
            <w:r>
              <w:rPr>
                <w:rFonts w:eastAsia="微软雅黑"/>
                <w:sz w:val="18"/>
                <w:szCs w:val="21"/>
              </w:rPr>
              <w:t xml:space="preserve">      .process(new RepetitionCarWarningProces</w:t>
            </w:r>
            <w:r>
              <w:rPr>
                <w:rFonts w:eastAsia="微软雅黑"/>
                <w:sz w:val="18"/>
                <w:szCs w:val="21"/>
              </w:rPr>
              <w:t>s) //</w:t>
            </w:r>
            <w:r>
              <w:rPr>
                <w:rFonts w:eastAsia="微软雅黑"/>
                <w:sz w:val="18"/>
                <w:szCs w:val="21"/>
              </w:rPr>
              <w:t>必须使用底层的</w:t>
            </w:r>
            <w:r>
              <w:rPr>
                <w:rFonts w:eastAsia="微软雅黑"/>
                <w:sz w:val="18"/>
                <w:szCs w:val="21"/>
              </w:rPr>
              <w:t>API</w:t>
            </w:r>
            <w:r>
              <w:rPr>
                <w:rFonts w:eastAsia="微软雅黑"/>
                <w:sz w:val="18"/>
                <w:szCs w:val="21"/>
              </w:rPr>
              <w:t>，因为需要使用状态编程和触发器</w:t>
            </w:r>
          </w:p>
          <w:p w14:paraId="621594B7" w14:textId="77777777" w:rsidR="00965063" w:rsidRDefault="00457EBC">
            <w:pPr>
              <w:adjustRightInd w:val="0"/>
              <w:snapToGrid w:val="0"/>
              <w:rPr>
                <w:rFonts w:eastAsia="微软雅黑"/>
                <w:sz w:val="18"/>
                <w:szCs w:val="21"/>
              </w:rPr>
            </w:pPr>
            <w:r>
              <w:rPr>
                <w:rFonts w:eastAsia="微软雅黑"/>
                <w:sz w:val="18"/>
                <w:szCs w:val="21"/>
              </w:rPr>
              <w:t xml:space="preserve">      .addSink(new JdbcSink[RepetitionCarWarning]("RepetitionCarWarning"))</w:t>
            </w:r>
          </w:p>
          <w:p w14:paraId="70F71508" w14:textId="77777777" w:rsidR="00965063" w:rsidRDefault="00965063">
            <w:pPr>
              <w:adjustRightInd w:val="0"/>
              <w:snapToGrid w:val="0"/>
              <w:rPr>
                <w:rFonts w:eastAsia="微软雅黑"/>
                <w:sz w:val="18"/>
                <w:szCs w:val="21"/>
              </w:rPr>
            </w:pPr>
          </w:p>
          <w:p w14:paraId="51EED66E"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52A523FC" w14:textId="77777777" w:rsidR="00965063" w:rsidRDefault="00457EBC">
            <w:pPr>
              <w:adjustRightInd w:val="0"/>
              <w:snapToGrid w:val="0"/>
              <w:rPr>
                <w:rFonts w:eastAsia="微软雅黑"/>
                <w:sz w:val="18"/>
                <w:szCs w:val="21"/>
              </w:rPr>
            </w:pPr>
            <w:r>
              <w:rPr>
                <w:rFonts w:eastAsia="微软雅黑"/>
                <w:sz w:val="18"/>
                <w:szCs w:val="21"/>
              </w:rPr>
              <w:t xml:space="preserve">  }</w:t>
            </w:r>
          </w:p>
          <w:p w14:paraId="24625536" w14:textId="77777777" w:rsidR="00965063" w:rsidRDefault="00965063">
            <w:pPr>
              <w:adjustRightInd w:val="0"/>
              <w:snapToGrid w:val="0"/>
              <w:rPr>
                <w:rFonts w:eastAsia="微软雅黑"/>
                <w:sz w:val="18"/>
                <w:szCs w:val="21"/>
              </w:rPr>
            </w:pPr>
          </w:p>
          <w:p w14:paraId="6B6BCA36"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当前的业务，需要判断在</w:t>
            </w:r>
            <w:r>
              <w:rPr>
                <w:rFonts w:eastAsia="微软雅黑"/>
                <w:sz w:val="18"/>
                <w:szCs w:val="21"/>
              </w:rPr>
              <w:t>10</w:t>
            </w:r>
            <w:r>
              <w:rPr>
                <w:rFonts w:eastAsia="微软雅黑"/>
                <w:sz w:val="18"/>
                <w:szCs w:val="21"/>
              </w:rPr>
              <w:t>秒钟内，不同的卡口，或者同一个卡口，出现同一个车牌</w:t>
            </w:r>
          </w:p>
          <w:p w14:paraId="21397267" w14:textId="77777777" w:rsidR="00965063" w:rsidRDefault="00457EBC">
            <w:pPr>
              <w:adjustRightInd w:val="0"/>
              <w:snapToGrid w:val="0"/>
              <w:rPr>
                <w:rFonts w:eastAsia="微软雅黑"/>
                <w:sz w:val="18"/>
                <w:szCs w:val="21"/>
              </w:rPr>
            </w:pPr>
            <w:r>
              <w:rPr>
                <w:rFonts w:eastAsia="微软雅黑"/>
                <w:sz w:val="18"/>
                <w:szCs w:val="21"/>
              </w:rPr>
              <w:t xml:space="preserve">  class RepetitionCarWarningProcess extends KeyedProcessFunction[String,Traff</w:t>
            </w:r>
            <w:r>
              <w:rPr>
                <w:rFonts w:eastAsia="微软雅黑"/>
                <w:sz w:val="18"/>
                <w:szCs w:val="21"/>
              </w:rPr>
              <w:t>icMonitorLog,RepetitionCarWarning]{</w:t>
            </w:r>
          </w:p>
          <w:p w14:paraId="33E6ABC4" w14:textId="77777777" w:rsidR="00965063" w:rsidRDefault="00965063">
            <w:pPr>
              <w:adjustRightInd w:val="0"/>
              <w:snapToGrid w:val="0"/>
              <w:rPr>
                <w:rFonts w:eastAsia="微软雅黑"/>
                <w:sz w:val="18"/>
                <w:szCs w:val="21"/>
              </w:rPr>
            </w:pPr>
          </w:p>
          <w:p w14:paraId="33584995"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w:t>
            </w:r>
            <w:r>
              <w:rPr>
                <w:rFonts w:eastAsia="微软雅黑"/>
                <w:sz w:val="18"/>
                <w:szCs w:val="21"/>
              </w:rPr>
              <w:t>使用状态保存该车辆第一次的通过卡口的时间</w:t>
            </w:r>
          </w:p>
          <w:p w14:paraId="5D0BA8A0" w14:textId="77777777" w:rsidR="00965063" w:rsidRDefault="00457EBC">
            <w:pPr>
              <w:adjustRightInd w:val="0"/>
              <w:snapToGrid w:val="0"/>
              <w:rPr>
                <w:rFonts w:eastAsia="微软雅黑"/>
                <w:sz w:val="18"/>
                <w:szCs w:val="21"/>
              </w:rPr>
            </w:pPr>
            <w:r>
              <w:rPr>
                <w:rFonts w:eastAsia="微软雅黑"/>
                <w:sz w:val="18"/>
                <w:szCs w:val="21"/>
              </w:rPr>
              <w:t xml:space="preserve">    lazy val firstState :ValueState[TrafficMonitorLog] =getRuntimeContext.getState(new ValueStateDescriptor[TrafficMonitorLog]("first",classOf[TrafficMonitorLog]))</w:t>
            </w:r>
          </w:p>
          <w:p w14:paraId="2350F79D" w14:textId="77777777" w:rsidR="00965063" w:rsidRDefault="00965063">
            <w:pPr>
              <w:adjustRightInd w:val="0"/>
              <w:snapToGrid w:val="0"/>
              <w:rPr>
                <w:rFonts w:eastAsia="微软雅黑"/>
                <w:sz w:val="18"/>
                <w:szCs w:val="21"/>
              </w:rPr>
            </w:pPr>
          </w:p>
          <w:p w14:paraId="743814AE" w14:textId="77777777" w:rsidR="00965063" w:rsidRDefault="00457EBC">
            <w:pPr>
              <w:adjustRightInd w:val="0"/>
              <w:snapToGrid w:val="0"/>
              <w:rPr>
                <w:rFonts w:eastAsia="微软雅黑"/>
                <w:sz w:val="18"/>
                <w:szCs w:val="21"/>
              </w:rPr>
            </w:pPr>
            <w:r>
              <w:rPr>
                <w:rFonts w:eastAsia="微软雅黑"/>
                <w:sz w:val="18"/>
                <w:szCs w:val="21"/>
              </w:rPr>
              <w:t xml:space="preserve">    override def processElement(value: TrafficMonitorLog, ctx: KeyedProcessFunction[String, TrafficMonitorLog, RepetitionCarWarning]#Context, out: Collector[RepetitionCarWarning]): Unit = {</w:t>
            </w:r>
          </w:p>
          <w:p w14:paraId="267E3E77" w14:textId="77777777" w:rsidR="00965063" w:rsidRDefault="00457EBC">
            <w:pPr>
              <w:adjustRightInd w:val="0"/>
              <w:snapToGrid w:val="0"/>
              <w:rPr>
                <w:rFonts w:eastAsia="微软雅黑"/>
                <w:sz w:val="18"/>
                <w:szCs w:val="21"/>
              </w:rPr>
            </w:pPr>
            <w:r>
              <w:rPr>
                <w:rFonts w:eastAsia="微软雅黑"/>
                <w:sz w:val="18"/>
                <w:szCs w:val="21"/>
              </w:rPr>
              <w:t xml:space="preserve">      val first: TrafficMonitorLog = firstState.value()</w:t>
            </w:r>
          </w:p>
          <w:p w14:paraId="542F1A65" w14:textId="77777777" w:rsidR="00965063" w:rsidRDefault="00457EBC">
            <w:pPr>
              <w:adjustRightInd w:val="0"/>
              <w:snapToGrid w:val="0"/>
              <w:rPr>
                <w:rFonts w:eastAsia="微软雅黑"/>
                <w:sz w:val="18"/>
                <w:szCs w:val="21"/>
              </w:rPr>
            </w:pPr>
            <w:r>
              <w:rPr>
                <w:rFonts w:eastAsia="微软雅黑"/>
                <w:sz w:val="18"/>
                <w:szCs w:val="21"/>
              </w:rPr>
              <w:t xml:space="preserve">      if(f</w:t>
            </w:r>
            <w:r>
              <w:rPr>
                <w:rFonts w:eastAsia="微软雅黑"/>
                <w:sz w:val="18"/>
                <w:szCs w:val="21"/>
              </w:rPr>
              <w:t>irst==null){//</w:t>
            </w:r>
            <w:r>
              <w:rPr>
                <w:rFonts w:eastAsia="微软雅黑"/>
                <w:sz w:val="18"/>
                <w:szCs w:val="21"/>
              </w:rPr>
              <w:t>表示当前车辆第一次经过某个卡口</w:t>
            </w:r>
          </w:p>
          <w:p w14:paraId="2E147341" w14:textId="77777777" w:rsidR="00965063" w:rsidRDefault="00457EBC">
            <w:pPr>
              <w:adjustRightInd w:val="0"/>
              <w:snapToGrid w:val="0"/>
              <w:rPr>
                <w:rFonts w:eastAsia="微软雅黑"/>
                <w:sz w:val="18"/>
                <w:szCs w:val="21"/>
              </w:rPr>
            </w:pPr>
            <w:r>
              <w:rPr>
                <w:rFonts w:eastAsia="微软雅黑"/>
                <w:sz w:val="18"/>
                <w:szCs w:val="21"/>
              </w:rPr>
              <w:t xml:space="preserve">        firstState.update(value)</w:t>
            </w:r>
          </w:p>
          <w:p w14:paraId="619640EE" w14:textId="77777777" w:rsidR="00965063" w:rsidRDefault="00457EBC">
            <w:pPr>
              <w:adjustRightInd w:val="0"/>
              <w:snapToGrid w:val="0"/>
              <w:rPr>
                <w:rFonts w:eastAsia="微软雅黑"/>
                <w:sz w:val="18"/>
                <w:szCs w:val="21"/>
              </w:rPr>
            </w:pPr>
            <w:r>
              <w:rPr>
                <w:rFonts w:eastAsia="微软雅黑"/>
                <w:sz w:val="18"/>
                <w:szCs w:val="21"/>
              </w:rPr>
              <w:t xml:space="preserve">      }else{//</w:t>
            </w:r>
            <w:r>
              <w:rPr>
                <w:rFonts w:eastAsia="微软雅黑"/>
                <w:sz w:val="18"/>
                <w:szCs w:val="21"/>
              </w:rPr>
              <w:t>当前车辆之前已经出现在某个卡口，现在要判断时间间隔是否超过</w:t>
            </w:r>
            <w:r>
              <w:rPr>
                <w:rFonts w:eastAsia="微软雅黑"/>
                <w:sz w:val="18"/>
                <w:szCs w:val="21"/>
              </w:rPr>
              <w:t>10</w:t>
            </w:r>
            <w:r>
              <w:rPr>
                <w:rFonts w:eastAsia="微软雅黑"/>
                <w:sz w:val="18"/>
                <w:szCs w:val="21"/>
              </w:rPr>
              <w:t>秒，超过</w:t>
            </w:r>
            <w:r>
              <w:rPr>
                <w:rFonts w:eastAsia="微软雅黑"/>
                <w:sz w:val="18"/>
                <w:szCs w:val="21"/>
              </w:rPr>
              <w:t>10</w:t>
            </w:r>
            <w:r>
              <w:rPr>
                <w:rFonts w:eastAsia="微软雅黑"/>
                <w:sz w:val="18"/>
                <w:szCs w:val="21"/>
              </w:rPr>
              <w:t>秒我们认为不是套牌车的概率大，如果没有超过</w:t>
            </w:r>
            <w:r>
              <w:rPr>
                <w:rFonts w:eastAsia="微软雅黑"/>
                <w:sz w:val="18"/>
                <w:szCs w:val="21"/>
              </w:rPr>
              <w:t>10</w:t>
            </w:r>
            <w:r>
              <w:rPr>
                <w:rFonts w:eastAsia="微软雅黑"/>
                <w:sz w:val="18"/>
                <w:szCs w:val="21"/>
              </w:rPr>
              <w:t>秒是套牌车的概率大</w:t>
            </w:r>
          </w:p>
          <w:p w14:paraId="5C45CCC4" w14:textId="77777777" w:rsidR="00965063" w:rsidRDefault="00457EBC">
            <w:pPr>
              <w:adjustRightInd w:val="0"/>
              <w:snapToGrid w:val="0"/>
              <w:rPr>
                <w:rFonts w:eastAsia="微软雅黑"/>
                <w:sz w:val="18"/>
                <w:szCs w:val="21"/>
              </w:rPr>
            </w:pPr>
            <w:r>
              <w:rPr>
                <w:rFonts w:eastAsia="微软雅黑"/>
                <w:sz w:val="18"/>
                <w:szCs w:val="21"/>
              </w:rPr>
              <w:t xml:space="preserve">        var nowTime =value.actionTime;</w:t>
            </w:r>
          </w:p>
          <w:p w14:paraId="7CCD6107" w14:textId="77777777" w:rsidR="00965063" w:rsidRDefault="00457EBC">
            <w:pPr>
              <w:adjustRightInd w:val="0"/>
              <w:snapToGrid w:val="0"/>
              <w:rPr>
                <w:rFonts w:eastAsia="微软雅黑"/>
                <w:sz w:val="18"/>
                <w:szCs w:val="21"/>
              </w:rPr>
            </w:pPr>
            <w:r>
              <w:rPr>
                <w:rFonts w:eastAsia="微软雅黑"/>
                <w:sz w:val="18"/>
                <w:szCs w:val="21"/>
              </w:rPr>
              <w:t xml:space="preserve">        val less: Long = (nowTime-first.actionTime)/1000</w:t>
            </w:r>
          </w:p>
          <w:p w14:paraId="6E1043F9" w14:textId="77777777" w:rsidR="00965063" w:rsidRDefault="00457EBC">
            <w:pPr>
              <w:adjustRightInd w:val="0"/>
              <w:snapToGrid w:val="0"/>
              <w:rPr>
                <w:rFonts w:eastAsia="微软雅黑"/>
                <w:sz w:val="18"/>
                <w:szCs w:val="21"/>
              </w:rPr>
            </w:pPr>
            <w:r>
              <w:rPr>
                <w:rFonts w:eastAsia="微软雅黑"/>
                <w:sz w:val="18"/>
                <w:szCs w:val="21"/>
              </w:rPr>
              <w:t xml:space="preserve">        if(le</w:t>
            </w:r>
            <w:r>
              <w:rPr>
                <w:rFonts w:eastAsia="微软雅黑"/>
                <w:sz w:val="18"/>
                <w:szCs w:val="21"/>
              </w:rPr>
              <w:t>ss&lt;=10){//</w:t>
            </w:r>
            <w:r>
              <w:rPr>
                <w:rFonts w:eastAsia="微软雅黑"/>
                <w:sz w:val="18"/>
                <w:szCs w:val="21"/>
              </w:rPr>
              <w:t>可能是套牌车</w:t>
            </w:r>
          </w:p>
          <w:p w14:paraId="010CA02C" w14:textId="77777777" w:rsidR="00965063" w:rsidRDefault="00457EBC">
            <w:pPr>
              <w:adjustRightInd w:val="0"/>
              <w:snapToGrid w:val="0"/>
              <w:rPr>
                <w:rFonts w:eastAsia="微软雅黑"/>
                <w:sz w:val="18"/>
                <w:szCs w:val="21"/>
              </w:rPr>
            </w:pPr>
            <w:r>
              <w:rPr>
                <w:rFonts w:eastAsia="微软雅黑"/>
                <w:sz w:val="18"/>
                <w:szCs w:val="21"/>
              </w:rPr>
              <w:t xml:space="preserve">          var warning =new RepetitionCarWarning(value.car,first.monitorId,value.monitorId,"</w:t>
            </w:r>
            <w:r>
              <w:rPr>
                <w:rFonts w:eastAsia="微软雅黑"/>
                <w:sz w:val="18"/>
                <w:szCs w:val="21"/>
              </w:rPr>
              <w:t>涉嫌套牌车</w:t>
            </w:r>
            <w:r>
              <w:rPr>
                <w:rFonts w:eastAsia="微软雅黑"/>
                <w:sz w:val="18"/>
                <w:szCs w:val="21"/>
              </w:rPr>
              <w:t>",System.currentTimeMillis())</w:t>
            </w:r>
          </w:p>
          <w:p w14:paraId="5C695D13" w14:textId="77777777" w:rsidR="00965063" w:rsidRDefault="00457EBC">
            <w:pPr>
              <w:adjustRightInd w:val="0"/>
              <w:snapToGrid w:val="0"/>
              <w:rPr>
                <w:rFonts w:eastAsia="微软雅黑"/>
                <w:sz w:val="18"/>
                <w:szCs w:val="21"/>
              </w:rPr>
            </w:pPr>
            <w:r>
              <w:rPr>
                <w:rFonts w:eastAsia="微软雅黑"/>
                <w:sz w:val="18"/>
                <w:szCs w:val="21"/>
              </w:rPr>
              <w:t xml:space="preserve">          firstState.update(null)</w:t>
            </w:r>
          </w:p>
          <w:p w14:paraId="5124785F" w14:textId="77777777" w:rsidR="00965063" w:rsidRDefault="00457EBC">
            <w:pPr>
              <w:adjustRightInd w:val="0"/>
              <w:snapToGrid w:val="0"/>
              <w:rPr>
                <w:rFonts w:eastAsia="微软雅黑"/>
                <w:sz w:val="18"/>
                <w:szCs w:val="21"/>
              </w:rPr>
            </w:pPr>
            <w:r>
              <w:rPr>
                <w:rFonts w:eastAsia="微软雅黑"/>
                <w:sz w:val="18"/>
                <w:szCs w:val="21"/>
              </w:rPr>
              <w:t xml:space="preserve">          out.collect(warning)</w:t>
            </w:r>
          </w:p>
          <w:p w14:paraId="7F2AAAFA" w14:textId="77777777" w:rsidR="00965063" w:rsidRDefault="00457EBC">
            <w:pPr>
              <w:adjustRightInd w:val="0"/>
              <w:snapToGrid w:val="0"/>
              <w:rPr>
                <w:rFonts w:eastAsia="微软雅黑"/>
                <w:sz w:val="18"/>
                <w:szCs w:val="21"/>
              </w:rPr>
            </w:pPr>
            <w:r>
              <w:rPr>
                <w:rFonts w:eastAsia="微软雅黑"/>
                <w:sz w:val="18"/>
                <w:szCs w:val="21"/>
              </w:rPr>
              <w:t xml:space="preserve">        }else{//</w:t>
            </w:r>
            <w:r>
              <w:rPr>
                <w:rFonts w:eastAsia="微软雅黑"/>
                <w:sz w:val="18"/>
                <w:szCs w:val="21"/>
              </w:rPr>
              <w:t>不是套牌车，把第二次的数据保存到状态中，以便下次判断</w:t>
            </w:r>
          </w:p>
          <w:p w14:paraId="22EE2A30"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 xml:space="preserve">     firstState.update(value)</w:t>
            </w:r>
          </w:p>
          <w:p w14:paraId="25D54689" w14:textId="77777777" w:rsidR="00965063" w:rsidRDefault="00457EBC">
            <w:pPr>
              <w:adjustRightInd w:val="0"/>
              <w:snapToGrid w:val="0"/>
              <w:rPr>
                <w:rFonts w:eastAsia="微软雅黑"/>
                <w:sz w:val="18"/>
                <w:szCs w:val="21"/>
              </w:rPr>
            </w:pPr>
            <w:r>
              <w:rPr>
                <w:rFonts w:eastAsia="微软雅黑"/>
                <w:sz w:val="18"/>
                <w:szCs w:val="21"/>
              </w:rPr>
              <w:t xml:space="preserve">        }</w:t>
            </w:r>
          </w:p>
          <w:p w14:paraId="01FFBA1C" w14:textId="77777777" w:rsidR="00965063" w:rsidRDefault="00457EBC">
            <w:pPr>
              <w:adjustRightInd w:val="0"/>
              <w:snapToGrid w:val="0"/>
              <w:rPr>
                <w:rFonts w:eastAsia="微软雅黑"/>
                <w:sz w:val="18"/>
                <w:szCs w:val="21"/>
              </w:rPr>
            </w:pPr>
            <w:r>
              <w:rPr>
                <w:rFonts w:eastAsia="微软雅黑"/>
                <w:sz w:val="18"/>
                <w:szCs w:val="21"/>
              </w:rPr>
              <w:t xml:space="preserve">      }</w:t>
            </w:r>
          </w:p>
          <w:p w14:paraId="4A936A76" w14:textId="77777777" w:rsidR="00965063" w:rsidRDefault="00457EBC">
            <w:pPr>
              <w:adjustRightInd w:val="0"/>
              <w:snapToGrid w:val="0"/>
              <w:rPr>
                <w:rFonts w:eastAsia="微软雅黑"/>
                <w:sz w:val="18"/>
                <w:szCs w:val="21"/>
              </w:rPr>
            </w:pPr>
            <w:r>
              <w:rPr>
                <w:rFonts w:eastAsia="微软雅黑"/>
                <w:sz w:val="18"/>
                <w:szCs w:val="21"/>
              </w:rPr>
              <w:t xml:space="preserve">    }</w:t>
            </w:r>
          </w:p>
          <w:p w14:paraId="146803BE" w14:textId="77777777" w:rsidR="00965063" w:rsidRDefault="00457EBC">
            <w:pPr>
              <w:adjustRightInd w:val="0"/>
              <w:snapToGrid w:val="0"/>
              <w:rPr>
                <w:rFonts w:eastAsia="微软雅黑"/>
                <w:sz w:val="18"/>
                <w:szCs w:val="21"/>
              </w:rPr>
            </w:pPr>
            <w:r>
              <w:rPr>
                <w:rFonts w:eastAsia="微软雅黑"/>
                <w:sz w:val="18"/>
                <w:szCs w:val="21"/>
              </w:rPr>
              <w:t xml:space="preserve">  }</w:t>
            </w:r>
          </w:p>
          <w:p w14:paraId="75645674" w14:textId="77777777" w:rsidR="00965063" w:rsidRDefault="00457EBC">
            <w:pPr>
              <w:adjustRightInd w:val="0"/>
              <w:snapToGrid w:val="0"/>
              <w:rPr>
                <w:rFonts w:eastAsia="微软雅黑"/>
                <w:sz w:val="18"/>
                <w:szCs w:val="21"/>
              </w:rPr>
            </w:pPr>
            <w:r>
              <w:rPr>
                <w:rFonts w:eastAsia="微软雅黑"/>
                <w:sz w:val="18"/>
                <w:szCs w:val="21"/>
              </w:rPr>
              <w:t>}</w:t>
            </w:r>
          </w:p>
        </w:tc>
      </w:tr>
    </w:tbl>
    <w:p w14:paraId="5F79B2C9" w14:textId="77777777" w:rsidR="00965063" w:rsidRDefault="00457EBC">
      <w:pPr>
        <w:pStyle w:val="3"/>
        <w:ind w:left="960" w:hanging="960"/>
        <w:rPr>
          <w:rFonts w:eastAsia="微软雅黑"/>
        </w:rPr>
      </w:pPr>
      <w:r>
        <w:rPr>
          <w:rFonts w:eastAsia="微软雅黑"/>
        </w:rPr>
        <w:lastRenderedPageBreak/>
        <w:t>实时危险驾驶分析</w:t>
      </w:r>
    </w:p>
    <w:p w14:paraId="5ACCB045" w14:textId="77777777" w:rsidR="00965063" w:rsidRDefault="00457EBC">
      <w:pPr>
        <w:ind w:firstLine="420"/>
        <w:rPr>
          <w:rFonts w:eastAsia="微软雅黑"/>
        </w:rPr>
      </w:pPr>
      <w:r>
        <w:rPr>
          <w:rFonts w:eastAsia="微软雅黑" w:hint="eastAsia"/>
        </w:rPr>
        <w:t>在本项目中，危险驾驶是指在道路上驾驶机动车：追逐超速竞驶。我们规定：如果一辆机动车在</w:t>
      </w:r>
      <w:r>
        <w:rPr>
          <w:rFonts w:eastAsia="微软雅黑" w:hint="eastAsia"/>
        </w:rPr>
        <w:t>2</w:t>
      </w:r>
      <w:r>
        <w:rPr>
          <w:rFonts w:eastAsia="微软雅黑" w:hint="eastAsia"/>
        </w:rPr>
        <w:t>分钟内，超速通过卡口超过</w:t>
      </w:r>
      <w:r>
        <w:rPr>
          <w:rFonts w:eastAsia="微软雅黑" w:hint="eastAsia"/>
        </w:rPr>
        <w:t>3</w:t>
      </w:r>
      <w:r>
        <w:rPr>
          <w:rFonts w:eastAsia="微软雅黑" w:hint="eastAsia"/>
        </w:rPr>
        <w:t>次以上</w:t>
      </w:r>
      <w:r>
        <w:rPr>
          <w:rFonts w:eastAsia="微软雅黑" w:hint="eastAsia"/>
        </w:rPr>
        <w:t>;</w:t>
      </w:r>
      <w:r>
        <w:rPr>
          <w:rFonts w:eastAsia="微软雅黑" w:hint="eastAsia"/>
        </w:rPr>
        <w:t>而且每次超速的超过了规定速度的</w:t>
      </w:r>
      <w:r>
        <w:rPr>
          <w:rFonts w:eastAsia="微软雅黑" w:hint="eastAsia"/>
        </w:rPr>
        <w:t>20%</w:t>
      </w:r>
      <w:r>
        <w:rPr>
          <w:rFonts w:eastAsia="微软雅黑" w:hint="eastAsia"/>
        </w:rPr>
        <w:t>以上</w:t>
      </w:r>
      <w:r>
        <w:rPr>
          <w:rFonts w:eastAsia="微软雅黑" w:hint="eastAsia"/>
        </w:rPr>
        <w:t>;</w:t>
      </w:r>
      <w:r>
        <w:rPr>
          <w:rFonts w:eastAsia="微软雅黑" w:hint="eastAsia"/>
        </w:rPr>
        <w:t>这样的机动车涉嫌危险驾驶。系统需要实时找出这些机动车，并报警，追踪这些车辆的轨迹。注意：如果有些卡口没有设置限速值，可以设置一个城市默认限速。</w:t>
      </w:r>
    </w:p>
    <w:p w14:paraId="79932C71" w14:textId="77777777" w:rsidR="00965063" w:rsidRDefault="00457EBC">
      <w:pPr>
        <w:ind w:firstLine="420"/>
        <w:rPr>
          <w:rFonts w:eastAsia="微软雅黑"/>
        </w:rPr>
      </w:pPr>
      <w:r>
        <w:rPr>
          <w:rFonts w:eastAsia="微软雅黑" w:hint="eastAsia"/>
        </w:rPr>
        <w:t>这样的需求在</w:t>
      </w:r>
      <w:r>
        <w:rPr>
          <w:rFonts w:eastAsia="微软雅黑" w:hint="eastAsia"/>
        </w:rPr>
        <w:t>Flink</w:t>
      </w:r>
      <w:r>
        <w:rPr>
          <w:rFonts w:eastAsia="微软雅黑" w:hint="eastAsia"/>
        </w:rPr>
        <w:t>也是有两种解决思路，第一：状态编程。第二：</w:t>
      </w:r>
      <w:r>
        <w:rPr>
          <w:rFonts w:eastAsia="微软雅黑" w:hint="eastAsia"/>
        </w:rPr>
        <w:t>C</w:t>
      </w:r>
      <w:r>
        <w:rPr>
          <w:rFonts w:eastAsia="微软雅黑" w:hint="eastAsia"/>
        </w:rPr>
        <w:t>EP</w:t>
      </w:r>
      <w:r>
        <w:rPr>
          <w:rFonts w:eastAsia="微软雅黑" w:hint="eastAsia"/>
        </w:rPr>
        <w:t>编程。但是当前的需求使用状态编程过于复杂了。所以我们采用第二种。同时还要注意：</w:t>
      </w:r>
      <w:r>
        <w:rPr>
          <w:rFonts w:eastAsia="微软雅黑" w:hint="eastAsia"/>
        </w:rPr>
        <w:t>Flume</w:t>
      </w:r>
      <w:r>
        <w:rPr>
          <w:rFonts w:eastAsia="微软雅黑" w:hint="eastAsia"/>
        </w:rPr>
        <w:t>在采</w:t>
      </w:r>
      <w:r>
        <w:rPr>
          <w:rFonts w:eastAsia="微软雅黑" w:hint="eastAsia"/>
        </w:rPr>
        <w:lastRenderedPageBreak/>
        <w:t>集数据的过程中出现了数据乱序问题，一般最长延迟</w:t>
      </w:r>
      <w:r>
        <w:rPr>
          <w:rFonts w:eastAsia="微软雅黑" w:hint="eastAsia"/>
        </w:rPr>
        <w:t>5</w:t>
      </w:r>
      <w:r>
        <w:rPr>
          <w:rFonts w:eastAsia="微软雅黑" w:hint="eastAsia"/>
        </w:rPr>
        <w:t>秒。</w:t>
      </w:r>
    </w:p>
    <w:p w14:paraId="1E1CE20A" w14:textId="77777777" w:rsidR="00965063" w:rsidRDefault="00457EBC">
      <w:pPr>
        <w:ind w:firstLine="420"/>
        <w:rPr>
          <w:rFonts w:eastAsia="微软雅黑"/>
        </w:rPr>
      </w:pPr>
      <w:r>
        <w:rPr>
          <w:rFonts w:eastAsia="微软雅黑" w:hint="eastAsia"/>
        </w:rPr>
        <w:t>涉嫌危险驾驶的车辆信息保存到</w:t>
      </w:r>
      <w:r>
        <w:rPr>
          <w:rFonts w:eastAsia="微软雅黑" w:hint="eastAsia"/>
        </w:rPr>
        <w:t>Mysql</w:t>
      </w:r>
      <w:r>
        <w:rPr>
          <w:rFonts w:eastAsia="微软雅黑" w:hint="eastAsia"/>
        </w:rPr>
        <w:t>数据库表（</w:t>
      </w:r>
      <w:r>
        <w:rPr>
          <w:rFonts w:eastAsia="微软雅黑" w:hint="eastAsia"/>
        </w:rPr>
        <w:t>t_violation_list</w:t>
      </w:r>
      <w:r>
        <w:rPr>
          <w:rFonts w:eastAsia="微软雅黑" w:hint="eastAsia"/>
        </w:rPr>
        <w:t>）中，以便后面的功能中统一追踪这些车辆的轨迹。</w:t>
      </w:r>
    </w:p>
    <w:p w14:paraId="55185E31" w14:textId="77777777" w:rsidR="00965063" w:rsidRDefault="00457EBC">
      <w:pPr>
        <w:adjustRightInd w:val="0"/>
        <w:snapToGrid w:val="0"/>
        <w:rPr>
          <w:rFonts w:eastAsia="微软雅黑"/>
        </w:rPr>
      </w:pPr>
      <w:r>
        <w:rPr>
          <w:rFonts w:eastAsia="微软雅黑" w:hint="eastAsia"/>
        </w:rPr>
        <w:t>完整的代码：</w:t>
      </w:r>
    </w:p>
    <w:tbl>
      <w:tblPr>
        <w:tblStyle w:val="af0"/>
        <w:tblW w:w="0" w:type="auto"/>
        <w:tblLook w:val="04A0" w:firstRow="1" w:lastRow="0" w:firstColumn="1" w:lastColumn="0" w:noHBand="0" w:noVBand="1"/>
      </w:tblPr>
      <w:tblGrid>
        <w:gridCol w:w="8522"/>
      </w:tblGrid>
      <w:tr w:rsidR="00965063" w14:paraId="28BD3188" w14:textId="77777777">
        <w:tc>
          <w:tcPr>
            <w:tcW w:w="8522" w:type="dxa"/>
          </w:tcPr>
          <w:p w14:paraId="22E25F5C" w14:textId="77777777" w:rsidR="00965063" w:rsidRDefault="00457EBC">
            <w:pPr>
              <w:adjustRightInd w:val="0"/>
              <w:snapToGrid w:val="0"/>
              <w:rPr>
                <w:rFonts w:eastAsia="微软雅黑"/>
                <w:sz w:val="18"/>
                <w:szCs w:val="21"/>
              </w:rPr>
            </w:pPr>
            <w:r>
              <w:rPr>
                <w:rFonts w:eastAsia="微软雅黑"/>
                <w:sz w:val="18"/>
                <w:szCs w:val="21"/>
              </w:rPr>
              <w:t xml:space="preserve"> val stream2: DataStream[OutOfLimitSpeed] = stream.map(new RichTrafficeOutOfSpeedFunction(80)) //80</w:t>
            </w:r>
            <w:r>
              <w:rPr>
                <w:rFonts w:eastAsia="微软雅黑"/>
                <w:sz w:val="18"/>
                <w:szCs w:val="21"/>
              </w:rPr>
              <w:t>：没有设置限速的卡口默认是限速是</w:t>
            </w:r>
            <w:r>
              <w:rPr>
                <w:rFonts w:eastAsia="微软雅黑"/>
                <w:sz w:val="18"/>
                <w:szCs w:val="21"/>
              </w:rPr>
              <w:t>80</w:t>
            </w:r>
          </w:p>
          <w:p w14:paraId="617112ED" w14:textId="77777777" w:rsidR="00965063" w:rsidRDefault="00965063">
            <w:pPr>
              <w:adjustRightInd w:val="0"/>
              <w:snapToGrid w:val="0"/>
              <w:rPr>
                <w:rFonts w:eastAsia="微软雅黑"/>
                <w:sz w:val="18"/>
                <w:szCs w:val="21"/>
              </w:rPr>
            </w:pPr>
          </w:p>
          <w:p w14:paraId="49F00B61"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Pattern</w:t>
            </w:r>
          </w:p>
          <w:p w14:paraId="18F156B1" w14:textId="77777777" w:rsidR="00965063" w:rsidRDefault="00457EBC">
            <w:pPr>
              <w:adjustRightInd w:val="0"/>
              <w:snapToGrid w:val="0"/>
              <w:rPr>
                <w:rFonts w:eastAsia="微软雅黑"/>
                <w:sz w:val="18"/>
                <w:szCs w:val="21"/>
              </w:rPr>
            </w:pPr>
            <w:r>
              <w:rPr>
                <w:rFonts w:eastAsia="微软雅黑"/>
                <w:sz w:val="18"/>
                <w:szCs w:val="21"/>
              </w:rPr>
              <w:t xml:space="preserve">    val pattern: Pattern[OutOfLimitSpeed, OutOfLimitSpeed] = Pattern.begin[OutOfLimitSpeed]("first")</w:t>
            </w:r>
          </w:p>
          <w:p w14:paraId="7D977E97" w14:textId="77777777" w:rsidR="00965063" w:rsidRDefault="00457EBC">
            <w:pPr>
              <w:adjustRightInd w:val="0"/>
              <w:snapToGrid w:val="0"/>
              <w:rPr>
                <w:rFonts w:eastAsia="微软雅黑"/>
                <w:sz w:val="18"/>
                <w:szCs w:val="21"/>
              </w:rPr>
            </w:pPr>
            <w:r>
              <w:rPr>
                <w:rFonts w:eastAsia="微软雅黑"/>
                <w:sz w:val="18"/>
                <w:szCs w:val="21"/>
              </w:rPr>
              <w:t xml:space="preserve">      .where(t =&gt; {</w:t>
            </w:r>
          </w:p>
          <w:p w14:paraId="37E07332" w14:textId="77777777" w:rsidR="00965063" w:rsidRDefault="00457EBC">
            <w:pPr>
              <w:adjustRightInd w:val="0"/>
              <w:snapToGrid w:val="0"/>
              <w:rPr>
                <w:rFonts w:eastAsia="微软雅黑"/>
                <w:sz w:val="18"/>
                <w:szCs w:val="21"/>
              </w:rPr>
            </w:pPr>
            <w:r>
              <w:rPr>
                <w:rFonts w:eastAsia="微软雅黑"/>
                <w:sz w:val="18"/>
                <w:szCs w:val="21"/>
              </w:rPr>
              <w:t xml:space="preserve">        (t.limitSpeed * 1.2 &lt;= t.realSpeed) //</w:t>
            </w:r>
            <w:r>
              <w:rPr>
                <w:rFonts w:eastAsia="微软雅黑"/>
                <w:sz w:val="18"/>
                <w:szCs w:val="21"/>
              </w:rPr>
              <w:t>超速</w:t>
            </w:r>
            <w:r>
              <w:rPr>
                <w:rFonts w:eastAsia="微软雅黑"/>
                <w:sz w:val="18"/>
                <w:szCs w:val="21"/>
              </w:rPr>
              <w:t>20</w:t>
            </w:r>
          </w:p>
          <w:p w14:paraId="38B0273F" w14:textId="77777777" w:rsidR="00965063" w:rsidRDefault="00457EBC">
            <w:pPr>
              <w:adjustRightInd w:val="0"/>
              <w:snapToGrid w:val="0"/>
              <w:rPr>
                <w:rFonts w:eastAsia="微软雅黑"/>
                <w:sz w:val="18"/>
                <w:szCs w:val="21"/>
              </w:rPr>
            </w:pPr>
            <w:r>
              <w:rPr>
                <w:rFonts w:eastAsia="微软雅黑"/>
                <w:sz w:val="18"/>
                <w:szCs w:val="21"/>
              </w:rPr>
              <w:t xml:space="preserve">      })</w:t>
            </w:r>
          </w:p>
          <w:p w14:paraId="58DE6CCF" w14:textId="77777777" w:rsidR="00965063" w:rsidRDefault="00457EBC">
            <w:pPr>
              <w:adjustRightInd w:val="0"/>
              <w:snapToGrid w:val="0"/>
              <w:rPr>
                <w:rFonts w:eastAsia="微软雅黑"/>
                <w:sz w:val="18"/>
                <w:szCs w:val="21"/>
              </w:rPr>
            </w:pPr>
            <w:r>
              <w:rPr>
                <w:rFonts w:eastAsia="微软雅黑"/>
                <w:sz w:val="18"/>
                <w:szCs w:val="21"/>
              </w:rPr>
              <w:t xml:space="preserve">      .timesOrMore(3) //</w:t>
            </w:r>
            <w:r>
              <w:rPr>
                <w:rFonts w:eastAsia="微软雅黑"/>
                <w:sz w:val="18"/>
                <w:szCs w:val="21"/>
              </w:rPr>
              <w:t>超过三次以上</w:t>
            </w:r>
          </w:p>
          <w:p w14:paraId="680121A1" w14:textId="77777777" w:rsidR="00965063" w:rsidRDefault="00457EBC">
            <w:pPr>
              <w:adjustRightInd w:val="0"/>
              <w:snapToGrid w:val="0"/>
              <w:rPr>
                <w:rFonts w:eastAsia="微软雅黑"/>
                <w:sz w:val="18"/>
                <w:szCs w:val="21"/>
              </w:rPr>
            </w:pPr>
            <w:r>
              <w:rPr>
                <w:rFonts w:eastAsia="微软雅黑"/>
                <w:sz w:val="18"/>
                <w:szCs w:val="21"/>
              </w:rPr>
              <w:t xml:space="preserve">      .greedy //</w:t>
            </w:r>
            <w:r>
              <w:rPr>
                <w:rFonts w:eastAsia="微软雅黑"/>
                <w:sz w:val="18"/>
                <w:szCs w:val="21"/>
              </w:rPr>
              <w:t>尽可能多的匹配次数</w:t>
            </w:r>
          </w:p>
          <w:p w14:paraId="0E7414ED" w14:textId="77777777" w:rsidR="00965063" w:rsidRDefault="00457EBC">
            <w:pPr>
              <w:adjustRightInd w:val="0"/>
              <w:snapToGrid w:val="0"/>
              <w:rPr>
                <w:rFonts w:eastAsia="微软雅黑"/>
                <w:sz w:val="18"/>
                <w:szCs w:val="21"/>
              </w:rPr>
            </w:pPr>
            <w:r>
              <w:rPr>
                <w:rFonts w:eastAsia="微软雅黑"/>
                <w:sz w:val="18"/>
                <w:szCs w:val="21"/>
              </w:rPr>
              <w:t xml:space="preserve">      .within(Time.seconds(5))</w:t>
            </w:r>
          </w:p>
          <w:p w14:paraId="1653901B" w14:textId="77777777" w:rsidR="00965063" w:rsidRDefault="00965063">
            <w:pPr>
              <w:adjustRightInd w:val="0"/>
              <w:snapToGrid w:val="0"/>
              <w:rPr>
                <w:rFonts w:eastAsia="微软雅黑"/>
                <w:sz w:val="18"/>
                <w:szCs w:val="21"/>
              </w:rPr>
            </w:pPr>
          </w:p>
          <w:p w14:paraId="1ECC24A4" w14:textId="77777777" w:rsidR="00965063" w:rsidRDefault="00965063">
            <w:pPr>
              <w:adjustRightInd w:val="0"/>
              <w:snapToGrid w:val="0"/>
              <w:rPr>
                <w:rFonts w:eastAsia="微软雅黑"/>
                <w:sz w:val="18"/>
                <w:szCs w:val="21"/>
              </w:rPr>
            </w:pPr>
          </w:p>
          <w:p w14:paraId="18A67056" w14:textId="77777777" w:rsidR="00965063" w:rsidRDefault="00457EBC">
            <w:pPr>
              <w:adjustRightInd w:val="0"/>
              <w:snapToGrid w:val="0"/>
              <w:rPr>
                <w:rFonts w:eastAsia="微软雅黑"/>
                <w:sz w:val="18"/>
                <w:szCs w:val="21"/>
              </w:rPr>
            </w:pPr>
            <w:r>
              <w:rPr>
                <w:rFonts w:eastAsia="微软雅黑"/>
                <w:sz w:val="18"/>
                <w:szCs w:val="21"/>
              </w:rPr>
              <w:t xml:space="preserve">    val stream3: PatternStream[OutOfLimitSpeed] = CEP.pattern(stream2.keyBy(_.car),pattern)</w:t>
            </w:r>
          </w:p>
          <w:p w14:paraId="44305508" w14:textId="77777777" w:rsidR="00965063" w:rsidRDefault="00965063">
            <w:pPr>
              <w:adjustRightInd w:val="0"/>
              <w:snapToGrid w:val="0"/>
              <w:rPr>
                <w:rFonts w:eastAsia="微软雅黑"/>
                <w:sz w:val="18"/>
                <w:szCs w:val="21"/>
              </w:rPr>
            </w:pPr>
          </w:p>
          <w:p w14:paraId="0D3AD9D1" w14:textId="77777777" w:rsidR="00965063" w:rsidRDefault="00457EBC">
            <w:pPr>
              <w:adjustRightInd w:val="0"/>
              <w:snapToGrid w:val="0"/>
              <w:rPr>
                <w:rFonts w:eastAsia="微软雅黑"/>
                <w:sz w:val="18"/>
                <w:szCs w:val="21"/>
              </w:rPr>
            </w:pPr>
            <w:r>
              <w:rPr>
                <w:rFonts w:eastAsia="微软雅黑"/>
                <w:sz w:val="18"/>
                <w:szCs w:val="21"/>
              </w:rPr>
              <w:t xml:space="preserve">    val result: DataStream[(String, String, Long)] = stream3.select(new PatternSelectFunction[OutOfLimitSpeed, (String, String, Long)] {</w:t>
            </w:r>
          </w:p>
          <w:p w14:paraId="25C2EC76" w14:textId="77777777" w:rsidR="00965063" w:rsidRDefault="00457EBC">
            <w:pPr>
              <w:adjustRightInd w:val="0"/>
              <w:snapToGrid w:val="0"/>
              <w:rPr>
                <w:rFonts w:eastAsia="微软雅黑"/>
                <w:sz w:val="18"/>
                <w:szCs w:val="21"/>
              </w:rPr>
            </w:pPr>
            <w:r>
              <w:rPr>
                <w:rFonts w:eastAsia="微软雅黑"/>
                <w:sz w:val="18"/>
                <w:szCs w:val="21"/>
              </w:rPr>
              <w:t xml:space="preserve">      override def select(</w:t>
            </w:r>
            <w:r>
              <w:rPr>
                <w:rFonts w:eastAsia="微软雅黑"/>
                <w:sz w:val="18"/>
                <w:szCs w:val="21"/>
              </w:rPr>
              <w:t>pattern: util.Map[String, util.List[OutOfLimitSpeed]]) = {</w:t>
            </w:r>
          </w:p>
          <w:p w14:paraId="41F633EC" w14:textId="77777777" w:rsidR="00965063" w:rsidRDefault="00457EBC">
            <w:pPr>
              <w:adjustRightInd w:val="0"/>
              <w:snapToGrid w:val="0"/>
              <w:rPr>
                <w:rFonts w:eastAsia="微软雅黑"/>
                <w:sz w:val="18"/>
                <w:szCs w:val="21"/>
              </w:rPr>
            </w:pPr>
            <w:r>
              <w:rPr>
                <w:rFonts w:eastAsia="微软雅黑"/>
                <w:sz w:val="18"/>
                <w:szCs w:val="21"/>
              </w:rPr>
              <w:t xml:space="preserve">        val list: util.List[OutOfLimitSpeed] = pattern.get("first")</w:t>
            </w:r>
          </w:p>
          <w:p w14:paraId="1D32C266" w14:textId="77777777" w:rsidR="00965063" w:rsidRDefault="00457EBC">
            <w:pPr>
              <w:adjustRightInd w:val="0"/>
              <w:snapToGrid w:val="0"/>
              <w:rPr>
                <w:rFonts w:eastAsia="微软雅黑"/>
                <w:sz w:val="18"/>
                <w:szCs w:val="21"/>
              </w:rPr>
            </w:pPr>
            <w:r>
              <w:rPr>
                <w:rFonts w:eastAsia="微软雅黑"/>
                <w:sz w:val="18"/>
                <w:szCs w:val="21"/>
              </w:rPr>
              <w:t xml:space="preserve">        val first: OutOfLimitSpeed = list.get(0)</w:t>
            </w:r>
          </w:p>
          <w:p w14:paraId="3F58787B" w14:textId="77777777" w:rsidR="00965063" w:rsidRDefault="00457EBC">
            <w:pPr>
              <w:adjustRightInd w:val="0"/>
              <w:snapToGrid w:val="0"/>
              <w:rPr>
                <w:rFonts w:eastAsia="微软雅黑"/>
                <w:sz w:val="18"/>
                <w:szCs w:val="21"/>
              </w:rPr>
            </w:pPr>
            <w:r>
              <w:rPr>
                <w:rFonts w:eastAsia="微软雅黑"/>
                <w:sz w:val="18"/>
                <w:szCs w:val="21"/>
              </w:rPr>
              <w:t xml:space="preserve">        var dangeroursMsg:StringBuilder = new mutable.StringBuilder().append("</w:t>
            </w:r>
            <w:r>
              <w:rPr>
                <w:rFonts w:eastAsia="微软雅黑"/>
                <w:sz w:val="18"/>
                <w:szCs w:val="21"/>
              </w:rPr>
              <w:t>涉嫌</w:t>
            </w:r>
            <w:r>
              <w:rPr>
                <w:rFonts w:eastAsia="微软雅黑"/>
                <w:sz w:val="18"/>
                <w:szCs w:val="21"/>
              </w:rPr>
              <w:t>危险驾驶，经过的卡口有：</w:t>
            </w:r>
            <w:r>
              <w:rPr>
                <w:rFonts w:eastAsia="微软雅黑"/>
                <w:sz w:val="18"/>
                <w:szCs w:val="21"/>
              </w:rPr>
              <w:t>")</w:t>
            </w:r>
          </w:p>
          <w:p w14:paraId="4012CDB7" w14:textId="77777777" w:rsidR="00965063" w:rsidRDefault="00457EBC">
            <w:pPr>
              <w:adjustRightInd w:val="0"/>
              <w:snapToGrid w:val="0"/>
              <w:rPr>
                <w:rFonts w:eastAsia="微软雅黑"/>
                <w:sz w:val="18"/>
                <w:szCs w:val="21"/>
              </w:rPr>
            </w:pPr>
            <w:r>
              <w:rPr>
                <w:rFonts w:eastAsia="微软雅黑"/>
                <w:sz w:val="18"/>
                <w:szCs w:val="21"/>
              </w:rPr>
              <w:t xml:space="preserve">          .append(first.monitorId)</w:t>
            </w:r>
          </w:p>
          <w:p w14:paraId="2C6AC6D0" w14:textId="77777777" w:rsidR="00965063" w:rsidRDefault="00457EBC">
            <w:pPr>
              <w:adjustRightInd w:val="0"/>
              <w:snapToGrid w:val="0"/>
              <w:rPr>
                <w:rFonts w:eastAsia="微软雅黑"/>
                <w:sz w:val="18"/>
                <w:szCs w:val="21"/>
              </w:rPr>
            </w:pPr>
            <w:r>
              <w:rPr>
                <w:rFonts w:eastAsia="微软雅黑"/>
                <w:sz w:val="18"/>
                <w:szCs w:val="21"/>
              </w:rPr>
              <w:t xml:space="preserve">          .append("-&gt;")</w:t>
            </w:r>
          </w:p>
          <w:p w14:paraId="1759F188" w14:textId="77777777" w:rsidR="00965063" w:rsidRDefault="00457EBC">
            <w:pPr>
              <w:adjustRightInd w:val="0"/>
              <w:snapToGrid w:val="0"/>
              <w:rPr>
                <w:rFonts w:eastAsia="微软雅黑"/>
                <w:sz w:val="18"/>
                <w:szCs w:val="21"/>
              </w:rPr>
            </w:pPr>
            <w:r>
              <w:rPr>
                <w:rFonts w:eastAsia="微软雅黑"/>
                <w:sz w:val="18"/>
                <w:szCs w:val="21"/>
              </w:rPr>
              <w:t xml:space="preserve">        for (i &lt;- 1 until list.size()) {</w:t>
            </w:r>
          </w:p>
          <w:p w14:paraId="7093AB52" w14:textId="77777777" w:rsidR="00965063" w:rsidRDefault="00457EBC">
            <w:pPr>
              <w:adjustRightInd w:val="0"/>
              <w:snapToGrid w:val="0"/>
              <w:rPr>
                <w:rFonts w:eastAsia="微软雅黑"/>
                <w:sz w:val="18"/>
                <w:szCs w:val="21"/>
              </w:rPr>
            </w:pPr>
            <w:r>
              <w:rPr>
                <w:rFonts w:eastAsia="微软雅黑"/>
                <w:sz w:val="18"/>
                <w:szCs w:val="21"/>
              </w:rPr>
              <w:t xml:space="preserve">          dangeroursMsg.append(list.get(i).monitorId).append("-&gt;")</w:t>
            </w:r>
          </w:p>
          <w:p w14:paraId="6C205C7A" w14:textId="77777777" w:rsidR="00965063" w:rsidRDefault="00457EBC">
            <w:pPr>
              <w:adjustRightInd w:val="0"/>
              <w:snapToGrid w:val="0"/>
              <w:rPr>
                <w:rFonts w:eastAsia="微软雅黑"/>
                <w:sz w:val="18"/>
                <w:szCs w:val="21"/>
              </w:rPr>
            </w:pPr>
            <w:r>
              <w:rPr>
                <w:rFonts w:eastAsia="微软雅黑"/>
                <w:sz w:val="18"/>
                <w:szCs w:val="21"/>
              </w:rPr>
              <w:t xml:space="preserve">        }</w:t>
            </w:r>
          </w:p>
          <w:p w14:paraId="30889F8B" w14:textId="77777777" w:rsidR="00965063" w:rsidRDefault="00457EBC">
            <w:pPr>
              <w:adjustRightInd w:val="0"/>
              <w:snapToGrid w:val="0"/>
              <w:rPr>
                <w:rFonts w:eastAsia="微软雅黑"/>
                <w:sz w:val="18"/>
                <w:szCs w:val="21"/>
              </w:rPr>
            </w:pPr>
            <w:r>
              <w:rPr>
                <w:rFonts w:eastAsia="微软雅黑"/>
                <w:sz w:val="18"/>
                <w:szCs w:val="21"/>
              </w:rPr>
              <w:t xml:space="preserve">        (first.car, dangeroursMsg.toString(), first.actionTime)</w:t>
            </w:r>
          </w:p>
          <w:p w14:paraId="045D6EA4" w14:textId="77777777" w:rsidR="00965063" w:rsidRDefault="00457EBC">
            <w:pPr>
              <w:adjustRightInd w:val="0"/>
              <w:snapToGrid w:val="0"/>
              <w:rPr>
                <w:rFonts w:eastAsia="微软雅黑"/>
                <w:sz w:val="18"/>
                <w:szCs w:val="21"/>
              </w:rPr>
            </w:pPr>
            <w:r>
              <w:rPr>
                <w:rFonts w:eastAsia="微软雅黑"/>
                <w:sz w:val="18"/>
                <w:szCs w:val="21"/>
              </w:rPr>
              <w:t xml:space="preserve">      }</w:t>
            </w:r>
          </w:p>
          <w:p w14:paraId="0F6A4693" w14:textId="77777777" w:rsidR="00965063" w:rsidRDefault="00457EBC">
            <w:pPr>
              <w:adjustRightInd w:val="0"/>
              <w:snapToGrid w:val="0"/>
              <w:rPr>
                <w:rFonts w:eastAsia="微软雅黑"/>
                <w:sz w:val="18"/>
                <w:szCs w:val="21"/>
              </w:rPr>
            </w:pPr>
            <w:r>
              <w:rPr>
                <w:rFonts w:eastAsia="微软雅黑"/>
                <w:sz w:val="18"/>
                <w:szCs w:val="21"/>
              </w:rPr>
              <w:t xml:space="preserve">    })</w:t>
            </w:r>
          </w:p>
          <w:p w14:paraId="7B222355" w14:textId="77777777" w:rsidR="00965063" w:rsidRDefault="00965063">
            <w:pPr>
              <w:adjustRightInd w:val="0"/>
              <w:snapToGrid w:val="0"/>
              <w:rPr>
                <w:rFonts w:eastAsia="微软雅黑"/>
                <w:sz w:val="18"/>
                <w:szCs w:val="21"/>
              </w:rPr>
            </w:pPr>
          </w:p>
          <w:p w14:paraId="67B25AFA" w14:textId="77777777" w:rsidR="00965063" w:rsidRDefault="00965063">
            <w:pPr>
              <w:adjustRightInd w:val="0"/>
              <w:snapToGrid w:val="0"/>
              <w:rPr>
                <w:rFonts w:eastAsia="微软雅黑"/>
                <w:sz w:val="18"/>
                <w:szCs w:val="21"/>
              </w:rPr>
            </w:pPr>
          </w:p>
          <w:p w14:paraId="405926A0" w14:textId="77777777" w:rsidR="00965063" w:rsidRDefault="00457EBC">
            <w:pPr>
              <w:adjustRightInd w:val="0"/>
              <w:snapToGrid w:val="0"/>
              <w:rPr>
                <w:rFonts w:eastAsia="微软雅黑"/>
                <w:sz w:val="18"/>
                <w:szCs w:val="21"/>
              </w:rPr>
            </w:pPr>
            <w:r>
              <w:rPr>
                <w:rFonts w:eastAsia="微软雅黑"/>
                <w:sz w:val="18"/>
                <w:szCs w:val="21"/>
              </w:rPr>
              <w:t xml:space="preserve">    result.print()</w:t>
            </w:r>
          </w:p>
          <w:p w14:paraId="372BA0FE" w14:textId="77777777" w:rsidR="00965063" w:rsidRDefault="00965063">
            <w:pPr>
              <w:adjustRightInd w:val="0"/>
              <w:snapToGrid w:val="0"/>
              <w:rPr>
                <w:rFonts w:eastAsia="微软雅黑"/>
                <w:sz w:val="18"/>
                <w:szCs w:val="21"/>
              </w:rPr>
            </w:pPr>
          </w:p>
          <w:p w14:paraId="1FCBF416"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6E5FB23A" w14:textId="77777777" w:rsidR="00965063" w:rsidRDefault="00965063">
            <w:pPr>
              <w:adjustRightInd w:val="0"/>
              <w:snapToGrid w:val="0"/>
              <w:rPr>
                <w:rFonts w:eastAsia="微软雅黑"/>
                <w:sz w:val="18"/>
                <w:szCs w:val="21"/>
              </w:rPr>
            </w:pPr>
          </w:p>
          <w:p w14:paraId="68454AC9" w14:textId="77777777" w:rsidR="00965063" w:rsidRDefault="00965063">
            <w:pPr>
              <w:adjustRightInd w:val="0"/>
              <w:snapToGrid w:val="0"/>
              <w:rPr>
                <w:rFonts w:eastAsia="微软雅黑"/>
                <w:sz w:val="18"/>
                <w:szCs w:val="21"/>
              </w:rPr>
            </w:pPr>
          </w:p>
          <w:p w14:paraId="4552FAA1" w14:textId="77777777" w:rsidR="00965063" w:rsidRDefault="00965063">
            <w:pPr>
              <w:adjustRightInd w:val="0"/>
              <w:snapToGrid w:val="0"/>
              <w:rPr>
                <w:rFonts w:eastAsia="微软雅黑"/>
                <w:sz w:val="18"/>
                <w:szCs w:val="21"/>
              </w:rPr>
            </w:pPr>
          </w:p>
          <w:p w14:paraId="1B65C4C3" w14:textId="77777777" w:rsidR="00965063" w:rsidRDefault="00457EBC">
            <w:pPr>
              <w:adjustRightInd w:val="0"/>
              <w:snapToGrid w:val="0"/>
              <w:rPr>
                <w:rFonts w:eastAsia="微软雅黑"/>
                <w:sz w:val="18"/>
                <w:szCs w:val="21"/>
              </w:rPr>
            </w:pPr>
            <w:r>
              <w:rPr>
                <w:rFonts w:eastAsia="微软雅黑"/>
                <w:sz w:val="18"/>
                <w:szCs w:val="21"/>
              </w:rPr>
              <w:t xml:space="preserve">  }</w:t>
            </w:r>
          </w:p>
          <w:p w14:paraId="2A3A3140" w14:textId="77777777" w:rsidR="00965063" w:rsidRDefault="00965063">
            <w:pPr>
              <w:adjustRightInd w:val="0"/>
              <w:snapToGrid w:val="0"/>
              <w:rPr>
                <w:rFonts w:eastAsia="微软雅黑"/>
                <w:sz w:val="18"/>
                <w:szCs w:val="21"/>
              </w:rPr>
            </w:pPr>
          </w:p>
          <w:p w14:paraId="158037DF" w14:textId="77777777" w:rsidR="00965063" w:rsidRDefault="00457EBC">
            <w:pPr>
              <w:adjustRightInd w:val="0"/>
              <w:snapToGrid w:val="0"/>
              <w:rPr>
                <w:rFonts w:eastAsia="微软雅黑"/>
                <w:sz w:val="18"/>
                <w:szCs w:val="21"/>
              </w:rPr>
            </w:pPr>
            <w:r>
              <w:rPr>
                <w:rFonts w:eastAsia="微软雅黑"/>
                <w:sz w:val="18"/>
                <w:szCs w:val="21"/>
              </w:rPr>
              <w:t xml:space="preserve">  class RichTrafficeOutOfSpeedFunction(baseSpeed:Double) extends RichMapFunction[TrafficMonitorLog,OutOfLimitSpeed]{</w:t>
            </w:r>
          </w:p>
          <w:p w14:paraId="72EC34C2" w14:textId="77777777" w:rsidR="00965063" w:rsidRDefault="00965063">
            <w:pPr>
              <w:adjustRightInd w:val="0"/>
              <w:snapToGrid w:val="0"/>
              <w:rPr>
                <w:rFonts w:eastAsia="微软雅黑"/>
                <w:sz w:val="18"/>
                <w:szCs w:val="21"/>
              </w:rPr>
            </w:pPr>
          </w:p>
          <w:p w14:paraId="6AB0F301" w14:textId="77777777" w:rsidR="00965063" w:rsidRDefault="00457EBC">
            <w:pPr>
              <w:adjustRightInd w:val="0"/>
              <w:snapToGrid w:val="0"/>
              <w:rPr>
                <w:rFonts w:eastAsia="微软雅黑"/>
                <w:sz w:val="18"/>
                <w:szCs w:val="21"/>
              </w:rPr>
            </w:pPr>
            <w:r>
              <w:rPr>
                <w:rFonts w:eastAsia="微软雅黑"/>
                <w:sz w:val="18"/>
                <w:szCs w:val="21"/>
              </w:rPr>
              <w:t xml:space="preserve">    v</w:t>
            </w:r>
            <w:r>
              <w:rPr>
                <w:rFonts w:eastAsia="微软雅黑"/>
                <w:sz w:val="18"/>
                <w:szCs w:val="21"/>
              </w:rPr>
              <w:t>ar monitorMap:scala.collection.mutable.HashMap[String,MonitorInfo] =new mutable.HashMap[String,MonitorInfo]()</w:t>
            </w:r>
          </w:p>
          <w:p w14:paraId="2167695F" w14:textId="77777777" w:rsidR="00965063" w:rsidRDefault="00965063">
            <w:pPr>
              <w:adjustRightInd w:val="0"/>
              <w:snapToGrid w:val="0"/>
              <w:rPr>
                <w:rFonts w:eastAsia="微软雅黑"/>
                <w:sz w:val="18"/>
                <w:szCs w:val="21"/>
              </w:rPr>
            </w:pPr>
          </w:p>
          <w:p w14:paraId="17422C98" w14:textId="77777777" w:rsidR="00965063" w:rsidRDefault="00457EBC">
            <w:pPr>
              <w:adjustRightInd w:val="0"/>
              <w:snapToGrid w:val="0"/>
              <w:rPr>
                <w:rFonts w:eastAsia="微软雅黑"/>
                <w:sz w:val="18"/>
                <w:szCs w:val="21"/>
              </w:rPr>
            </w:pPr>
            <w:r>
              <w:rPr>
                <w:rFonts w:eastAsia="微软雅黑"/>
                <w:sz w:val="18"/>
                <w:szCs w:val="21"/>
              </w:rPr>
              <w:t xml:space="preserve">    override def open(parameters: Configuration): Unit = {</w:t>
            </w:r>
          </w:p>
          <w:p w14:paraId="60B576D8" w14:textId="77777777" w:rsidR="00965063" w:rsidRDefault="00457EBC">
            <w:pPr>
              <w:adjustRightInd w:val="0"/>
              <w:snapToGrid w:val="0"/>
              <w:rPr>
                <w:rFonts w:eastAsia="微软雅黑"/>
                <w:sz w:val="18"/>
                <w:szCs w:val="21"/>
              </w:rPr>
            </w:pPr>
            <w:r>
              <w:rPr>
                <w:rFonts w:eastAsia="微软雅黑"/>
                <w:sz w:val="18"/>
                <w:szCs w:val="21"/>
              </w:rPr>
              <w:t xml:space="preserve">      var conn :Connection =DriverManager.getConnection("jdbc:mysql://localhost/traffi</w:t>
            </w:r>
            <w:r>
              <w:rPr>
                <w:rFonts w:eastAsia="微软雅黑"/>
                <w:sz w:val="18"/>
                <w:szCs w:val="21"/>
              </w:rPr>
              <w:t>c_monitor","root","123123")</w:t>
            </w:r>
          </w:p>
          <w:p w14:paraId="2C9D1C14" w14:textId="77777777" w:rsidR="00965063" w:rsidRDefault="00457EBC">
            <w:pPr>
              <w:adjustRightInd w:val="0"/>
              <w:snapToGrid w:val="0"/>
              <w:rPr>
                <w:rFonts w:eastAsia="微软雅黑"/>
                <w:sz w:val="18"/>
                <w:szCs w:val="21"/>
              </w:rPr>
            </w:pPr>
            <w:r>
              <w:rPr>
                <w:rFonts w:eastAsia="微软雅黑"/>
                <w:sz w:val="18"/>
                <w:szCs w:val="21"/>
              </w:rPr>
              <w:t xml:space="preserve">      var pst :PreparedStatement=conn.prepareStatement("select monitor_id,road_id,speed_limit,area_id from t_monitor_info where speed_limit&gt;0")</w:t>
            </w:r>
          </w:p>
          <w:p w14:paraId="224AFC6A" w14:textId="77777777" w:rsidR="00965063" w:rsidRDefault="00457EBC">
            <w:pPr>
              <w:adjustRightInd w:val="0"/>
              <w:snapToGrid w:val="0"/>
              <w:rPr>
                <w:rFonts w:eastAsia="微软雅黑"/>
                <w:sz w:val="18"/>
                <w:szCs w:val="21"/>
              </w:rPr>
            </w:pPr>
            <w:r>
              <w:rPr>
                <w:rFonts w:eastAsia="微软雅黑"/>
                <w:sz w:val="18"/>
                <w:szCs w:val="21"/>
              </w:rPr>
              <w:t xml:space="preserve">      val res: ResultSet = pst.executeQuery()</w:t>
            </w:r>
          </w:p>
          <w:p w14:paraId="31C23D7C" w14:textId="77777777" w:rsidR="00965063" w:rsidRDefault="00457EBC">
            <w:pPr>
              <w:adjustRightInd w:val="0"/>
              <w:snapToGrid w:val="0"/>
              <w:rPr>
                <w:rFonts w:eastAsia="微软雅黑"/>
                <w:sz w:val="18"/>
                <w:szCs w:val="21"/>
              </w:rPr>
            </w:pPr>
            <w:r>
              <w:rPr>
                <w:rFonts w:eastAsia="微软雅黑"/>
                <w:sz w:val="18"/>
                <w:szCs w:val="21"/>
              </w:rPr>
              <w:t xml:space="preserve">      while(res.next()){</w:t>
            </w:r>
          </w:p>
          <w:p w14:paraId="03BD82C3" w14:textId="77777777" w:rsidR="00965063" w:rsidRDefault="00457EBC">
            <w:pPr>
              <w:adjustRightInd w:val="0"/>
              <w:snapToGrid w:val="0"/>
              <w:rPr>
                <w:rFonts w:eastAsia="微软雅黑"/>
                <w:sz w:val="18"/>
                <w:szCs w:val="21"/>
              </w:rPr>
            </w:pPr>
            <w:r>
              <w:rPr>
                <w:rFonts w:eastAsia="微软雅黑"/>
                <w:sz w:val="18"/>
                <w:szCs w:val="21"/>
              </w:rPr>
              <w:t xml:space="preserve">        val m</w:t>
            </w:r>
            <w:r>
              <w:rPr>
                <w:rFonts w:eastAsia="微软雅黑"/>
                <w:sz w:val="18"/>
                <w:szCs w:val="21"/>
              </w:rPr>
              <w:t xml:space="preserve"> = new MonitorInfo(res.getString(1),res.getString(2),res.getInt(3),res.getString(4))</w:t>
            </w:r>
          </w:p>
          <w:p w14:paraId="184E159C" w14:textId="77777777" w:rsidR="00965063" w:rsidRDefault="00457EBC">
            <w:pPr>
              <w:adjustRightInd w:val="0"/>
              <w:snapToGrid w:val="0"/>
              <w:rPr>
                <w:rFonts w:eastAsia="微软雅黑"/>
                <w:sz w:val="18"/>
                <w:szCs w:val="21"/>
              </w:rPr>
            </w:pPr>
            <w:r>
              <w:rPr>
                <w:rFonts w:eastAsia="微软雅黑"/>
                <w:sz w:val="18"/>
                <w:szCs w:val="21"/>
              </w:rPr>
              <w:t xml:space="preserve">        monitorMap.put(m.monitorId,m)</w:t>
            </w:r>
          </w:p>
          <w:p w14:paraId="069FBFF1" w14:textId="77777777" w:rsidR="00965063" w:rsidRDefault="00457EBC">
            <w:pPr>
              <w:adjustRightInd w:val="0"/>
              <w:snapToGrid w:val="0"/>
              <w:rPr>
                <w:rFonts w:eastAsia="微软雅黑"/>
                <w:sz w:val="18"/>
                <w:szCs w:val="21"/>
              </w:rPr>
            </w:pPr>
            <w:r>
              <w:rPr>
                <w:rFonts w:eastAsia="微软雅黑"/>
                <w:sz w:val="18"/>
                <w:szCs w:val="21"/>
              </w:rPr>
              <w:t xml:space="preserve">      }</w:t>
            </w:r>
          </w:p>
          <w:p w14:paraId="399331DB" w14:textId="77777777" w:rsidR="00965063" w:rsidRDefault="00457EBC">
            <w:pPr>
              <w:adjustRightInd w:val="0"/>
              <w:snapToGrid w:val="0"/>
              <w:rPr>
                <w:rFonts w:eastAsia="微软雅黑"/>
                <w:sz w:val="18"/>
                <w:szCs w:val="21"/>
              </w:rPr>
            </w:pPr>
            <w:r>
              <w:rPr>
                <w:rFonts w:eastAsia="微软雅黑"/>
                <w:sz w:val="18"/>
                <w:szCs w:val="21"/>
              </w:rPr>
              <w:t xml:space="preserve">      res.close()</w:t>
            </w:r>
          </w:p>
          <w:p w14:paraId="5EEC65F7" w14:textId="77777777" w:rsidR="00965063" w:rsidRDefault="00457EBC">
            <w:pPr>
              <w:adjustRightInd w:val="0"/>
              <w:snapToGrid w:val="0"/>
              <w:rPr>
                <w:rFonts w:eastAsia="微软雅黑"/>
                <w:sz w:val="18"/>
                <w:szCs w:val="21"/>
              </w:rPr>
            </w:pPr>
            <w:r>
              <w:rPr>
                <w:rFonts w:eastAsia="微软雅黑"/>
                <w:sz w:val="18"/>
                <w:szCs w:val="21"/>
              </w:rPr>
              <w:t xml:space="preserve">      pst.close()</w:t>
            </w:r>
          </w:p>
          <w:p w14:paraId="2E10928B" w14:textId="77777777" w:rsidR="00965063" w:rsidRDefault="00457EBC">
            <w:pPr>
              <w:adjustRightInd w:val="0"/>
              <w:snapToGrid w:val="0"/>
              <w:rPr>
                <w:rFonts w:eastAsia="微软雅黑"/>
                <w:sz w:val="18"/>
                <w:szCs w:val="21"/>
              </w:rPr>
            </w:pPr>
            <w:r>
              <w:rPr>
                <w:rFonts w:eastAsia="微软雅黑"/>
                <w:sz w:val="18"/>
                <w:szCs w:val="21"/>
              </w:rPr>
              <w:t xml:space="preserve">      conn.close()</w:t>
            </w:r>
          </w:p>
          <w:p w14:paraId="4CD2A1DB" w14:textId="77777777" w:rsidR="00965063" w:rsidRDefault="00457EBC">
            <w:pPr>
              <w:adjustRightInd w:val="0"/>
              <w:snapToGrid w:val="0"/>
              <w:rPr>
                <w:rFonts w:eastAsia="微软雅黑"/>
                <w:sz w:val="18"/>
                <w:szCs w:val="21"/>
              </w:rPr>
            </w:pPr>
            <w:r>
              <w:rPr>
                <w:rFonts w:eastAsia="微软雅黑"/>
                <w:sz w:val="18"/>
                <w:szCs w:val="21"/>
              </w:rPr>
              <w:t xml:space="preserve">    }</w:t>
            </w:r>
          </w:p>
          <w:p w14:paraId="479833B6" w14:textId="77777777" w:rsidR="00965063" w:rsidRDefault="00965063">
            <w:pPr>
              <w:adjustRightInd w:val="0"/>
              <w:snapToGrid w:val="0"/>
              <w:rPr>
                <w:rFonts w:eastAsia="微软雅黑"/>
                <w:sz w:val="18"/>
                <w:szCs w:val="21"/>
              </w:rPr>
            </w:pPr>
          </w:p>
          <w:p w14:paraId="3504AF33" w14:textId="77777777" w:rsidR="00965063" w:rsidRDefault="00457EBC">
            <w:pPr>
              <w:adjustRightInd w:val="0"/>
              <w:snapToGrid w:val="0"/>
              <w:rPr>
                <w:rFonts w:eastAsia="微软雅黑"/>
                <w:sz w:val="18"/>
                <w:szCs w:val="21"/>
              </w:rPr>
            </w:pPr>
            <w:r>
              <w:rPr>
                <w:rFonts w:eastAsia="微软雅黑"/>
                <w:sz w:val="18"/>
                <w:szCs w:val="21"/>
              </w:rPr>
              <w:t xml:space="preserve">    override def map(value: TrafficMonitorLog): OutOfLimitSpeed = {</w:t>
            </w:r>
          </w:p>
          <w:p w14:paraId="0FC20874" w14:textId="77777777" w:rsidR="00965063" w:rsidRDefault="00457EBC">
            <w:pPr>
              <w:adjustRightInd w:val="0"/>
              <w:snapToGrid w:val="0"/>
              <w:rPr>
                <w:rFonts w:eastAsia="微软雅黑"/>
                <w:sz w:val="18"/>
                <w:szCs w:val="21"/>
              </w:rPr>
            </w:pPr>
            <w:r>
              <w:rPr>
                <w:rFonts w:eastAsia="微软雅黑"/>
                <w:sz w:val="18"/>
                <w:szCs w:val="21"/>
              </w:rPr>
              <w:t xml:space="preserve">      val monitorInfo: MonitorInfo = monitorMap.getOrElse(value.monitorId,new MonitorInfo(value.monitorId,value.roadId,baseSpeed.toInt,value.areaId))</w:t>
            </w:r>
          </w:p>
          <w:p w14:paraId="21CB0436" w14:textId="77777777" w:rsidR="00965063" w:rsidRDefault="00457EBC">
            <w:pPr>
              <w:adjustRightInd w:val="0"/>
              <w:snapToGrid w:val="0"/>
              <w:rPr>
                <w:rFonts w:eastAsia="微软雅黑"/>
                <w:sz w:val="18"/>
                <w:szCs w:val="21"/>
              </w:rPr>
            </w:pPr>
            <w:r>
              <w:rPr>
                <w:rFonts w:eastAsia="微软雅黑"/>
                <w:sz w:val="18"/>
                <w:szCs w:val="21"/>
              </w:rPr>
              <w:t xml:space="preserve">      new OutOfLimitSpeed(value.car,va</w:t>
            </w:r>
            <w:r>
              <w:rPr>
                <w:rFonts w:eastAsia="微软雅黑"/>
                <w:sz w:val="18"/>
                <w:szCs w:val="21"/>
              </w:rPr>
              <w:t>lue.monitorId,value.roadId,value.speed,monitorInfo.speedLimit,value.actionTime)</w:t>
            </w:r>
          </w:p>
          <w:p w14:paraId="046D5CB2" w14:textId="77777777" w:rsidR="00965063" w:rsidRDefault="00457EBC">
            <w:pPr>
              <w:adjustRightInd w:val="0"/>
              <w:snapToGrid w:val="0"/>
              <w:rPr>
                <w:rFonts w:eastAsia="微软雅黑"/>
                <w:sz w:val="18"/>
                <w:szCs w:val="21"/>
              </w:rPr>
            </w:pPr>
            <w:r>
              <w:rPr>
                <w:rFonts w:eastAsia="微软雅黑"/>
                <w:sz w:val="18"/>
                <w:szCs w:val="21"/>
              </w:rPr>
              <w:t xml:space="preserve">    }</w:t>
            </w:r>
          </w:p>
          <w:p w14:paraId="7289BA4E" w14:textId="77777777" w:rsidR="00965063" w:rsidRDefault="00457EBC">
            <w:pPr>
              <w:adjustRightInd w:val="0"/>
              <w:snapToGrid w:val="0"/>
              <w:rPr>
                <w:rFonts w:eastAsia="微软雅黑"/>
                <w:sz w:val="18"/>
                <w:szCs w:val="21"/>
              </w:rPr>
            </w:pPr>
            <w:r>
              <w:rPr>
                <w:rFonts w:eastAsia="微软雅黑"/>
                <w:sz w:val="18"/>
                <w:szCs w:val="21"/>
              </w:rPr>
              <w:t xml:space="preserve">  }</w:t>
            </w:r>
          </w:p>
        </w:tc>
      </w:tr>
      <w:tr w:rsidR="00965063" w14:paraId="60EE3A6A" w14:textId="77777777">
        <w:tc>
          <w:tcPr>
            <w:tcW w:w="8522" w:type="dxa"/>
          </w:tcPr>
          <w:p w14:paraId="7D21F729" w14:textId="77777777" w:rsidR="00965063" w:rsidRDefault="00965063">
            <w:pPr>
              <w:adjustRightInd w:val="0"/>
              <w:snapToGrid w:val="0"/>
              <w:rPr>
                <w:rFonts w:eastAsia="微软雅黑"/>
                <w:sz w:val="18"/>
                <w:szCs w:val="21"/>
              </w:rPr>
            </w:pPr>
          </w:p>
          <w:p w14:paraId="1B13C80C" w14:textId="77777777" w:rsidR="00965063" w:rsidRDefault="00965063">
            <w:pPr>
              <w:adjustRightInd w:val="0"/>
              <w:snapToGrid w:val="0"/>
              <w:rPr>
                <w:rFonts w:eastAsia="微软雅黑"/>
                <w:sz w:val="18"/>
                <w:szCs w:val="21"/>
              </w:rPr>
            </w:pPr>
          </w:p>
        </w:tc>
      </w:tr>
    </w:tbl>
    <w:p w14:paraId="2E43EE58" w14:textId="77777777" w:rsidR="00965063" w:rsidRDefault="00965063">
      <w:pPr>
        <w:adjustRightInd w:val="0"/>
        <w:snapToGrid w:val="0"/>
        <w:ind w:firstLineChars="200" w:firstLine="420"/>
        <w:rPr>
          <w:rFonts w:eastAsia="微软雅黑"/>
        </w:rPr>
      </w:pPr>
    </w:p>
    <w:p w14:paraId="7F1B66C7" w14:textId="77777777" w:rsidR="00965063" w:rsidRDefault="00457EBC">
      <w:pPr>
        <w:adjustRightInd w:val="0"/>
        <w:snapToGrid w:val="0"/>
        <w:ind w:firstLineChars="200" w:firstLine="420"/>
        <w:rPr>
          <w:rFonts w:eastAsia="微软雅黑"/>
        </w:rPr>
      </w:pPr>
      <w:r>
        <w:rPr>
          <w:rFonts w:eastAsia="微软雅黑" w:hint="eastAsia"/>
        </w:rPr>
        <w:lastRenderedPageBreak/>
        <w:t>思考题：实时违法车辆的出警分析：</w:t>
      </w:r>
    </w:p>
    <w:p w14:paraId="5942E511" w14:textId="77777777" w:rsidR="00965063" w:rsidRDefault="00457EBC">
      <w:pPr>
        <w:adjustRightInd w:val="0"/>
        <w:snapToGrid w:val="0"/>
        <w:ind w:firstLineChars="200" w:firstLine="420"/>
        <w:rPr>
          <w:rFonts w:eastAsia="微软雅黑"/>
        </w:rPr>
      </w:pPr>
      <w:r>
        <w:rPr>
          <w:rFonts w:eastAsia="微软雅黑"/>
        </w:rPr>
        <w:t>第一种，当前的违法车辆（在</w:t>
      </w:r>
      <w:r>
        <w:rPr>
          <w:rFonts w:eastAsia="微软雅黑"/>
        </w:rPr>
        <w:t>5</w:t>
      </w:r>
      <w:r>
        <w:rPr>
          <w:rFonts w:eastAsia="微软雅黑"/>
        </w:rPr>
        <w:t>分钟内）如果已经出警了。（最后输出道主流中做删除处理）。</w:t>
      </w:r>
    </w:p>
    <w:p w14:paraId="765A91EB" w14:textId="77777777" w:rsidR="00965063" w:rsidRDefault="00457EBC">
      <w:pPr>
        <w:adjustRightInd w:val="0"/>
        <w:snapToGrid w:val="0"/>
        <w:ind w:firstLineChars="200" w:firstLine="420"/>
        <w:rPr>
          <w:rFonts w:eastAsia="微软雅黑"/>
        </w:rPr>
      </w:pPr>
      <w:r>
        <w:rPr>
          <w:rFonts w:eastAsia="微软雅黑"/>
        </w:rPr>
        <w:t>第二种，当前违法车辆（在</w:t>
      </w:r>
      <w:r>
        <w:rPr>
          <w:rFonts w:eastAsia="微软雅黑"/>
        </w:rPr>
        <w:t>5</w:t>
      </w:r>
      <w:r>
        <w:rPr>
          <w:rFonts w:eastAsia="微软雅黑"/>
        </w:rPr>
        <w:t>分钟后）交警没有出警（发出出警的提示，在侧流中发出第一个侧流）。</w:t>
      </w:r>
    </w:p>
    <w:p w14:paraId="0B9CCEEC" w14:textId="77777777" w:rsidR="00965063" w:rsidRDefault="00457EBC">
      <w:pPr>
        <w:adjustRightInd w:val="0"/>
        <w:snapToGrid w:val="0"/>
        <w:ind w:firstLineChars="200" w:firstLine="420"/>
        <w:rPr>
          <w:rFonts w:eastAsia="微软雅黑"/>
        </w:rPr>
      </w:pPr>
      <w:r>
        <w:rPr>
          <w:rFonts w:eastAsia="微软雅黑"/>
        </w:rPr>
        <w:t>第三种，有交警的出警记录，但是不是由监控平台报的警。</w:t>
      </w:r>
      <w:r>
        <w:rPr>
          <w:rFonts w:eastAsia="微软雅黑"/>
        </w:rPr>
        <w:t>(</w:t>
      </w:r>
      <w:r>
        <w:rPr>
          <w:rFonts w:eastAsia="微软雅黑"/>
        </w:rPr>
        <w:t>第二次侧流中</w:t>
      </w:r>
      <w:r>
        <w:rPr>
          <w:rFonts w:eastAsia="微软雅黑"/>
        </w:rPr>
        <w:t>)</w:t>
      </w:r>
    </w:p>
    <w:p w14:paraId="19BAF29A" w14:textId="77777777" w:rsidR="00965063" w:rsidRDefault="00457EBC">
      <w:pPr>
        <w:pStyle w:val="3"/>
        <w:ind w:left="960" w:hanging="960"/>
        <w:rPr>
          <w:rFonts w:eastAsia="微软雅黑"/>
        </w:rPr>
      </w:pPr>
      <w:r>
        <w:rPr>
          <w:rFonts w:eastAsia="微软雅黑" w:hint="eastAsia"/>
        </w:rPr>
        <w:t>违法车辆轨迹跟踪</w:t>
      </w:r>
    </w:p>
    <w:p w14:paraId="33F9C0A2" w14:textId="77777777" w:rsidR="00965063" w:rsidRDefault="00457EBC">
      <w:pPr>
        <w:adjustRightInd w:val="0"/>
        <w:snapToGrid w:val="0"/>
        <w:ind w:firstLine="420"/>
        <w:rPr>
          <w:rFonts w:eastAsia="微软雅黑"/>
        </w:rPr>
      </w:pPr>
      <w:r>
        <w:rPr>
          <w:rFonts w:eastAsia="微软雅黑" w:hint="eastAsia"/>
        </w:rPr>
        <w:t>城市交通中，有些车辆需要实时轨迹跟踪，这些需要跟踪轨迹的车辆，保存在城市违法表中：</w:t>
      </w:r>
      <w:r>
        <w:rPr>
          <w:rFonts w:eastAsia="微软雅黑" w:hint="eastAsia"/>
        </w:rPr>
        <w:t>t_violation_list</w:t>
      </w:r>
      <w:r>
        <w:rPr>
          <w:rFonts w:eastAsia="微软雅黑" w:hint="eastAsia"/>
        </w:rPr>
        <w:t>。系统需要实时打印这些车辆经过的卡口，并且把轨迹数据插入数据表</w:t>
      </w:r>
      <w:r>
        <w:rPr>
          <w:rFonts w:eastAsia="微软雅黑" w:hint="eastAsia"/>
        </w:rPr>
        <w:t>t_track_info</w:t>
      </w:r>
      <w:r>
        <w:rPr>
          <w:rFonts w:eastAsia="微软雅黑" w:hint="eastAsia"/>
        </w:rPr>
        <w:t>（</w:t>
      </w:r>
      <w:r>
        <w:rPr>
          <w:rFonts w:eastAsia="微软雅黑" w:hint="eastAsia"/>
        </w:rPr>
        <w:t>Hbase</w:t>
      </w:r>
      <w:r>
        <w:rPr>
          <w:rFonts w:eastAsia="微软雅黑" w:hint="eastAsia"/>
        </w:rPr>
        <w:t>数据库）中。根据前面所学的知识，我们应该使用</w:t>
      </w:r>
      <w:r>
        <w:rPr>
          <w:rFonts w:eastAsia="微软雅黑" w:hint="eastAsia"/>
        </w:rPr>
        <w:t>Flink</w:t>
      </w:r>
      <w:r>
        <w:rPr>
          <w:rFonts w:eastAsia="微软雅黑" w:hint="eastAsia"/>
        </w:rPr>
        <w:t>中的广播状态完成该功能。</w:t>
      </w:r>
    </w:p>
    <w:p w14:paraId="0F5FD3A8" w14:textId="77777777" w:rsidR="00965063" w:rsidRDefault="00457EBC">
      <w:pPr>
        <w:adjustRightInd w:val="0"/>
        <w:snapToGrid w:val="0"/>
        <w:rPr>
          <w:rFonts w:eastAsia="微软雅黑"/>
        </w:rPr>
      </w:pPr>
      <w:r>
        <w:rPr>
          <w:rFonts w:eastAsia="微软雅黑" w:hint="eastAsia"/>
        </w:rPr>
        <w:t>完整的代码：</w:t>
      </w:r>
    </w:p>
    <w:tbl>
      <w:tblPr>
        <w:tblStyle w:val="af0"/>
        <w:tblW w:w="0" w:type="auto"/>
        <w:tblLook w:val="04A0" w:firstRow="1" w:lastRow="0" w:firstColumn="1" w:lastColumn="0" w:noHBand="0" w:noVBand="1"/>
      </w:tblPr>
      <w:tblGrid>
        <w:gridCol w:w="8522"/>
      </w:tblGrid>
      <w:tr w:rsidR="00965063" w14:paraId="0257BB2B" w14:textId="77777777">
        <w:tc>
          <w:tcPr>
            <w:tcW w:w="8522" w:type="dxa"/>
          </w:tcPr>
          <w:p w14:paraId="6A478E79"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读取车辆数据流</w:t>
            </w:r>
          </w:p>
          <w:p w14:paraId="5631ABDF"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w:t>
            </w:r>
            <w:r>
              <w:rPr>
                <w:rFonts w:eastAsia="微软雅黑"/>
                <w:sz w:val="18"/>
                <w:szCs w:val="21"/>
              </w:rPr>
              <w:t>streamEnv.socketTextStream("hadoop101", 9999)</w:t>
            </w:r>
          </w:p>
          <w:p w14:paraId="4A9B63C7"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464F93FF"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75ED7B25" w14:textId="77777777" w:rsidR="00965063" w:rsidRDefault="00457EBC">
            <w:pPr>
              <w:adjustRightInd w:val="0"/>
              <w:snapToGrid w:val="0"/>
              <w:rPr>
                <w:rFonts w:eastAsia="微软雅黑"/>
                <w:sz w:val="18"/>
                <w:szCs w:val="21"/>
              </w:rPr>
            </w:pPr>
            <w:r>
              <w:rPr>
                <w:rFonts w:eastAsia="微软雅黑"/>
                <w:sz w:val="18"/>
                <w:szCs w:val="21"/>
              </w:rPr>
              <w:t xml:space="preserve">        new TrafficMonitorLog(arr(0).trim.toLong, arr(1).trim, arr(2).trim, arr(3).trim, arr(4).trim.toDouble, arr(5).trim, arr(6).trim)</w:t>
            </w:r>
          </w:p>
          <w:p w14:paraId="329A2EA8" w14:textId="77777777" w:rsidR="00965063" w:rsidRDefault="00457EBC">
            <w:pPr>
              <w:adjustRightInd w:val="0"/>
              <w:snapToGrid w:val="0"/>
              <w:rPr>
                <w:rFonts w:eastAsia="微软雅黑"/>
                <w:sz w:val="18"/>
                <w:szCs w:val="21"/>
              </w:rPr>
            </w:pPr>
            <w:r>
              <w:rPr>
                <w:rFonts w:eastAsia="微软雅黑"/>
                <w:sz w:val="18"/>
                <w:szCs w:val="21"/>
              </w:rPr>
              <w:t xml:space="preserve">      })</w:t>
            </w:r>
          </w:p>
          <w:p w14:paraId="5FFCB261" w14:textId="77777777" w:rsidR="00965063" w:rsidRDefault="00965063">
            <w:pPr>
              <w:adjustRightInd w:val="0"/>
              <w:snapToGrid w:val="0"/>
              <w:rPr>
                <w:rFonts w:eastAsia="微软雅黑"/>
                <w:sz w:val="18"/>
                <w:szCs w:val="21"/>
              </w:rPr>
            </w:pPr>
          </w:p>
          <w:p w14:paraId="7C541AC9"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读取卡口信息流，并广播</w:t>
            </w:r>
          </w:p>
          <w:p w14:paraId="41949245" w14:textId="77777777" w:rsidR="00965063" w:rsidRDefault="00457EBC">
            <w:pPr>
              <w:adjustRightInd w:val="0"/>
              <w:snapToGrid w:val="0"/>
              <w:rPr>
                <w:rFonts w:eastAsia="微软雅黑"/>
                <w:sz w:val="18"/>
                <w:szCs w:val="21"/>
              </w:rPr>
            </w:pPr>
            <w:r>
              <w:rPr>
                <w:rFonts w:eastAsia="微软雅黑"/>
                <w:sz w:val="18"/>
                <w:szCs w:val="21"/>
              </w:rPr>
              <w:t xml:space="preserve">    val broadcastStream: BroadcastStream[ViolationInfo] = streamEnv.addSource(new JdbcSourc</w:t>
            </w:r>
            <w:r>
              <w:rPr>
                <w:rFonts w:eastAsia="微软雅黑"/>
                <w:sz w:val="18"/>
                <w:szCs w:val="21"/>
              </w:rPr>
              <w:t>e("ViolationInfo")).map(_.asInstanceOf[ViolationInfo])</w:t>
            </w:r>
          </w:p>
          <w:p w14:paraId="7BBC47A4" w14:textId="77777777" w:rsidR="00965063" w:rsidRDefault="00457EBC">
            <w:pPr>
              <w:adjustRightInd w:val="0"/>
              <w:snapToGrid w:val="0"/>
              <w:rPr>
                <w:rFonts w:eastAsia="微软雅黑"/>
                <w:sz w:val="18"/>
                <w:szCs w:val="21"/>
              </w:rPr>
            </w:pPr>
            <w:r>
              <w:rPr>
                <w:rFonts w:eastAsia="微软雅黑"/>
                <w:sz w:val="18"/>
                <w:szCs w:val="21"/>
              </w:rPr>
              <w:t xml:space="preserve">      .broadcast(GlobalConstant.VIOLATION_DESCRIPTOR) //</w:t>
            </w:r>
            <w:r>
              <w:rPr>
                <w:rFonts w:eastAsia="微软雅黑"/>
                <w:sz w:val="18"/>
                <w:szCs w:val="21"/>
              </w:rPr>
              <w:t>广播出去</w:t>
            </w:r>
          </w:p>
          <w:p w14:paraId="011551F9" w14:textId="77777777" w:rsidR="00965063" w:rsidRDefault="00965063">
            <w:pPr>
              <w:adjustRightInd w:val="0"/>
              <w:snapToGrid w:val="0"/>
              <w:rPr>
                <w:rFonts w:eastAsia="微软雅黑"/>
                <w:sz w:val="18"/>
                <w:szCs w:val="21"/>
              </w:rPr>
            </w:pPr>
          </w:p>
          <w:p w14:paraId="29F66672" w14:textId="77777777" w:rsidR="00965063" w:rsidRDefault="00457EBC">
            <w:pPr>
              <w:adjustRightInd w:val="0"/>
              <w:snapToGrid w:val="0"/>
              <w:rPr>
                <w:rFonts w:eastAsia="微软雅黑"/>
                <w:sz w:val="18"/>
                <w:szCs w:val="21"/>
              </w:rPr>
            </w:pPr>
            <w:r>
              <w:rPr>
                <w:rFonts w:eastAsia="微软雅黑"/>
                <w:sz w:val="18"/>
                <w:szCs w:val="21"/>
              </w:rPr>
              <w:t xml:space="preserve">    val result: DataStream[TrackInfo] = stream.connect(broadcastStream)</w:t>
            </w:r>
          </w:p>
          <w:p w14:paraId="6CC4E49A" w14:textId="77777777" w:rsidR="00965063" w:rsidRDefault="00457EBC">
            <w:pPr>
              <w:adjustRightInd w:val="0"/>
              <w:snapToGrid w:val="0"/>
              <w:rPr>
                <w:rFonts w:eastAsia="微软雅黑"/>
                <w:sz w:val="18"/>
                <w:szCs w:val="21"/>
              </w:rPr>
            </w:pPr>
            <w:r>
              <w:rPr>
                <w:rFonts w:eastAsia="微软雅黑"/>
                <w:sz w:val="18"/>
                <w:szCs w:val="21"/>
              </w:rPr>
              <w:t xml:space="preserve">      .process(new BroadcastProcessFunction[TrafficMonitorLog, Viol</w:t>
            </w:r>
            <w:r>
              <w:rPr>
                <w:rFonts w:eastAsia="微软雅黑"/>
                <w:sz w:val="18"/>
                <w:szCs w:val="21"/>
              </w:rPr>
              <w:t>ationInfo, TrackInfo] {</w:t>
            </w:r>
          </w:p>
          <w:p w14:paraId="5882CE55" w14:textId="77777777" w:rsidR="00965063" w:rsidRDefault="00457EBC">
            <w:pPr>
              <w:adjustRightInd w:val="0"/>
              <w:snapToGrid w:val="0"/>
              <w:rPr>
                <w:rFonts w:eastAsia="微软雅黑"/>
                <w:sz w:val="18"/>
                <w:szCs w:val="21"/>
              </w:rPr>
            </w:pPr>
            <w:r>
              <w:rPr>
                <w:rFonts w:eastAsia="微软雅黑"/>
                <w:sz w:val="18"/>
                <w:szCs w:val="21"/>
              </w:rPr>
              <w:t xml:space="preserve">      override def processElement(value: TrafficMonitorLog, ctx: BroadcastProcessFunction[TrafficMonitorLog, ViolationInfo, TrackInfo]#ReadOnlyContext, out: Collector[TrackInfo]) = {</w:t>
            </w:r>
          </w:p>
          <w:p w14:paraId="2D328825" w14:textId="77777777" w:rsidR="00965063" w:rsidRDefault="00457EBC">
            <w:pPr>
              <w:adjustRightInd w:val="0"/>
              <w:snapToGrid w:val="0"/>
              <w:rPr>
                <w:rFonts w:eastAsia="微软雅黑"/>
                <w:sz w:val="18"/>
                <w:szCs w:val="21"/>
              </w:rPr>
            </w:pPr>
            <w:r>
              <w:rPr>
                <w:rFonts w:eastAsia="微软雅黑"/>
                <w:sz w:val="18"/>
                <w:szCs w:val="21"/>
              </w:rPr>
              <w:t xml:space="preserve">        val m: ViolationInfo = </w:t>
            </w:r>
            <w:r>
              <w:rPr>
                <w:rFonts w:eastAsia="微软雅黑"/>
                <w:sz w:val="18"/>
                <w:szCs w:val="21"/>
              </w:rPr>
              <w:lastRenderedPageBreak/>
              <w:t>ctx.getBroadcastSt</w:t>
            </w:r>
            <w:r>
              <w:rPr>
                <w:rFonts w:eastAsia="微软雅黑"/>
                <w:sz w:val="18"/>
                <w:szCs w:val="21"/>
              </w:rPr>
              <w:t>ate(GlobalConstant.VIOLATION_DESCRIPTOR).get(value.car)</w:t>
            </w:r>
          </w:p>
          <w:p w14:paraId="069DB130" w14:textId="77777777" w:rsidR="00965063" w:rsidRDefault="00457EBC">
            <w:pPr>
              <w:adjustRightInd w:val="0"/>
              <w:snapToGrid w:val="0"/>
              <w:rPr>
                <w:rFonts w:eastAsia="微软雅黑"/>
                <w:sz w:val="18"/>
                <w:szCs w:val="21"/>
              </w:rPr>
            </w:pPr>
            <w:r>
              <w:rPr>
                <w:rFonts w:eastAsia="微软雅黑"/>
                <w:sz w:val="18"/>
                <w:szCs w:val="21"/>
              </w:rPr>
              <w:t xml:space="preserve">        if (m != null) { //</w:t>
            </w:r>
            <w:r>
              <w:rPr>
                <w:rFonts w:eastAsia="微软雅黑"/>
                <w:sz w:val="18"/>
                <w:szCs w:val="21"/>
              </w:rPr>
              <w:t>需要跟踪轨迹的车辆</w:t>
            </w:r>
          </w:p>
          <w:p w14:paraId="6AA32553" w14:textId="77777777" w:rsidR="00965063" w:rsidRDefault="00457EBC">
            <w:pPr>
              <w:adjustRightInd w:val="0"/>
              <w:snapToGrid w:val="0"/>
              <w:rPr>
                <w:rFonts w:eastAsia="微软雅黑"/>
                <w:sz w:val="18"/>
                <w:szCs w:val="21"/>
              </w:rPr>
            </w:pPr>
            <w:r>
              <w:rPr>
                <w:rFonts w:eastAsia="微软雅黑"/>
                <w:sz w:val="18"/>
                <w:szCs w:val="21"/>
              </w:rPr>
              <w:t xml:space="preserve">          val trackInfo = new TrackInfo(value.car,value.actionTime,value.monitorId,value.roadId,value.areaId,value.speed)</w:t>
            </w:r>
          </w:p>
          <w:p w14:paraId="0FDBC569" w14:textId="77777777" w:rsidR="00965063" w:rsidRDefault="00457EBC">
            <w:pPr>
              <w:adjustRightInd w:val="0"/>
              <w:snapToGrid w:val="0"/>
              <w:rPr>
                <w:rFonts w:eastAsia="微软雅黑"/>
                <w:sz w:val="18"/>
                <w:szCs w:val="21"/>
              </w:rPr>
            </w:pPr>
            <w:r>
              <w:rPr>
                <w:rFonts w:eastAsia="微软雅黑"/>
                <w:sz w:val="18"/>
                <w:szCs w:val="21"/>
              </w:rPr>
              <w:t xml:space="preserve">          out.collect(trackInfo)</w:t>
            </w:r>
          </w:p>
          <w:p w14:paraId="7D3101F7" w14:textId="77777777" w:rsidR="00965063" w:rsidRDefault="00965063">
            <w:pPr>
              <w:adjustRightInd w:val="0"/>
              <w:snapToGrid w:val="0"/>
              <w:rPr>
                <w:rFonts w:eastAsia="微软雅黑"/>
                <w:sz w:val="18"/>
                <w:szCs w:val="21"/>
              </w:rPr>
            </w:pPr>
          </w:p>
          <w:p w14:paraId="5C25631B"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 xml:space="preserve"> }</w:t>
            </w:r>
          </w:p>
          <w:p w14:paraId="2157DEBF" w14:textId="77777777" w:rsidR="00965063" w:rsidRDefault="00457EBC">
            <w:pPr>
              <w:adjustRightInd w:val="0"/>
              <w:snapToGrid w:val="0"/>
              <w:rPr>
                <w:rFonts w:eastAsia="微软雅黑"/>
                <w:sz w:val="18"/>
                <w:szCs w:val="21"/>
              </w:rPr>
            </w:pPr>
            <w:r>
              <w:rPr>
                <w:rFonts w:eastAsia="微软雅黑"/>
                <w:sz w:val="18"/>
                <w:szCs w:val="21"/>
              </w:rPr>
              <w:t xml:space="preserve">      }</w:t>
            </w:r>
          </w:p>
          <w:p w14:paraId="43091A5B" w14:textId="77777777" w:rsidR="00965063" w:rsidRDefault="00965063">
            <w:pPr>
              <w:adjustRightInd w:val="0"/>
              <w:snapToGrid w:val="0"/>
              <w:rPr>
                <w:rFonts w:eastAsia="微软雅黑"/>
                <w:sz w:val="18"/>
                <w:szCs w:val="21"/>
              </w:rPr>
            </w:pPr>
          </w:p>
          <w:p w14:paraId="4F44EE26" w14:textId="77777777" w:rsidR="00965063" w:rsidRDefault="00457EBC">
            <w:pPr>
              <w:adjustRightInd w:val="0"/>
              <w:snapToGrid w:val="0"/>
              <w:rPr>
                <w:rFonts w:eastAsia="微软雅黑"/>
                <w:sz w:val="18"/>
                <w:szCs w:val="21"/>
              </w:rPr>
            </w:pPr>
            <w:r>
              <w:rPr>
                <w:rFonts w:eastAsia="微软雅黑"/>
                <w:sz w:val="18"/>
                <w:szCs w:val="21"/>
              </w:rPr>
              <w:t xml:space="preserve">      override def processBroadcastElement(value: ViolationInfo, ctx: BroadcastProcessFunction[TrafficMonitorLog, ViolationInfo, TrackInfo]#Context, out: Collector[TrackInfo]) = {</w:t>
            </w:r>
          </w:p>
          <w:p w14:paraId="22710086" w14:textId="77777777" w:rsidR="00965063" w:rsidRDefault="00457EBC">
            <w:pPr>
              <w:adjustRightInd w:val="0"/>
              <w:snapToGrid w:val="0"/>
              <w:rPr>
                <w:rFonts w:eastAsia="微软雅黑"/>
                <w:sz w:val="18"/>
                <w:szCs w:val="21"/>
              </w:rPr>
            </w:pPr>
            <w:r>
              <w:rPr>
                <w:rFonts w:eastAsia="微软雅黑"/>
                <w:sz w:val="18"/>
                <w:szCs w:val="21"/>
              </w:rPr>
              <w:t xml:space="preserve">        val bcState: BroadcastState[String, ViolationInfo] = ctx</w:t>
            </w:r>
            <w:r>
              <w:rPr>
                <w:rFonts w:eastAsia="微软雅黑"/>
                <w:sz w:val="18"/>
                <w:szCs w:val="21"/>
              </w:rPr>
              <w:t>.getBroadcastState(GlobalConstant.VIOLATION_DESCRIPTOR)</w:t>
            </w:r>
          </w:p>
          <w:p w14:paraId="642DCA8D" w14:textId="77777777" w:rsidR="00965063" w:rsidRDefault="00457EBC">
            <w:pPr>
              <w:adjustRightInd w:val="0"/>
              <w:snapToGrid w:val="0"/>
              <w:rPr>
                <w:rFonts w:eastAsia="微软雅黑"/>
                <w:sz w:val="18"/>
                <w:szCs w:val="21"/>
              </w:rPr>
            </w:pPr>
            <w:r>
              <w:rPr>
                <w:rFonts w:eastAsia="微软雅黑"/>
                <w:sz w:val="18"/>
                <w:szCs w:val="21"/>
              </w:rPr>
              <w:t xml:space="preserve">        bcState.put(value.car, value)</w:t>
            </w:r>
          </w:p>
          <w:p w14:paraId="4BC07410" w14:textId="77777777" w:rsidR="00965063" w:rsidRDefault="00457EBC">
            <w:pPr>
              <w:adjustRightInd w:val="0"/>
              <w:snapToGrid w:val="0"/>
              <w:rPr>
                <w:rFonts w:eastAsia="微软雅黑"/>
                <w:sz w:val="18"/>
                <w:szCs w:val="21"/>
              </w:rPr>
            </w:pPr>
            <w:r>
              <w:rPr>
                <w:rFonts w:eastAsia="微软雅黑"/>
                <w:sz w:val="18"/>
                <w:szCs w:val="21"/>
              </w:rPr>
              <w:t xml:space="preserve">      }</w:t>
            </w:r>
          </w:p>
          <w:p w14:paraId="313178C8" w14:textId="77777777" w:rsidR="00965063" w:rsidRDefault="00965063">
            <w:pPr>
              <w:adjustRightInd w:val="0"/>
              <w:snapToGrid w:val="0"/>
              <w:rPr>
                <w:rFonts w:eastAsia="微软雅黑"/>
                <w:sz w:val="18"/>
                <w:szCs w:val="21"/>
              </w:rPr>
            </w:pPr>
          </w:p>
          <w:p w14:paraId="51F36ADF" w14:textId="77777777" w:rsidR="00965063" w:rsidRDefault="00457EBC">
            <w:pPr>
              <w:adjustRightInd w:val="0"/>
              <w:snapToGrid w:val="0"/>
              <w:rPr>
                <w:rFonts w:eastAsia="微软雅黑"/>
                <w:sz w:val="18"/>
                <w:szCs w:val="21"/>
              </w:rPr>
            </w:pPr>
            <w:r>
              <w:rPr>
                <w:rFonts w:eastAsia="微软雅黑"/>
                <w:sz w:val="18"/>
                <w:szCs w:val="21"/>
              </w:rPr>
              <w:t xml:space="preserve">    })</w:t>
            </w:r>
          </w:p>
        </w:tc>
      </w:tr>
    </w:tbl>
    <w:p w14:paraId="7AB3FF0A" w14:textId="77777777" w:rsidR="00965063" w:rsidRDefault="00965063">
      <w:pPr>
        <w:adjustRightInd w:val="0"/>
        <w:snapToGrid w:val="0"/>
        <w:ind w:firstLine="420"/>
        <w:rPr>
          <w:rFonts w:eastAsia="微软雅黑"/>
        </w:rPr>
      </w:pPr>
    </w:p>
    <w:p w14:paraId="664C1918" w14:textId="77777777" w:rsidR="00965063" w:rsidRDefault="00457EBC">
      <w:pPr>
        <w:pStyle w:val="2"/>
        <w:ind w:left="828" w:hanging="828"/>
        <w:rPr>
          <w:rFonts w:eastAsia="微软雅黑"/>
        </w:rPr>
      </w:pPr>
      <w:r>
        <w:rPr>
          <w:rFonts w:eastAsia="微软雅黑" w:hint="eastAsia"/>
        </w:rPr>
        <w:t>实时车辆布控</w:t>
      </w:r>
    </w:p>
    <w:p w14:paraId="106BA53C" w14:textId="77777777" w:rsidR="00965063" w:rsidRDefault="00457EBC">
      <w:pPr>
        <w:adjustRightInd w:val="0"/>
        <w:snapToGrid w:val="0"/>
        <w:ind w:firstLine="420"/>
        <w:rPr>
          <w:rFonts w:eastAsia="微软雅黑"/>
        </w:rPr>
      </w:pPr>
      <w:r>
        <w:rPr>
          <w:rFonts w:eastAsia="微软雅黑" w:hint="eastAsia"/>
        </w:rPr>
        <w:t>在交警部门的指挥中心应该实时的知道整个城市的上路车辆情况，需要知道每个区一共有多少辆车？现在是否有大量的外地车进入城市等等。本模块主要是针对整个城市整体的实时车辆情况统计。</w:t>
      </w:r>
    </w:p>
    <w:p w14:paraId="0CAE9769" w14:textId="77777777" w:rsidR="00965063" w:rsidRDefault="00457EBC">
      <w:pPr>
        <w:pStyle w:val="3"/>
        <w:ind w:left="960" w:hanging="960"/>
        <w:rPr>
          <w:rFonts w:eastAsia="微软雅黑"/>
        </w:rPr>
      </w:pPr>
      <w:r>
        <w:rPr>
          <w:rFonts w:eastAsia="微软雅黑" w:hint="eastAsia"/>
        </w:rPr>
        <w:t>实时车辆分布情况</w:t>
      </w:r>
    </w:p>
    <w:p w14:paraId="20F35BDB" w14:textId="77777777" w:rsidR="00965063" w:rsidRDefault="00457EBC">
      <w:pPr>
        <w:ind w:firstLine="420"/>
      </w:pPr>
      <w:r>
        <w:rPr>
          <w:rFonts w:eastAsia="微软雅黑" w:hint="eastAsia"/>
        </w:rPr>
        <w:t>实时车辆分布情况，是指在一段时间内（比如：</w:t>
      </w:r>
      <w:r>
        <w:rPr>
          <w:rFonts w:eastAsia="微软雅黑" w:hint="eastAsia"/>
        </w:rPr>
        <w:t>10</w:t>
      </w:r>
      <w:r>
        <w:rPr>
          <w:rFonts w:eastAsia="微软雅黑" w:hint="eastAsia"/>
        </w:rPr>
        <w:t>分钟）整个城市中每个区多少分布多少量车。这里要注意车辆的去重，因为在</w:t>
      </w:r>
      <w:r>
        <w:rPr>
          <w:rFonts w:eastAsia="微软雅黑" w:hint="eastAsia"/>
        </w:rPr>
        <w:t>10</w:t>
      </w:r>
      <w:r>
        <w:rPr>
          <w:rFonts w:eastAsia="微软雅黑" w:hint="eastAsia"/>
        </w:rPr>
        <w:t>分钟内一定会有很多的车，经过不同的卡口。这些车牌相同的车，我们只统计一次。其实就是根据车牌号去重。</w:t>
      </w:r>
    </w:p>
    <w:p w14:paraId="3317A9B1" w14:textId="77777777" w:rsidR="00965063" w:rsidRDefault="00457EBC">
      <w:pPr>
        <w:adjustRightInd w:val="0"/>
        <w:snapToGrid w:val="0"/>
        <w:rPr>
          <w:rFonts w:eastAsia="微软雅黑"/>
        </w:rPr>
      </w:pPr>
      <w:r>
        <w:rPr>
          <w:rFonts w:eastAsia="微软雅黑" w:hint="eastAsia"/>
        </w:rPr>
        <w:t>代码如下：</w:t>
      </w:r>
    </w:p>
    <w:tbl>
      <w:tblPr>
        <w:tblStyle w:val="af0"/>
        <w:tblW w:w="0" w:type="auto"/>
        <w:tblLook w:val="04A0" w:firstRow="1" w:lastRow="0" w:firstColumn="1" w:lastColumn="0" w:noHBand="0" w:noVBand="1"/>
      </w:tblPr>
      <w:tblGrid>
        <w:gridCol w:w="8522"/>
      </w:tblGrid>
      <w:tr w:rsidR="00965063" w14:paraId="00F285A2" w14:textId="77777777">
        <w:tc>
          <w:tcPr>
            <w:tcW w:w="8522" w:type="dxa"/>
          </w:tcPr>
          <w:p w14:paraId="2DD5A991" w14:textId="77777777" w:rsidR="00965063" w:rsidRDefault="00457EBC">
            <w:pPr>
              <w:adjustRightInd w:val="0"/>
              <w:snapToGrid w:val="0"/>
              <w:rPr>
                <w:rFonts w:eastAsia="微软雅黑"/>
                <w:sz w:val="18"/>
                <w:szCs w:val="21"/>
              </w:rPr>
            </w:pPr>
            <w:r>
              <w:rPr>
                <w:rFonts w:eastAsia="微软雅黑"/>
                <w:sz w:val="18"/>
                <w:szCs w:val="21"/>
              </w:rPr>
              <w:t>//</w:t>
            </w:r>
            <w:r>
              <w:rPr>
                <w:rFonts w:eastAsia="微软雅黑"/>
                <w:sz w:val="18"/>
                <w:szCs w:val="21"/>
              </w:rPr>
              <w:t>读取车辆数据流</w:t>
            </w:r>
          </w:p>
          <w:p w14:paraId="78D6F757"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w:t>
            </w:r>
            <w:r>
              <w:rPr>
                <w:rFonts w:eastAsia="微软雅黑"/>
                <w:sz w:val="18"/>
                <w:szCs w:val="21"/>
              </w:rPr>
              <w:t>onitorLog] = streamEnv.readTextFile(getClass.getResource("/monitor_flow_action").getPath)</w:t>
            </w:r>
          </w:p>
          <w:p w14:paraId="69DBB260"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2C56EAC3"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1D79052C" w14:textId="77777777" w:rsidR="00965063" w:rsidRDefault="00457EBC">
            <w:pPr>
              <w:adjustRightInd w:val="0"/>
              <w:snapToGrid w:val="0"/>
              <w:rPr>
                <w:rFonts w:eastAsia="微软雅黑"/>
                <w:sz w:val="18"/>
                <w:szCs w:val="21"/>
              </w:rPr>
            </w:pPr>
            <w:r>
              <w:rPr>
                <w:rFonts w:eastAsia="微软雅黑"/>
                <w:sz w:val="18"/>
                <w:szCs w:val="21"/>
              </w:rPr>
              <w:t xml:space="preserve">        new TrafficMonitorLog(arr(0).trim.toLong, arr(1).trim, arr(2).trim, arr(3).trim, arr(4).</w:t>
            </w:r>
            <w:r>
              <w:rPr>
                <w:rFonts w:eastAsia="微软雅黑"/>
                <w:sz w:val="18"/>
                <w:szCs w:val="21"/>
              </w:rPr>
              <w:t>trim.toDouble, arr(5).trim, arr(6).trim)</w:t>
            </w:r>
          </w:p>
          <w:p w14:paraId="46C823A7"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}).assignTimestampsAndWatermarks(new BoundedOutOfOrdernessTimestampExtractor[TrafficMonitorLog](Time.seconds(5)) {</w:t>
            </w:r>
          </w:p>
          <w:p w14:paraId="070CA021" w14:textId="77777777" w:rsidR="00965063" w:rsidRDefault="00457EBC">
            <w:pPr>
              <w:adjustRightInd w:val="0"/>
              <w:snapToGrid w:val="0"/>
              <w:rPr>
                <w:rFonts w:eastAsia="微软雅黑"/>
                <w:sz w:val="18"/>
                <w:szCs w:val="21"/>
              </w:rPr>
            </w:pPr>
            <w:r>
              <w:rPr>
                <w:rFonts w:eastAsia="微软雅黑"/>
                <w:sz w:val="18"/>
                <w:szCs w:val="21"/>
              </w:rPr>
              <w:t xml:space="preserve">      override def extractTimestamp(element: TrafficMonitorLog) = element.actionTime</w:t>
            </w:r>
          </w:p>
          <w:p w14:paraId="0A67B908" w14:textId="77777777" w:rsidR="00965063" w:rsidRDefault="00457EBC">
            <w:pPr>
              <w:adjustRightInd w:val="0"/>
              <w:snapToGrid w:val="0"/>
              <w:rPr>
                <w:rFonts w:eastAsia="微软雅黑"/>
                <w:sz w:val="18"/>
                <w:szCs w:val="21"/>
              </w:rPr>
            </w:pPr>
            <w:r>
              <w:rPr>
                <w:rFonts w:eastAsia="微软雅黑"/>
                <w:sz w:val="18"/>
                <w:szCs w:val="21"/>
              </w:rPr>
              <w:t xml:space="preserve">    })</w:t>
            </w:r>
          </w:p>
          <w:p w14:paraId="48320D5F" w14:textId="77777777" w:rsidR="00965063" w:rsidRDefault="00965063">
            <w:pPr>
              <w:adjustRightInd w:val="0"/>
              <w:snapToGrid w:val="0"/>
              <w:rPr>
                <w:rFonts w:eastAsia="微软雅黑"/>
                <w:sz w:val="18"/>
                <w:szCs w:val="21"/>
              </w:rPr>
            </w:pPr>
          </w:p>
          <w:p w14:paraId="4337C875" w14:textId="77777777" w:rsidR="00965063" w:rsidRDefault="00457EBC">
            <w:pPr>
              <w:adjustRightInd w:val="0"/>
              <w:snapToGrid w:val="0"/>
              <w:rPr>
                <w:rFonts w:eastAsia="微软雅黑"/>
                <w:sz w:val="18"/>
                <w:szCs w:val="21"/>
              </w:rPr>
            </w:pPr>
            <w:r>
              <w:rPr>
                <w:rFonts w:eastAsia="微软雅黑"/>
                <w:sz w:val="18"/>
                <w:szCs w:val="21"/>
              </w:rPr>
              <w:t xml:space="preserve">    stream.keyBy(_.areaId)</w:t>
            </w:r>
          </w:p>
          <w:p w14:paraId="4E120D44" w14:textId="77777777" w:rsidR="00965063" w:rsidRDefault="00457EBC">
            <w:pPr>
              <w:adjustRightInd w:val="0"/>
              <w:snapToGrid w:val="0"/>
              <w:rPr>
                <w:rFonts w:eastAsia="微软雅黑"/>
                <w:sz w:val="18"/>
                <w:szCs w:val="21"/>
              </w:rPr>
            </w:pPr>
            <w:r>
              <w:rPr>
                <w:rFonts w:eastAsia="微软雅黑"/>
                <w:sz w:val="18"/>
                <w:szCs w:val="21"/>
              </w:rPr>
              <w:t xml:space="preserve">      .timeWindow(Time.minutes(10))</w:t>
            </w:r>
          </w:p>
          <w:p w14:paraId="2593BE99" w14:textId="77777777" w:rsidR="00965063" w:rsidRDefault="00457EBC">
            <w:pPr>
              <w:adjustRightInd w:val="0"/>
              <w:snapToGrid w:val="0"/>
              <w:rPr>
                <w:rFonts w:eastAsia="微软雅黑"/>
                <w:sz w:val="18"/>
                <w:szCs w:val="21"/>
              </w:rPr>
            </w:pPr>
            <w:r>
              <w:rPr>
                <w:rFonts w:eastAsia="微软雅黑"/>
                <w:sz w:val="18"/>
                <w:szCs w:val="21"/>
              </w:rPr>
              <w:t xml:space="preserve">      .apply(new WindowFunction[TrafficMonitorLog,(String,Long),String,TimeWindow] {</w:t>
            </w:r>
          </w:p>
          <w:p w14:paraId="3003C5B4" w14:textId="77777777" w:rsidR="00965063" w:rsidRDefault="00457EBC">
            <w:pPr>
              <w:adjustRightInd w:val="0"/>
              <w:snapToGrid w:val="0"/>
              <w:rPr>
                <w:rFonts w:eastAsia="微软雅黑"/>
                <w:sz w:val="18"/>
                <w:szCs w:val="21"/>
              </w:rPr>
            </w:pPr>
            <w:r>
              <w:rPr>
                <w:rFonts w:eastAsia="微软雅黑"/>
                <w:sz w:val="18"/>
                <w:szCs w:val="21"/>
              </w:rPr>
              <w:t xml:space="preserve">        overrid</w:t>
            </w:r>
            <w:r>
              <w:rPr>
                <w:rFonts w:eastAsia="微软雅黑"/>
                <w:sz w:val="18"/>
                <w:szCs w:val="21"/>
              </w:rPr>
              <w:t>e def apply(key: String, window: TimeWindow, input: Iterable[TrafficMonitorLog], out: Collector[(String, Long)]): Unit = {</w:t>
            </w:r>
          </w:p>
          <w:p w14:paraId="1BC4673B" w14:textId="77777777" w:rsidR="00965063" w:rsidRDefault="00457EBC">
            <w:pPr>
              <w:adjustRightInd w:val="0"/>
              <w:snapToGrid w:val="0"/>
              <w:rPr>
                <w:rFonts w:eastAsia="微软雅黑"/>
                <w:sz w:val="18"/>
                <w:szCs w:val="21"/>
              </w:rPr>
            </w:pPr>
            <w:r>
              <w:rPr>
                <w:rFonts w:eastAsia="微软雅黑"/>
                <w:sz w:val="18"/>
                <w:szCs w:val="21"/>
              </w:rPr>
              <w:t xml:space="preserve">          val s: collection.mutable.Set[Long] = collection.mutable.Set()</w:t>
            </w:r>
          </w:p>
          <w:p w14:paraId="58B8F7EE" w14:textId="77777777" w:rsidR="00965063" w:rsidRDefault="00457EBC">
            <w:pPr>
              <w:adjustRightInd w:val="0"/>
              <w:snapToGrid w:val="0"/>
              <w:rPr>
                <w:rFonts w:eastAsia="微软雅黑"/>
                <w:sz w:val="18"/>
                <w:szCs w:val="21"/>
              </w:rPr>
            </w:pPr>
            <w:r>
              <w:rPr>
                <w:rFonts w:eastAsia="微软雅黑"/>
                <w:sz w:val="18"/>
                <w:szCs w:val="21"/>
              </w:rPr>
              <w:t xml:space="preserve">          var idSet = Set[String]()</w:t>
            </w:r>
          </w:p>
          <w:p w14:paraId="4B0C59D3" w14:textId="77777777" w:rsidR="00965063" w:rsidRDefault="00965063">
            <w:pPr>
              <w:adjustRightInd w:val="0"/>
              <w:snapToGrid w:val="0"/>
              <w:rPr>
                <w:rFonts w:eastAsia="微软雅黑"/>
                <w:sz w:val="18"/>
                <w:szCs w:val="21"/>
              </w:rPr>
            </w:pPr>
          </w:p>
          <w:p w14:paraId="33DED0DD" w14:textId="77777777" w:rsidR="00965063" w:rsidRDefault="00457EBC">
            <w:pPr>
              <w:adjustRightInd w:val="0"/>
              <w:snapToGrid w:val="0"/>
              <w:rPr>
                <w:rFonts w:eastAsia="微软雅黑"/>
                <w:sz w:val="18"/>
                <w:szCs w:val="21"/>
              </w:rPr>
            </w:pPr>
            <w:r>
              <w:rPr>
                <w:rFonts w:eastAsia="微软雅黑"/>
                <w:sz w:val="18"/>
                <w:szCs w:val="21"/>
              </w:rPr>
              <w:t xml:space="preserve">          for ( t  &lt;- input) {</w:t>
            </w:r>
          </w:p>
          <w:p w14:paraId="05FF86A1" w14:textId="77777777" w:rsidR="00965063" w:rsidRDefault="00457EBC">
            <w:pPr>
              <w:adjustRightInd w:val="0"/>
              <w:snapToGrid w:val="0"/>
              <w:rPr>
                <w:rFonts w:eastAsia="微软雅黑"/>
                <w:sz w:val="18"/>
                <w:szCs w:val="21"/>
              </w:rPr>
            </w:pPr>
            <w:r>
              <w:rPr>
                <w:rFonts w:eastAsia="微软雅黑"/>
                <w:sz w:val="18"/>
                <w:szCs w:val="21"/>
              </w:rPr>
              <w:t xml:space="preserve">            idSet += t.car</w:t>
            </w:r>
          </w:p>
          <w:p w14:paraId="36DC87E2" w14:textId="77777777" w:rsidR="00965063" w:rsidRDefault="00457EBC">
            <w:pPr>
              <w:adjustRightInd w:val="0"/>
              <w:snapToGrid w:val="0"/>
              <w:rPr>
                <w:rFonts w:eastAsia="微软雅黑"/>
                <w:sz w:val="18"/>
                <w:szCs w:val="21"/>
              </w:rPr>
            </w:pPr>
            <w:r>
              <w:rPr>
                <w:rFonts w:eastAsia="微软雅黑"/>
                <w:sz w:val="18"/>
                <w:szCs w:val="21"/>
              </w:rPr>
              <w:t xml:space="preserve">          }</w:t>
            </w:r>
          </w:p>
          <w:p w14:paraId="4555C830" w14:textId="77777777" w:rsidR="00965063" w:rsidRDefault="00457EBC">
            <w:pPr>
              <w:adjustRightInd w:val="0"/>
              <w:snapToGrid w:val="0"/>
              <w:rPr>
                <w:rFonts w:eastAsia="微软雅黑"/>
                <w:sz w:val="18"/>
                <w:szCs w:val="21"/>
              </w:rPr>
            </w:pPr>
            <w:r>
              <w:rPr>
                <w:rFonts w:eastAsia="微软雅黑"/>
                <w:sz w:val="18"/>
                <w:szCs w:val="21"/>
              </w:rPr>
              <w:t xml:space="preserve">          var str:String=s"</w:t>
            </w:r>
            <w:r>
              <w:rPr>
                <w:rFonts w:eastAsia="微软雅黑"/>
                <w:sz w:val="18"/>
                <w:szCs w:val="21"/>
              </w:rPr>
              <w:t>区域</w:t>
            </w:r>
            <w:r>
              <w:rPr>
                <w:rFonts w:eastAsia="微软雅黑"/>
                <w:sz w:val="18"/>
                <w:szCs w:val="21"/>
              </w:rPr>
              <w:t>ID</w:t>
            </w:r>
            <w:r>
              <w:rPr>
                <w:rFonts w:eastAsia="微软雅黑"/>
                <w:sz w:val="18"/>
                <w:szCs w:val="21"/>
              </w:rPr>
              <w:t>：</w:t>
            </w:r>
            <w:r>
              <w:rPr>
                <w:rFonts w:eastAsia="微软雅黑"/>
                <w:sz w:val="18"/>
                <w:szCs w:val="21"/>
              </w:rPr>
              <w:t>${key},</w:t>
            </w:r>
            <w:r>
              <w:rPr>
                <w:rFonts w:eastAsia="微软雅黑"/>
                <w:sz w:val="18"/>
                <w:szCs w:val="21"/>
              </w:rPr>
              <w:t>在</w:t>
            </w:r>
            <w:r>
              <w:rPr>
                <w:rFonts w:eastAsia="微软雅黑"/>
                <w:sz w:val="18"/>
                <w:szCs w:val="21"/>
              </w:rPr>
              <w:t xml:space="preserve">${window.getStart} - </w:t>
            </w:r>
            <w:r>
              <w:rPr>
                <w:rFonts w:eastAsia="微软雅黑"/>
                <w:sz w:val="18"/>
                <w:szCs w:val="21"/>
              </w:rPr>
              <w:t>到</w:t>
            </w:r>
            <w:r>
              <w:rPr>
                <w:rFonts w:eastAsia="微软雅黑"/>
                <w:sz w:val="18"/>
                <w:szCs w:val="21"/>
              </w:rPr>
              <w:t xml:space="preserve"> - ${window.ge</w:t>
            </w:r>
            <w:r>
              <w:rPr>
                <w:rFonts w:eastAsia="微软雅黑"/>
                <w:sz w:val="18"/>
                <w:szCs w:val="21"/>
              </w:rPr>
              <w:t xml:space="preserve">tEnd} </w:t>
            </w:r>
            <w:r>
              <w:rPr>
                <w:rFonts w:eastAsia="微软雅黑"/>
                <w:sz w:val="18"/>
                <w:szCs w:val="21"/>
              </w:rPr>
              <w:t>的时间范围中，一共有上路车辆：</w:t>
            </w:r>
            <w:r>
              <w:rPr>
                <w:rFonts w:eastAsia="微软雅黑"/>
                <w:sz w:val="18"/>
                <w:szCs w:val="21"/>
              </w:rPr>
              <w:t>"</w:t>
            </w:r>
          </w:p>
          <w:p w14:paraId="06EDA02C" w14:textId="77777777" w:rsidR="00965063" w:rsidRDefault="00457EBC">
            <w:pPr>
              <w:adjustRightInd w:val="0"/>
              <w:snapToGrid w:val="0"/>
              <w:rPr>
                <w:rFonts w:eastAsia="微软雅黑"/>
                <w:sz w:val="18"/>
                <w:szCs w:val="21"/>
              </w:rPr>
            </w:pPr>
            <w:r>
              <w:rPr>
                <w:rFonts w:eastAsia="微软雅黑"/>
                <w:sz w:val="18"/>
                <w:szCs w:val="21"/>
              </w:rPr>
              <w:t xml:space="preserve">          println(str)</w:t>
            </w:r>
          </w:p>
          <w:p w14:paraId="65267D71" w14:textId="77777777" w:rsidR="00965063" w:rsidRDefault="00457EBC">
            <w:pPr>
              <w:adjustRightInd w:val="0"/>
              <w:snapToGrid w:val="0"/>
              <w:rPr>
                <w:rFonts w:eastAsia="微软雅黑"/>
                <w:sz w:val="18"/>
                <w:szCs w:val="21"/>
              </w:rPr>
            </w:pPr>
            <w:r>
              <w:rPr>
                <w:rFonts w:eastAsia="微软雅黑"/>
                <w:sz w:val="18"/>
                <w:szCs w:val="21"/>
              </w:rPr>
              <w:t xml:space="preserve">          out.collect((str,idSet.size))</w:t>
            </w:r>
          </w:p>
          <w:p w14:paraId="10A74081" w14:textId="77777777" w:rsidR="00965063" w:rsidRDefault="00457EBC">
            <w:pPr>
              <w:adjustRightInd w:val="0"/>
              <w:snapToGrid w:val="0"/>
              <w:rPr>
                <w:rFonts w:eastAsia="微软雅黑"/>
                <w:sz w:val="18"/>
                <w:szCs w:val="21"/>
              </w:rPr>
            </w:pPr>
            <w:r>
              <w:rPr>
                <w:rFonts w:eastAsia="微软雅黑"/>
                <w:sz w:val="18"/>
                <w:szCs w:val="21"/>
              </w:rPr>
              <w:t xml:space="preserve">        }</w:t>
            </w:r>
          </w:p>
          <w:p w14:paraId="7B625047" w14:textId="77777777" w:rsidR="00965063" w:rsidRDefault="00457EBC">
            <w:pPr>
              <w:adjustRightInd w:val="0"/>
              <w:snapToGrid w:val="0"/>
              <w:rPr>
                <w:rFonts w:eastAsia="微软雅黑"/>
                <w:sz w:val="18"/>
                <w:szCs w:val="21"/>
              </w:rPr>
            </w:pPr>
            <w:r>
              <w:rPr>
                <w:rFonts w:eastAsia="微软雅黑"/>
                <w:sz w:val="18"/>
                <w:szCs w:val="21"/>
              </w:rPr>
              <w:t xml:space="preserve">      })</w:t>
            </w:r>
          </w:p>
          <w:p w14:paraId="05AEB593" w14:textId="77777777" w:rsidR="00965063" w:rsidRDefault="00457EBC">
            <w:pPr>
              <w:adjustRightInd w:val="0"/>
              <w:snapToGrid w:val="0"/>
              <w:rPr>
                <w:rFonts w:eastAsia="微软雅黑"/>
                <w:sz w:val="18"/>
                <w:szCs w:val="21"/>
              </w:rPr>
            </w:pPr>
            <w:r>
              <w:rPr>
                <w:rFonts w:eastAsia="微软雅黑"/>
                <w:sz w:val="18"/>
                <w:szCs w:val="21"/>
              </w:rPr>
              <w:t xml:space="preserve">      .print() //</w:t>
            </w:r>
            <w:r>
              <w:rPr>
                <w:rFonts w:eastAsia="微软雅黑"/>
                <w:sz w:val="18"/>
                <w:szCs w:val="21"/>
              </w:rPr>
              <w:t>写入数据库</w:t>
            </w:r>
            <w:r>
              <w:rPr>
                <w:rFonts w:eastAsia="微软雅黑"/>
                <w:sz w:val="18"/>
                <w:szCs w:val="21"/>
              </w:rPr>
              <w:t>Mysql</w:t>
            </w:r>
            <w:r>
              <w:rPr>
                <w:rFonts w:eastAsia="微软雅黑"/>
                <w:sz w:val="18"/>
                <w:szCs w:val="21"/>
              </w:rPr>
              <w:t>中</w:t>
            </w:r>
          </w:p>
          <w:p w14:paraId="1A786C98" w14:textId="77777777" w:rsidR="00965063" w:rsidRDefault="00965063">
            <w:pPr>
              <w:adjustRightInd w:val="0"/>
              <w:snapToGrid w:val="0"/>
              <w:rPr>
                <w:rFonts w:eastAsia="微软雅黑"/>
                <w:sz w:val="18"/>
                <w:szCs w:val="21"/>
              </w:rPr>
            </w:pPr>
          </w:p>
          <w:p w14:paraId="18EAD2CC"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03A58BD8" w14:textId="77777777" w:rsidR="00965063" w:rsidRDefault="00457EBC">
            <w:pPr>
              <w:adjustRightInd w:val="0"/>
              <w:snapToGrid w:val="0"/>
              <w:rPr>
                <w:rFonts w:eastAsia="微软雅黑"/>
                <w:sz w:val="18"/>
                <w:szCs w:val="21"/>
              </w:rPr>
            </w:pPr>
            <w:r>
              <w:rPr>
                <w:rFonts w:eastAsia="微软雅黑"/>
                <w:sz w:val="18"/>
                <w:szCs w:val="21"/>
              </w:rPr>
              <w:t xml:space="preserve">  }</w:t>
            </w:r>
          </w:p>
        </w:tc>
      </w:tr>
    </w:tbl>
    <w:p w14:paraId="72FD591C" w14:textId="77777777" w:rsidR="00965063" w:rsidRDefault="00965063">
      <w:pPr>
        <w:adjustRightInd w:val="0"/>
        <w:snapToGrid w:val="0"/>
        <w:rPr>
          <w:rFonts w:eastAsia="微软雅黑"/>
        </w:rPr>
      </w:pPr>
    </w:p>
    <w:p w14:paraId="7C508F64" w14:textId="77777777" w:rsidR="00965063" w:rsidRDefault="00965063"/>
    <w:p w14:paraId="3999DD40" w14:textId="77777777" w:rsidR="00965063" w:rsidRDefault="00457EBC">
      <w:pPr>
        <w:pStyle w:val="3"/>
        <w:ind w:left="960" w:hanging="960"/>
        <w:rPr>
          <w:rFonts w:eastAsia="微软雅黑"/>
        </w:rPr>
      </w:pPr>
      <w:r>
        <w:rPr>
          <w:rFonts w:eastAsia="微软雅黑" w:hint="eastAsia"/>
        </w:rPr>
        <w:t>布隆过滤器</w:t>
      </w:r>
      <w:r>
        <w:rPr>
          <w:rFonts w:eastAsia="微软雅黑" w:hint="eastAsia"/>
        </w:rPr>
        <w:t>(Bloom Filter)</w:t>
      </w:r>
    </w:p>
    <w:p w14:paraId="5EC9A5B5" w14:textId="77777777" w:rsidR="00965063" w:rsidRDefault="00457EBC">
      <w:pPr>
        <w:ind w:firstLine="420"/>
        <w:rPr>
          <w:rFonts w:eastAsia="微软雅黑"/>
        </w:rPr>
      </w:pPr>
      <w:r>
        <w:rPr>
          <w:rFonts w:eastAsia="微软雅黑" w:hint="eastAsia"/>
        </w:rPr>
        <w:t>在上节的例子中，我们把所有数据的车牌号</w:t>
      </w:r>
      <w:r>
        <w:rPr>
          <w:rFonts w:eastAsia="微软雅黑" w:hint="eastAsia"/>
        </w:rPr>
        <w:t>car</w:t>
      </w:r>
      <w:r>
        <w:rPr>
          <w:rFonts w:eastAsia="微软雅黑" w:hint="eastAsia"/>
        </w:rPr>
        <w:t>都存在了窗口计算的状态里，在窗口收集数据的过程中，状态会不断增大。一般情况下，只要不超出内存的承</w:t>
      </w:r>
      <w:r>
        <w:rPr>
          <w:rFonts w:eastAsia="微软雅黑" w:hint="eastAsia"/>
        </w:rPr>
        <w:t>受范围，这种做法也没什么问题；但如果我们遇到的数据量很大呢？</w:t>
      </w:r>
    </w:p>
    <w:p w14:paraId="78E6F933" w14:textId="77777777" w:rsidR="00965063" w:rsidRDefault="00457EBC">
      <w:pPr>
        <w:ind w:firstLine="420"/>
        <w:rPr>
          <w:rFonts w:eastAsia="微软雅黑"/>
        </w:rPr>
      </w:pPr>
      <w:r>
        <w:rPr>
          <w:rFonts w:eastAsia="微软雅黑" w:hint="eastAsia"/>
        </w:rPr>
        <w:t>把所有数据暂存放到内存里，显然不是一个好注意。我们会想到，可以利用</w:t>
      </w:r>
      <w:r>
        <w:rPr>
          <w:rFonts w:eastAsia="微软雅黑" w:hint="eastAsia"/>
        </w:rPr>
        <w:t>redis</w:t>
      </w:r>
      <w:r>
        <w:rPr>
          <w:rFonts w:eastAsia="微软雅黑" w:hint="eastAsia"/>
        </w:rPr>
        <w:t>这种内存级</w:t>
      </w:r>
      <w:r>
        <w:rPr>
          <w:rFonts w:eastAsia="微软雅黑" w:hint="eastAsia"/>
        </w:rPr>
        <w:t>k-v</w:t>
      </w:r>
      <w:r>
        <w:rPr>
          <w:rFonts w:eastAsia="微软雅黑" w:hint="eastAsia"/>
        </w:rPr>
        <w:t>数据库，为我们做一个缓存。但如果我们遇到的情况非常极端，数据大到惊</w:t>
      </w:r>
      <w:r>
        <w:rPr>
          <w:rFonts w:eastAsia="微软雅黑" w:hint="eastAsia"/>
        </w:rPr>
        <w:lastRenderedPageBreak/>
        <w:t>人呢？比如上千万级，亿级的卡口车辆数据呢？（假设）要去重计算。</w:t>
      </w:r>
    </w:p>
    <w:p w14:paraId="4FF321AC" w14:textId="77777777" w:rsidR="00965063" w:rsidRDefault="00457EBC">
      <w:pPr>
        <w:ind w:firstLine="420"/>
        <w:rPr>
          <w:rFonts w:eastAsia="微软雅黑"/>
        </w:rPr>
      </w:pPr>
      <w:r>
        <w:rPr>
          <w:rFonts w:eastAsia="微软雅黑" w:hint="eastAsia"/>
        </w:rPr>
        <w:t>如果放到</w:t>
      </w:r>
      <w:r>
        <w:rPr>
          <w:rFonts w:eastAsia="微软雅黑" w:hint="eastAsia"/>
        </w:rPr>
        <w:t>redis</w:t>
      </w:r>
      <w:r>
        <w:rPr>
          <w:rFonts w:eastAsia="微软雅黑" w:hint="eastAsia"/>
        </w:rPr>
        <w:t>中，假设有</w:t>
      </w:r>
      <w:r>
        <w:rPr>
          <w:rFonts w:eastAsia="微软雅黑" w:hint="eastAsia"/>
        </w:rPr>
        <w:t>6</w:t>
      </w:r>
      <w:r>
        <w:rPr>
          <w:rFonts w:eastAsia="微软雅黑" w:hint="eastAsia"/>
        </w:rPr>
        <w:t>千万车牌号（每个</w:t>
      </w:r>
      <w:r>
        <w:rPr>
          <w:rFonts w:eastAsia="微软雅黑" w:hint="eastAsia"/>
        </w:rPr>
        <w:t>10-20</w:t>
      </w:r>
      <w:r>
        <w:rPr>
          <w:rFonts w:eastAsia="微软雅黑" w:hint="eastAsia"/>
        </w:rPr>
        <w:t>字节左右的话）可能需要几</w:t>
      </w:r>
      <w:r>
        <w:rPr>
          <w:rFonts w:eastAsia="微软雅黑" w:hint="eastAsia"/>
        </w:rPr>
        <w:t>G</w:t>
      </w:r>
      <w:r>
        <w:rPr>
          <w:rFonts w:eastAsia="微软雅黑" w:hint="eastAsia"/>
        </w:rPr>
        <w:t>的空间来存储。当然放到</w:t>
      </w:r>
      <w:r>
        <w:rPr>
          <w:rFonts w:eastAsia="微软雅黑" w:hint="eastAsia"/>
        </w:rPr>
        <w:t>redis</w:t>
      </w:r>
      <w:r>
        <w:rPr>
          <w:rFonts w:eastAsia="微软雅黑" w:hint="eastAsia"/>
        </w:rPr>
        <w:t>中，用集群进行扩展也不是不可以，但明显代价太大了。</w:t>
      </w:r>
    </w:p>
    <w:p w14:paraId="3D5F9EF9" w14:textId="77777777" w:rsidR="00965063" w:rsidRDefault="00457EBC">
      <w:pPr>
        <w:spacing w:line="480" w:lineRule="auto"/>
        <w:ind w:firstLine="420"/>
        <w:rPr>
          <w:rFonts w:eastAsia="微软雅黑"/>
        </w:rPr>
      </w:pPr>
      <w:r>
        <w:rPr>
          <w:rFonts w:eastAsia="微软雅黑" w:hint="eastAsia"/>
        </w:rPr>
        <w:t>一个更好的想法是，其实我们不需要完整地存车辆的信息，只要知道他在不在就行了。所以其实我们可以进行压缩处理，用一位（</w:t>
      </w:r>
      <w:r>
        <w:rPr>
          <w:rFonts w:eastAsia="微软雅黑" w:hint="eastAsia"/>
        </w:rPr>
        <w:t>bit</w:t>
      </w:r>
      <w:r>
        <w:rPr>
          <w:rFonts w:eastAsia="微软雅黑" w:hint="eastAsia"/>
        </w:rPr>
        <w:t>）就可以表示一个车辆的状态。这个思想的具体实现就是布隆过滤器（</w:t>
      </w:r>
      <w:r>
        <w:rPr>
          <w:rFonts w:eastAsia="微软雅黑" w:hint="eastAsia"/>
        </w:rPr>
        <w:t>Bloom Filter</w:t>
      </w:r>
      <w:r>
        <w:rPr>
          <w:rFonts w:eastAsia="微软雅黑" w:hint="eastAsia"/>
        </w:rPr>
        <w:t>）。</w:t>
      </w:r>
    </w:p>
    <w:p w14:paraId="186287FB" w14:textId="77777777" w:rsidR="00965063" w:rsidRDefault="00457EBC">
      <w:pPr>
        <w:pStyle w:val="NormalIndent1"/>
        <w:numPr>
          <w:ilvl w:val="0"/>
          <w:numId w:val="9"/>
        </w:numPr>
        <w:rPr>
          <w:rFonts w:hint="default"/>
        </w:rPr>
      </w:pPr>
      <w:r>
        <w:rPr>
          <w:rFonts w:eastAsia="微软雅黑"/>
        </w:rPr>
        <w:t>布隆过滤器的原理</w:t>
      </w:r>
    </w:p>
    <w:p w14:paraId="170773A4" w14:textId="77777777" w:rsidR="00965063" w:rsidRDefault="00457EBC">
      <w:pPr>
        <w:ind w:firstLine="420"/>
        <w:rPr>
          <w:rFonts w:eastAsia="微软雅黑"/>
        </w:rPr>
      </w:pPr>
      <w:r>
        <w:rPr>
          <w:rFonts w:eastAsia="微软雅黑" w:hint="eastAsia"/>
        </w:rPr>
        <w:t>本质上布隆过滤器是一种数据结构，比较巧妙的概率型数据结构（</w:t>
      </w:r>
      <w:r>
        <w:rPr>
          <w:rFonts w:eastAsia="微软雅黑" w:hint="eastAsia"/>
        </w:rPr>
        <w:t>probabilistic data structure</w:t>
      </w:r>
      <w:r>
        <w:rPr>
          <w:rFonts w:eastAsia="微软雅黑" w:hint="eastAsia"/>
        </w:rPr>
        <w:t>），特点是高效地插入和查询，可以用来告诉你</w:t>
      </w:r>
      <w:r>
        <w:rPr>
          <w:rFonts w:eastAsia="微软雅黑" w:hint="eastAsia"/>
        </w:rPr>
        <w:t xml:space="preserve"> </w:t>
      </w:r>
      <w:r>
        <w:rPr>
          <w:rFonts w:eastAsia="微软雅黑" w:hint="eastAsia"/>
        </w:rPr>
        <w:t>“某样东西一定不存在或者可能存在”。</w:t>
      </w:r>
    </w:p>
    <w:p w14:paraId="13EC0AAF" w14:textId="77777777" w:rsidR="00965063" w:rsidRDefault="00457EBC">
      <w:pPr>
        <w:ind w:firstLine="420"/>
        <w:rPr>
          <w:rFonts w:eastAsia="微软雅黑"/>
        </w:rPr>
      </w:pPr>
      <w:r>
        <w:rPr>
          <w:rFonts w:eastAsia="微软雅黑" w:hint="eastAsia"/>
        </w:rPr>
        <w:t>它本身是一个很长的二进制向量，既然是二进制的向量，那么显而易见的，存放的不是</w:t>
      </w:r>
      <w:r>
        <w:rPr>
          <w:rFonts w:eastAsia="微软雅黑" w:hint="eastAsia"/>
        </w:rPr>
        <w:t>0</w:t>
      </w:r>
      <w:r>
        <w:rPr>
          <w:rFonts w:eastAsia="微软雅黑" w:hint="eastAsia"/>
        </w:rPr>
        <w:t>，就是</w:t>
      </w:r>
      <w:r>
        <w:rPr>
          <w:rFonts w:eastAsia="微软雅黑" w:hint="eastAsia"/>
        </w:rPr>
        <w:t>1</w:t>
      </w:r>
      <w:r>
        <w:rPr>
          <w:rFonts w:eastAsia="微软雅黑" w:hint="eastAsia"/>
        </w:rPr>
        <w:t>。相比于传统的</w:t>
      </w:r>
      <w:r>
        <w:rPr>
          <w:rFonts w:eastAsia="微软雅黑" w:hint="eastAsia"/>
        </w:rPr>
        <w:t xml:space="preserve"> List</w:t>
      </w:r>
      <w:r>
        <w:rPr>
          <w:rFonts w:eastAsia="微软雅黑" w:hint="eastAsia"/>
        </w:rPr>
        <w:t>、</w:t>
      </w:r>
      <w:r>
        <w:rPr>
          <w:rFonts w:eastAsia="微软雅黑" w:hint="eastAsia"/>
        </w:rPr>
        <w:t>Set</w:t>
      </w:r>
      <w:r>
        <w:rPr>
          <w:rFonts w:eastAsia="微软雅黑" w:hint="eastAsia"/>
        </w:rPr>
        <w:t>、</w:t>
      </w:r>
      <w:r>
        <w:rPr>
          <w:rFonts w:eastAsia="微软雅黑" w:hint="eastAsia"/>
        </w:rPr>
        <w:t xml:space="preserve">Map </w:t>
      </w:r>
      <w:r>
        <w:rPr>
          <w:rFonts w:eastAsia="微软雅黑" w:hint="eastAsia"/>
        </w:rPr>
        <w:t>等数据结构，它更高效、占用空间更少。我们的目标就是，利用某种方法（一般是</w:t>
      </w:r>
      <w:r>
        <w:rPr>
          <w:rFonts w:eastAsia="微软雅黑" w:hint="eastAsia"/>
        </w:rPr>
        <w:t>Hash</w:t>
      </w:r>
      <w:r>
        <w:rPr>
          <w:rFonts w:eastAsia="微软雅黑" w:hint="eastAsia"/>
        </w:rPr>
        <w:t>函数）把每个数据，对应到一个位图的某一位上去；如果数据存在，那一位就是</w:t>
      </w:r>
      <w:r>
        <w:rPr>
          <w:rFonts w:eastAsia="微软雅黑" w:hint="eastAsia"/>
        </w:rPr>
        <w:t>1</w:t>
      </w:r>
      <w:r>
        <w:rPr>
          <w:rFonts w:eastAsia="微软雅黑" w:hint="eastAsia"/>
        </w:rPr>
        <w:t>，不存在则为</w:t>
      </w:r>
      <w:r>
        <w:rPr>
          <w:rFonts w:eastAsia="微软雅黑" w:hint="eastAsia"/>
        </w:rPr>
        <w:t>0</w:t>
      </w:r>
      <w:r>
        <w:rPr>
          <w:rFonts w:eastAsia="微软雅黑" w:hint="eastAsia"/>
        </w:rPr>
        <w:t>。</w:t>
      </w:r>
    </w:p>
    <w:p w14:paraId="6162A693" w14:textId="77777777" w:rsidR="00965063" w:rsidRDefault="00457EBC">
      <w:pPr>
        <w:ind w:firstLine="420"/>
        <w:rPr>
          <w:rFonts w:eastAsia="微软雅黑"/>
        </w:rPr>
      </w:pPr>
      <w:r>
        <w:rPr>
          <w:rFonts w:eastAsia="微软雅黑" w:hint="eastAsia"/>
        </w:rPr>
        <w:t>Bloom Filter</w:t>
      </w:r>
      <w:r>
        <w:rPr>
          <w:rFonts w:eastAsia="微软雅黑" w:hint="eastAsia"/>
        </w:rPr>
        <w:t>是一种空间效率很高的随机数据结构，它利用位数组很简洁地表示一个集合，并能判断一个元素是否属于这个集合。</w:t>
      </w:r>
      <w:r>
        <w:rPr>
          <w:rFonts w:eastAsia="微软雅黑" w:hint="eastAsia"/>
        </w:rPr>
        <w:t>Bloom Filter</w:t>
      </w:r>
      <w:r>
        <w:rPr>
          <w:rFonts w:eastAsia="微软雅黑" w:hint="eastAsia"/>
        </w:rPr>
        <w:t>的这种高效是有一定代价的：在判断一个元素是否属于某个集合时，有可能会把不属于这个集合的元素误认为属于这个集合（</w:t>
      </w:r>
      <w:r>
        <w:rPr>
          <w:rFonts w:eastAsia="微软雅黑" w:hint="eastAsia"/>
        </w:rPr>
        <w:t>false positive</w:t>
      </w:r>
      <w:r>
        <w:rPr>
          <w:rFonts w:eastAsia="微软雅黑" w:hint="eastAsia"/>
        </w:rPr>
        <w:t>）。因此，</w:t>
      </w:r>
      <w:r>
        <w:rPr>
          <w:rFonts w:eastAsia="微软雅黑" w:hint="eastAsia"/>
        </w:rPr>
        <w:t>B</w:t>
      </w:r>
      <w:r>
        <w:rPr>
          <w:rFonts w:eastAsia="微软雅黑" w:hint="eastAsia"/>
        </w:rPr>
        <w:t>loom Filter</w:t>
      </w:r>
      <w:r>
        <w:rPr>
          <w:rFonts w:eastAsia="微软雅黑" w:hint="eastAsia"/>
        </w:rPr>
        <w:t>不适合那些“零错误”的应用场合。而在能容忍低错误率的应用场合下，</w:t>
      </w:r>
      <w:r>
        <w:rPr>
          <w:rFonts w:eastAsia="微软雅黑" w:hint="eastAsia"/>
        </w:rPr>
        <w:t>Bloom Filter</w:t>
      </w:r>
      <w:r>
        <w:rPr>
          <w:rFonts w:eastAsia="微软雅黑" w:hint="eastAsia"/>
        </w:rPr>
        <w:t>通过极少的错误换取了存储空间的极大节省。</w:t>
      </w:r>
    </w:p>
    <w:p w14:paraId="209D4ECA" w14:textId="77777777" w:rsidR="00965063" w:rsidRDefault="00457EBC">
      <w:pPr>
        <w:numPr>
          <w:ilvl w:val="0"/>
          <w:numId w:val="9"/>
        </w:numPr>
        <w:rPr>
          <w:rFonts w:eastAsia="微软雅黑"/>
        </w:rPr>
      </w:pPr>
      <w:r>
        <w:rPr>
          <w:rFonts w:eastAsia="微软雅黑" w:hint="eastAsia"/>
        </w:rPr>
        <w:t>简单的例子</w:t>
      </w:r>
    </w:p>
    <w:p w14:paraId="4DE458C0" w14:textId="77777777" w:rsidR="00965063" w:rsidRDefault="00457EBC">
      <w:pPr>
        <w:ind w:firstLine="420"/>
        <w:rPr>
          <w:rFonts w:eastAsia="微软雅黑"/>
        </w:rPr>
      </w:pPr>
      <w:r>
        <w:rPr>
          <w:rFonts w:eastAsia="微软雅黑"/>
        </w:rPr>
        <w:t>下面是一个简单的</w:t>
      </w:r>
      <w:r>
        <w:rPr>
          <w:rFonts w:eastAsia="微软雅黑"/>
        </w:rPr>
        <w:t xml:space="preserve"> Bloom filter </w:t>
      </w:r>
      <w:r>
        <w:rPr>
          <w:rFonts w:eastAsia="微软雅黑"/>
        </w:rPr>
        <w:t>结构，开始时集合内没有元素</w:t>
      </w:r>
      <w:r>
        <w:rPr>
          <w:rFonts w:eastAsia="微软雅黑" w:hint="eastAsia"/>
        </w:rPr>
        <w:t>：</w:t>
      </w:r>
    </w:p>
    <w:p w14:paraId="4C2D8E86" w14:textId="77777777" w:rsidR="00965063" w:rsidRDefault="00457EBC">
      <w:pPr>
        <w:ind w:firstLine="420"/>
        <w:rPr>
          <w:rFonts w:ascii="宋体" w:hAnsi="宋体" w:cs="宋体"/>
          <w:sz w:val="24"/>
        </w:rPr>
      </w:pPr>
      <w:r>
        <w:rPr>
          <w:rFonts w:ascii="宋体" w:hAnsi="宋体" w:cs="宋体" w:hint="eastAsia"/>
          <w:sz w:val="24"/>
        </w:rPr>
        <w:lastRenderedPageBreak/>
        <w:t xml:space="preserve">             </w:t>
      </w:r>
      <w:r>
        <w:rPr>
          <w:rFonts w:ascii="宋体" w:hAnsi="宋体" w:cs="宋体"/>
          <w:noProof/>
          <w:sz w:val="24"/>
        </w:rPr>
        <w:drawing>
          <wp:inline distT="0" distB="0" distL="114300" distR="114300" wp14:anchorId="0FA4E976" wp14:editId="449CFB6E">
            <wp:extent cx="2381250" cy="371475"/>
            <wp:effectExtent l="0" t="0" r="11430" b="9525"/>
            <wp:docPr id="6"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IMG_256"/>
                    <pic:cNvPicPr>
                      <a:picLocks noChangeAspect="1"/>
                    </pic:cNvPicPr>
                  </pic:nvPicPr>
                  <pic:blipFill>
                    <a:blip r:embed="rId14"/>
                    <a:stretch>
                      <a:fillRect/>
                    </a:stretch>
                  </pic:blipFill>
                  <pic:spPr>
                    <a:xfrm>
                      <a:off x="0" y="0"/>
                      <a:ext cx="2381250" cy="371475"/>
                    </a:xfrm>
                    <a:prstGeom prst="rect">
                      <a:avLst/>
                    </a:prstGeom>
                    <a:noFill/>
                    <a:ln w="9525">
                      <a:noFill/>
                    </a:ln>
                  </pic:spPr>
                </pic:pic>
              </a:graphicData>
            </a:graphic>
          </wp:inline>
        </w:drawing>
      </w:r>
    </w:p>
    <w:p w14:paraId="0AC17D2E" w14:textId="77777777" w:rsidR="00965063" w:rsidRDefault="00457EBC">
      <w:pPr>
        <w:ind w:firstLine="420"/>
        <w:rPr>
          <w:rFonts w:eastAsia="微软雅黑"/>
        </w:rPr>
      </w:pPr>
      <w:r>
        <w:rPr>
          <w:rFonts w:eastAsia="微软雅黑"/>
        </w:rPr>
        <w:t>当来了一个元素</w:t>
      </w:r>
      <w:r>
        <w:rPr>
          <w:rFonts w:eastAsia="微软雅黑"/>
        </w:rPr>
        <w:t xml:space="preserve"> a</w:t>
      </w:r>
      <w:r>
        <w:rPr>
          <w:rFonts w:eastAsia="微软雅黑"/>
        </w:rPr>
        <w:t>，进行判断，这里</w:t>
      </w:r>
      <w:r>
        <w:rPr>
          <w:rFonts w:eastAsia="微软雅黑" w:hint="eastAsia"/>
        </w:rPr>
        <w:t>需要一个（或者多个）</w:t>
      </w:r>
      <w:r>
        <w:rPr>
          <w:rFonts w:eastAsia="微软雅黑"/>
        </w:rPr>
        <w:t>哈希函数</w:t>
      </w:r>
      <w:r>
        <w:rPr>
          <w:rFonts w:eastAsia="微软雅黑" w:hint="eastAsia"/>
        </w:rPr>
        <w:t>然后二进制运算（模运算）</w:t>
      </w:r>
      <w:r>
        <w:rPr>
          <w:rFonts w:eastAsia="微软雅黑"/>
        </w:rPr>
        <w:t>，计算出对应的比特位上为</w:t>
      </w:r>
      <w:r>
        <w:rPr>
          <w:rFonts w:eastAsia="微软雅黑"/>
        </w:rPr>
        <w:t xml:space="preserve"> 0 </w:t>
      </w:r>
      <w:r>
        <w:rPr>
          <w:rFonts w:eastAsia="微软雅黑"/>
        </w:rPr>
        <w:t>，即是</w:t>
      </w:r>
      <w:r>
        <w:rPr>
          <w:rFonts w:eastAsia="微软雅黑"/>
        </w:rPr>
        <w:t xml:space="preserve"> a </w:t>
      </w:r>
      <w:r>
        <w:rPr>
          <w:rFonts w:eastAsia="微软雅黑"/>
        </w:rPr>
        <w:t>不在集合内，将</w:t>
      </w:r>
      <w:r>
        <w:rPr>
          <w:rFonts w:eastAsia="微软雅黑"/>
        </w:rPr>
        <w:t xml:space="preserve"> a </w:t>
      </w:r>
      <w:r>
        <w:rPr>
          <w:rFonts w:eastAsia="微软雅黑"/>
        </w:rPr>
        <w:t>添加进去：</w:t>
      </w:r>
    </w:p>
    <w:p w14:paraId="3BEC00AA" w14:textId="77777777" w:rsidR="00965063" w:rsidRDefault="00457EBC">
      <w:pPr>
        <w:ind w:firstLine="420"/>
        <w:rPr>
          <w:rFonts w:ascii="宋体" w:hAnsi="宋体" w:cs="宋体"/>
          <w:sz w:val="24"/>
        </w:rPr>
      </w:pPr>
      <w:r>
        <w:rPr>
          <w:rFonts w:ascii="宋体" w:hAnsi="宋体" w:cs="宋体" w:hint="eastAsia"/>
          <w:sz w:val="24"/>
        </w:rPr>
        <w:t xml:space="preserve">             </w:t>
      </w:r>
      <w:r>
        <w:rPr>
          <w:rFonts w:ascii="宋体" w:hAnsi="宋体" w:cs="宋体"/>
          <w:noProof/>
          <w:sz w:val="24"/>
        </w:rPr>
        <w:drawing>
          <wp:inline distT="0" distB="0" distL="114300" distR="114300" wp14:anchorId="55668134" wp14:editId="5877845A">
            <wp:extent cx="2381250" cy="962025"/>
            <wp:effectExtent l="0" t="0" r="11430" b="13335"/>
            <wp:docPr id="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6"/>
                    <pic:cNvPicPr>
                      <a:picLocks noChangeAspect="1"/>
                    </pic:cNvPicPr>
                  </pic:nvPicPr>
                  <pic:blipFill>
                    <a:blip r:embed="rId15"/>
                    <a:stretch>
                      <a:fillRect/>
                    </a:stretch>
                  </pic:blipFill>
                  <pic:spPr>
                    <a:xfrm>
                      <a:off x="0" y="0"/>
                      <a:ext cx="2381250" cy="962025"/>
                    </a:xfrm>
                    <a:prstGeom prst="rect">
                      <a:avLst/>
                    </a:prstGeom>
                    <a:noFill/>
                    <a:ln w="9525">
                      <a:noFill/>
                    </a:ln>
                  </pic:spPr>
                </pic:pic>
              </a:graphicData>
            </a:graphic>
          </wp:inline>
        </w:drawing>
      </w:r>
    </w:p>
    <w:p w14:paraId="67E24103" w14:textId="77777777" w:rsidR="00965063" w:rsidRDefault="00457EBC">
      <w:pPr>
        <w:ind w:firstLine="420"/>
        <w:rPr>
          <w:rFonts w:eastAsia="微软雅黑"/>
        </w:rPr>
      </w:pPr>
      <w:r>
        <w:rPr>
          <w:rFonts w:eastAsia="微软雅黑"/>
        </w:rPr>
        <w:t>之后的元素，要判断是不是在集合内，也是同</w:t>
      </w:r>
      <w:r>
        <w:rPr>
          <w:rFonts w:eastAsia="微软雅黑"/>
        </w:rPr>
        <w:t xml:space="preserve"> a </w:t>
      </w:r>
      <w:r>
        <w:rPr>
          <w:rFonts w:eastAsia="微软雅黑"/>
        </w:rPr>
        <w:t>一样的方法，只有对元素哈希后对应位置上都是</w:t>
      </w:r>
      <w:r>
        <w:rPr>
          <w:rFonts w:eastAsia="微软雅黑"/>
        </w:rPr>
        <w:t xml:space="preserve"> 1 </w:t>
      </w:r>
      <w:r>
        <w:rPr>
          <w:rFonts w:eastAsia="微软雅黑"/>
        </w:rPr>
        <w:t>才认为这个元素在集合内（虽然这样可能会误判）：</w:t>
      </w:r>
    </w:p>
    <w:p w14:paraId="6DE50653" w14:textId="77777777" w:rsidR="00965063" w:rsidRDefault="00457EBC">
      <w:pPr>
        <w:ind w:firstLine="420"/>
        <w:rPr>
          <w:rFonts w:ascii="宋体" w:hAnsi="宋体" w:cs="宋体"/>
          <w:sz w:val="24"/>
        </w:rPr>
      </w:pPr>
      <w:r>
        <w:rPr>
          <w:rFonts w:ascii="宋体" w:hAnsi="宋体" w:cs="宋体" w:hint="eastAsia"/>
          <w:sz w:val="24"/>
        </w:rPr>
        <w:t xml:space="preserve">             </w:t>
      </w:r>
      <w:r>
        <w:rPr>
          <w:rFonts w:ascii="宋体" w:hAnsi="宋体" w:cs="宋体"/>
          <w:noProof/>
          <w:sz w:val="24"/>
        </w:rPr>
        <w:drawing>
          <wp:inline distT="0" distB="0" distL="114300" distR="114300" wp14:anchorId="7C1D5013" wp14:editId="0B95F1E0">
            <wp:extent cx="2381250" cy="981075"/>
            <wp:effectExtent l="0" t="0" r="11430" b="9525"/>
            <wp:docPr id="10"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IMG_256"/>
                    <pic:cNvPicPr>
                      <a:picLocks noChangeAspect="1"/>
                    </pic:cNvPicPr>
                  </pic:nvPicPr>
                  <pic:blipFill>
                    <a:blip r:embed="rId16"/>
                    <a:stretch>
                      <a:fillRect/>
                    </a:stretch>
                  </pic:blipFill>
                  <pic:spPr>
                    <a:xfrm>
                      <a:off x="0" y="0"/>
                      <a:ext cx="2381250" cy="981075"/>
                    </a:xfrm>
                    <a:prstGeom prst="rect">
                      <a:avLst/>
                    </a:prstGeom>
                    <a:noFill/>
                    <a:ln w="9525">
                      <a:noFill/>
                    </a:ln>
                  </pic:spPr>
                </pic:pic>
              </a:graphicData>
            </a:graphic>
          </wp:inline>
        </w:drawing>
      </w:r>
    </w:p>
    <w:p w14:paraId="0630901F" w14:textId="77777777" w:rsidR="00965063" w:rsidRDefault="00457EBC">
      <w:pPr>
        <w:ind w:firstLine="420"/>
        <w:rPr>
          <w:rFonts w:eastAsia="微软雅黑"/>
        </w:rPr>
      </w:pPr>
      <w:r>
        <w:rPr>
          <w:rFonts w:eastAsia="微软雅黑"/>
        </w:rPr>
        <w:t>随着元素的插入，</w:t>
      </w:r>
      <w:r>
        <w:rPr>
          <w:rFonts w:eastAsia="微软雅黑"/>
        </w:rPr>
        <w:t xml:space="preserve">Bloom filter </w:t>
      </w:r>
      <w:r>
        <w:rPr>
          <w:rFonts w:eastAsia="微软雅黑"/>
        </w:rPr>
        <w:t>中修改的值变多，出现误判的几率也随之变大，当新来一个元素时，满足其在集合内的条件，即所有对应位都是</w:t>
      </w:r>
      <w:r>
        <w:rPr>
          <w:rFonts w:eastAsia="微软雅黑"/>
        </w:rPr>
        <w:t xml:space="preserve"> 1 </w:t>
      </w:r>
      <w:r>
        <w:rPr>
          <w:rFonts w:eastAsia="微软雅黑"/>
        </w:rPr>
        <w:t>，这样就可能有两种情况，一是这个元素就在集合内，没有发生误判；还有一种情况就是发生误判，出现了哈希碰撞，这个元素本不在集合内。</w:t>
      </w:r>
    </w:p>
    <w:p w14:paraId="1015B361" w14:textId="77777777" w:rsidR="00965063" w:rsidRDefault="00457EBC">
      <w:pPr>
        <w:ind w:firstLine="420"/>
        <w:rPr>
          <w:rFonts w:ascii="宋体" w:hAnsi="宋体" w:cs="宋体"/>
          <w:sz w:val="24"/>
        </w:rPr>
      </w:pPr>
      <w:r>
        <w:rPr>
          <w:rFonts w:ascii="宋体" w:hAnsi="宋体" w:cs="宋体" w:hint="eastAsia"/>
          <w:sz w:val="24"/>
        </w:rPr>
        <w:t xml:space="preserve">            </w:t>
      </w:r>
      <w:r>
        <w:rPr>
          <w:rFonts w:ascii="宋体" w:hAnsi="宋体" w:cs="宋体"/>
          <w:noProof/>
          <w:sz w:val="24"/>
        </w:rPr>
        <w:drawing>
          <wp:inline distT="0" distB="0" distL="114300" distR="114300" wp14:anchorId="126CD35A" wp14:editId="73F4E747">
            <wp:extent cx="2381250" cy="981075"/>
            <wp:effectExtent l="0" t="0" r="11430" b="9525"/>
            <wp:docPr id="11"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IMG_256"/>
                    <pic:cNvPicPr>
                      <a:picLocks noChangeAspect="1"/>
                    </pic:cNvPicPr>
                  </pic:nvPicPr>
                  <pic:blipFill>
                    <a:blip r:embed="rId17"/>
                    <a:stretch>
                      <a:fillRect/>
                    </a:stretch>
                  </pic:blipFill>
                  <pic:spPr>
                    <a:xfrm>
                      <a:off x="0" y="0"/>
                      <a:ext cx="2381250" cy="981075"/>
                    </a:xfrm>
                    <a:prstGeom prst="rect">
                      <a:avLst/>
                    </a:prstGeom>
                    <a:noFill/>
                    <a:ln w="9525">
                      <a:noFill/>
                    </a:ln>
                  </pic:spPr>
                </pic:pic>
              </a:graphicData>
            </a:graphic>
          </wp:inline>
        </w:drawing>
      </w:r>
    </w:p>
    <w:p w14:paraId="2B8F59F8" w14:textId="77777777" w:rsidR="00965063" w:rsidRDefault="00457EBC">
      <w:pPr>
        <w:ind w:firstLine="420"/>
        <w:rPr>
          <w:rFonts w:eastAsia="微软雅黑"/>
        </w:rPr>
      </w:pPr>
      <w:r>
        <w:rPr>
          <w:rFonts w:eastAsia="微软雅黑" w:hint="eastAsia"/>
        </w:rPr>
        <w:t>本项目中可以采用</w:t>
      </w:r>
      <w:r>
        <w:rPr>
          <w:rFonts w:eastAsia="微软雅黑" w:hint="eastAsia"/>
        </w:rPr>
        <w:t>Redis</w:t>
      </w:r>
      <w:r>
        <w:rPr>
          <w:rFonts w:eastAsia="微软雅黑" w:hint="eastAsia"/>
        </w:rPr>
        <w:t>来帮我们做</w:t>
      </w:r>
      <w:r>
        <w:rPr>
          <w:rFonts w:eastAsia="微软雅黑" w:hint="eastAsia"/>
        </w:rPr>
        <w:t>B</w:t>
      </w:r>
      <w:r>
        <w:rPr>
          <w:rFonts w:eastAsia="微软雅黑" w:hint="eastAsia"/>
        </w:rPr>
        <w:t>it</w:t>
      </w:r>
      <w:r>
        <w:rPr>
          <w:rFonts w:eastAsia="微软雅黑" w:hint="eastAsia"/>
        </w:rPr>
        <w:t>的位图计算和判断。每个布隆过滤器对应到</w:t>
      </w:r>
      <w:r>
        <w:rPr>
          <w:rFonts w:eastAsia="微软雅黑" w:hint="eastAsia"/>
        </w:rPr>
        <w:t xml:space="preserve"> Redis </w:t>
      </w:r>
      <w:r>
        <w:rPr>
          <w:rFonts w:eastAsia="微软雅黑" w:hint="eastAsia"/>
        </w:rPr>
        <w:t>的数据结构里面就是一个大型的位数组。而且</w:t>
      </w:r>
      <w:r>
        <w:rPr>
          <w:rFonts w:eastAsia="微软雅黑" w:hint="eastAsia"/>
        </w:rPr>
        <w:t>Jedis</w:t>
      </w:r>
      <w:r>
        <w:rPr>
          <w:rFonts w:eastAsia="微软雅黑" w:hint="eastAsia"/>
        </w:rPr>
        <w:t>为我们提供了</w:t>
      </w:r>
      <w:r>
        <w:rPr>
          <w:rFonts w:eastAsia="微软雅黑" w:hint="eastAsia"/>
        </w:rPr>
        <w:t>setbit</w:t>
      </w:r>
      <w:r>
        <w:rPr>
          <w:rFonts w:eastAsia="微软雅黑" w:hint="eastAsia"/>
        </w:rPr>
        <w:t>方法和</w:t>
      </w:r>
      <w:r>
        <w:rPr>
          <w:rFonts w:eastAsia="微软雅黑" w:hint="eastAsia"/>
        </w:rPr>
        <w:t>getbit</w:t>
      </w:r>
      <w:r>
        <w:rPr>
          <w:rFonts w:eastAsia="微软雅黑" w:hint="eastAsia"/>
        </w:rPr>
        <w:t>方法。</w:t>
      </w:r>
    </w:p>
    <w:p w14:paraId="357B4EBE" w14:textId="77777777" w:rsidR="00965063" w:rsidRDefault="00457EBC">
      <w:pPr>
        <w:numPr>
          <w:ilvl w:val="0"/>
          <w:numId w:val="9"/>
        </w:numPr>
        <w:rPr>
          <w:rFonts w:eastAsia="微软雅黑"/>
        </w:rPr>
      </w:pPr>
      <w:r>
        <w:rPr>
          <w:rFonts w:eastAsia="微软雅黑"/>
        </w:rPr>
        <w:t xml:space="preserve">Trigger </w:t>
      </w:r>
      <w:r>
        <w:rPr>
          <w:rFonts w:eastAsia="微软雅黑"/>
        </w:rPr>
        <w:t>的作用</w:t>
      </w:r>
    </w:p>
    <w:p w14:paraId="5688AC15" w14:textId="77777777" w:rsidR="00965063" w:rsidRDefault="00457EBC">
      <w:pPr>
        <w:ind w:firstLine="420"/>
        <w:rPr>
          <w:rFonts w:eastAsia="微软雅黑"/>
        </w:rPr>
      </w:pPr>
      <w:r>
        <w:rPr>
          <w:rFonts w:eastAsia="微软雅黑"/>
        </w:rPr>
        <w:t>英文单词</w:t>
      </w:r>
      <w:r>
        <w:rPr>
          <w:rFonts w:eastAsia="微软雅黑"/>
        </w:rPr>
        <w:t xml:space="preserve"> trigger </w:t>
      </w:r>
      <w:r>
        <w:rPr>
          <w:rFonts w:eastAsia="微软雅黑"/>
        </w:rPr>
        <w:t>的意思是触发，作为名词是扳机的意思，例如枪支上的扳机就叫</w:t>
      </w:r>
      <w:r>
        <w:rPr>
          <w:rFonts w:eastAsia="微软雅黑"/>
        </w:rPr>
        <w:t xml:space="preserve"> </w:t>
      </w:r>
      <w:r>
        <w:rPr>
          <w:rFonts w:eastAsia="微软雅黑"/>
        </w:rPr>
        <w:lastRenderedPageBreak/>
        <w:t>trigger</w:t>
      </w:r>
      <w:r>
        <w:rPr>
          <w:rFonts w:eastAsia="微软雅黑"/>
        </w:rPr>
        <w:t>，所以也有开火的意思。</w:t>
      </w:r>
      <w:r>
        <w:rPr>
          <w:rFonts w:eastAsia="微软雅黑"/>
        </w:rPr>
        <w:t>Flink</w:t>
      </w:r>
      <w:r>
        <w:rPr>
          <w:rFonts w:eastAsia="微软雅黑"/>
        </w:rPr>
        <w:t>中，</w:t>
      </w:r>
      <w:r>
        <w:rPr>
          <w:rFonts w:eastAsia="微软雅黑"/>
        </w:rPr>
        <w:t>window</w:t>
      </w:r>
      <w:r>
        <w:rPr>
          <w:rFonts w:eastAsia="微软雅黑"/>
        </w:rPr>
        <w:t>操作需要伴随对窗口中的数据进行处理的逻辑，也就是窗口函数，而</w:t>
      </w:r>
      <w:r>
        <w:rPr>
          <w:rFonts w:eastAsia="微软雅黑"/>
        </w:rPr>
        <w:t xml:space="preserve"> Trigger </w:t>
      </w:r>
      <w:r>
        <w:rPr>
          <w:rFonts w:eastAsia="微软雅黑"/>
        </w:rPr>
        <w:t>的作用就是决定何时触发窗口函数中的逻辑执行。</w:t>
      </w:r>
    </w:p>
    <w:p w14:paraId="543E9265" w14:textId="77777777" w:rsidR="00965063" w:rsidRDefault="00457EBC">
      <w:pPr>
        <w:ind w:firstLine="420"/>
        <w:rPr>
          <w:rFonts w:eastAsia="微软雅黑"/>
        </w:rPr>
      </w:pPr>
      <w:r>
        <w:rPr>
          <w:rFonts w:eastAsia="微软雅黑" w:hint="eastAsia"/>
        </w:rPr>
        <w:t>重写的函数：</w:t>
      </w:r>
    </w:p>
    <w:p w14:paraId="7F8314B0" w14:textId="77777777" w:rsidR="00965063" w:rsidRDefault="00457EBC">
      <w:pPr>
        <w:numPr>
          <w:ilvl w:val="0"/>
          <w:numId w:val="10"/>
        </w:numPr>
        <w:rPr>
          <w:rFonts w:eastAsia="微软雅黑"/>
        </w:rPr>
      </w:pPr>
      <w:r>
        <w:rPr>
          <w:rFonts w:eastAsia="微软雅黑"/>
        </w:rPr>
        <w:t xml:space="preserve">onElement() </w:t>
      </w:r>
      <w:r>
        <w:rPr>
          <w:rFonts w:eastAsia="微软雅黑"/>
        </w:rPr>
        <w:t>方法会在窗口中每进入一条</w:t>
      </w:r>
      <w:r>
        <w:rPr>
          <w:rFonts w:eastAsia="微软雅黑"/>
        </w:rPr>
        <w:t>数据的时候调用一次</w:t>
      </w:r>
    </w:p>
    <w:p w14:paraId="62BDA8A2" w14:textId="77777777" w:rsidR="00965063" w:rsidRDefault="00457EBC">
      <w:pPr>
        <w:numPr>
          <w:ilvl w:val="0"/>
          <w:numId w:val="10"/>
        </w:numPr>
        <w:rPr>
          <w:rFonts w:eastAsia="微软雅黑"/>
        </w:rPr>
      </w:pPr>
      <w:r>
        <w:rPr>
          <w:rFonts w:eastAsia="微软雅黑"/>
        </w:rPr>
        <w:t xml:space="preserve">onProcessingTime() </w:t>
      </w:r>
      <w:r>
        <w:rPr>
          <w:rFonts w:eastAsia="微软雅黑"/>
        </w:rPr>
        <w:t>方法会在一个</w:t>
      </w:r>
      <w:r>
        <w:rPr>
          <w:rFonts w:eastAsia="微软雅黑"/>
        </w:rPr>
        <w:t>ProcessingTime</w:t>
      </w:r>
      <w:r>
        <w:rPr>
          <w:rFonts w:eastAsia="微软雅黑"/>
        </w:rPr>
        <w:t>定时器触发的时候调用</w:t>
      </w:r>
    </w:p>
    <w:p w14:paraId="20FB4311" w14:textId="77777777" w:rsidR="00965063" w:rsidRDefault="00457EBC">
      <w:pPr>
        <w:numPr>
          <w:ilvl w:val="0"/>
          <w:numId w:val="10"/>
        </w:numPr>
        <w:rPr>
          <w:rFonts w:eastAsia="微软雅黑"/>
        </w:rPr>
      </w:pPr>
      <w:r>
        <w:rPr>
          <w:rFonts w:eastAsia="微软雅黑"/>
        </w:rPr>
        <w:t>onEventTime()</w:t>
      </w:r>
      <w:r>
        <w:rPr>
          <w:rFonts w:eastAsia="微软雅黑"/>
        </w:rPr>
        <w:t>方法会在一个</w:t>
      </w:r>
      <w:r>
        <w:rPr>
          <w:rFonts w:eastAsia="微软雅黑"/>
        </w:rPr>
        <w:t>EventTime</w:t>
      </w:r>
      <w:r>
        <w:rPr>
          <w:rFonts w:eastAsia="微软雅黑"/>
        </w:rPr>
        <w:t>定时器触发的时候调用</w:t>
      </w:r>
    </w:p>
    <w:p w14:paraId="6248B273" w14:textId="77777777" w:rsidR="00965063" w:rsidRDefault="00457EBC">
      <w:pPr>
        <w:numPr>
          <w:ilvl w:val="0"/>
          <w:numId w:val="10"/>
        </w:numPr>
        <w:rPr>
          <w:rFonts w:eastAsia="微软雅黑"/>
        </w:rPr>
      </w:pPr>
      <w:r>
        <w:rPr>
          <w:rFonts w:eastAsia="微软雅黑"/>
        </w:rPr>
        <w:t>clear()</w:t>
      </w:r>
      <w:r>
        <w:rPr>
          <w:rFonts w:eastAsia="微软雅黑"/>
        </w:rPr>
        <w:t>方法会在窗口清除的时候调用</w:t>
      </w:r>
    </w:p>
    <w:p w14:paraId="19F2C65D" w14:textId="77777777" w:rsidR="00965063" w:rsidRDefault="00457EBC">
      <w:pPr>
        <w:rPr>
          <w:rFonts w:eastAsia="微软雅黑"/>
        </w:rPr>
      </w:pPr>
      <w:r>
        <w:rPr>
          <w:rFonts w:eastAsia="微软雅黑"/>
        </w:rPr>
        <w:t>TriggerResult</w:t>
      </w:r>
      <w:r>
        <w:rPr>
          <w:rFonts w:eastAsia="微软雅黑"/>
        </w:rPr>
        <w:t>中包含四个枚举值</w:t>
      </w:r>
      <w:r>
        <w:rPr>
          <w:rFonts w:eastAsia="微软雅黑" w:hint="eastAsia"/>
        </w:rPr>
        <w:t>：</w:t>
      </w:r>
    </w:p>
    <w:p w14:paraId="11B0966F" w14:textId="77777777" w:rsidR="00965063" w:rsidRDefault="00457EBC">
      <w:pPr>
        <w:numPr>
          <w:ilvl w:val="0"/>
          <w:numId w:val="10"/>
        </w:numPr>
      </w:pPr>
      <w:r>
        <w:t>CONTINUE</w:t>
      </w:r>
      <w:r>
        <w:rPr>
          <w:rFonts w:hint="eastAsia"/>
        </w:rPr>
        <w:t>：</w:t>
      </w:r>
      <w:r>
        <w:t>表示对窗口不执行任何操作。</w:t>
      </w:r>
    </w:p>
    <w:p w14:paraId="3E87E017" w14:textId="77777777" w:rsidR="00965063" w:rsidRDefault="00457EBC">
      <w:pPr>
        <w:numPr>
          <w:ilvl w:val="0"/>
          <w:numId w:val="10"/>
        </w:numPr>
      </w:pPr>
      <w:r>
        <w:t>FIRE</w:t>
      </w:r>
      <w:r>
        <w:rPr>
          <w:rFonts w:hint="eastAsia"/>
        </w:rPr>
        <w:t>：</w:t>
      </w:r>
      <w:r>
        <w:t>表示对窗口中的数据按照窗口函数中的逻辑进行计算，并将结果输出。注意计算完成后，窗口中的数据并不会被清除，将会被保留。</w:t>
      </w:r>
    </w:p>
    <w:p w14:paraId="7DAC9BEE" w14:textId="77777777" w:rsidR="00965063" w:rsidRDefault="00457EBC">
      <w:pPr>
        <w:numPr>
          <w:ilvl w:val="0"/>
          <w:numId w:val="10"/>
        </w:numPr>
      </w:pPr>
      <w:r>
        <w:t>PURGE</w:t>
      </w:r>
      <w:r>
        <w:rPr>
          <w:rFonts w:hint="eastAsia"/>
        </w:rPr>
        <w:t>：</w:t>
      </w:r>
      <w:r>
        <w:t>表示将窗口中的数据和窗口清除。</w:t>
      </w:r>
      <w:r>
        <w:t>All e</w:t>
      </w:r>
      <w:r>
        <w:t>lements in the window are cleared and the window is discarded, without evaluating the window function or emitting any elements.</w:t>
      </w:r>
    </w:p>
    <w:p w14:paraId="61E707E6" w14:textId="77777777" w:rsidR="00965063" w:rsidRDefault="00457EBC">
      <w:pPr>
        <w:numPr>
          <w:ilvl w:val="0"/>
          <w:numId w:val="10"/>
        </w:numPr>
      </w:pPr>
      <w:r>
        <w:t>FIRE_AND_PURGE</w:t>
      </w:r>
      <w:r>
        <w:rPr>
          <w:rFonts w:hint="eastAsia"/>
        </w:rPr>
        <w:t>：</w:t>
      </w:r>
      <w:r>
        <w:t>表示先将数据进行计算，输出结果，然后将窗口中的数据和窗口进行清除。</w:t>
      </w:r>
    </w:p>
    <w:p w14:paraId="7726E7EE" w14:textId="77777777" w:rsidR="00965063" w:rsidRDefault="00457EBC">
      <w:pPr>
        <w:adjustRightInd w:val="0"/>
        <w:snapToGrid w:val="0"/>
        <w:rPr>
          <w:rFonts w:eastAsia="微软雅黑"/>
        </w:rPr>
      </w:pPr>
      <w:r>
        <w:rPr>
          <w:rFonts w:eastAsia="微软雅黑" w:hint="eastAsia"/>
        </w:rPr>
        <w:t>代码如下：</w:t>
      </w:r>
    </w:p>
    <w:tbl>
      <w:tblPr>
        <w:tblStyle w:val="af0"/>
        <w:tblW w:w="0" w:type="auto"/>
        <w:tblLook w:val="04A0" w:firstRow="1" w:lastRow="0" w:firstColumn="1" w:lastColumn="0" w:noHBand="0" w:noVBand="1"/>
      </w:tblPr>
      <w:tblGrid>
        <w:gridCol w:w="8522"/>
      </w:tblGrid>
      <w:tr w:rsidR="00965063" w14:paraId="5596D15C" w14:textId="77777777">
        <w:tc>
          <w:tcPr>
            <w:tcW w:w="8522" w:type="dxa"/>
          </w:tcPr>
          <w:p w14:paraId="2A9C8C73" w14:textId="77777777" w:rsidR="00965063" w:rsidRDefault="00457EBC">
            <w:pPr>
              <w:adjustRightInd w:val="0"/>
              <w:snapToGrid w:val="0"/>
              <w:rPr>
                <w:rFonts w:eastAsia="微软雅黑"/>
                <w:sz w:val="18"/>
                <w:szCs w:val="21"/>
              </w:rPr>
            </w:pPr>
            <w:r>
              <w:rPr>
                <w:rFonts w:eastAsia="微软雅黑"/>
                <w:sz w:val="18"/>
                <w:szCs w:val="21"/>
              </w:rPr>
              <w:t xml:space="preserve">object </w:t>
            </w:r>
            <w:r>
              <w:rPr>
                <w:rFonts w:eastAsia="微软雅黑"/>
                <w:sz w:val="18"/>
                <w:szCs w:val="21"/>
              </w:rPr>
              <w:t>AreaDistributionAnalysisByBloomFilter {</w:t>
            </w:r>
          </w:p>
          <w:p w14:paraId="52C4DC56" w14:textId="77777777" w:rsidR="00965063" w:rsidRDefault="00965063">
            <w:pPr>
              <w:adjustRightInd w:val="0"/>
              <w:snapToGrid w:val="0"/>
              <w:rPr>
                <w:rFonts w:eastAsia="微软雅黑"/>
                <w:sz w:val="18"/>
                <w:szCs w:val="21"/>
              </w:rPr>
            </w:pPr>
          </w:p>
          <w:p w14:paraId="6545B0CC" w14:textId="77777777" w:rsidR="00965063" w:rsidRDefault="00457EBC">
            <w:pPr>
              <w:adjustRightInd w:val="0"/>
              <w:snapToGrid w:val="0"/>
              <w:rPr>
                <w:rFonts w:eastAsia="微软雅黑"/>
                <w:sz w:val="18"/>
                <w:szCs w:val="21"/>
              </w:rPr>
            </w:pPr>
            <w:r>
              <w:rPr>
                <w:rFonts w:eastAsia="微软雅黑"/>
                <w:sz w:val="18"/>
                <w:szCs w:val="21"/>
              </w:rPr>
              <w:t xml:space="preserve">  def main(args: Array[String]): Unit = {</w:t>
            </w:r>
          </w:p>
          <w:p w14:paraId="3D9C6EFB" w14:textId="77777777" w:rsidR="00965063" w:rsidRDefault="00457EBC">
            <w:pPr>
              <w:adjustRightInd w:val="0"/>
              <w:snapToGrid w:val="0"/>
              <w:rPr>
                <w:rFonts w:eastAsia="微软雅黑"/>
                <w:sz w:val="18"/>
                <w:szCs w:val="21"/>
              </w:rPr>
            </w:pPr>
            <w:r>
              <w:rPr>
                <w:rFonts w:eastAsia="微软雅黑"/>
                <w:sz w:val="18"/>
                <w:szCs w:val="21"/>
              </w:rPr>
              <w:t xml:space="preserve">    val streamEnv: StreamExecutionEnvironment = StreamExecutionEnvironment.getExecutionEnvironment</w:t>
            </w:r>
          </w:p>
          <w:p w14:paraId="355A6A1A" w14:textId="77777777" w:rsidR="00965063" w:rsidRDefault="00457EBC">
            <w:pPr>
              <w:adjustRightInd w:val="0"/>
              <w:snapToGrid w:val="0"/>
              <w:rPr>
                <w:rFonts w:eastAsia="微软雅黑"/>
                <w:sz w:val="18"/>
                <w:szCs w:val="21"/>
              </w:rPr>
            </w:pPr>
            <w:r>
              <w:rPr>
                <w:rFonts w:eastAsia="微软雅黑"/>
                <w:sz w:val="18"/>
                <w:szCs w:val="21"/>
              </w:rPr>
              <w:t xml:space="preserve">    streamEnv.setParallelism(8)</w:t>
            </w:r>
          </w:p>
          <w:p w14:paraId="68A535E5" w14:textId="77777777" w:rsidR="00965063" w:rsidRDefault="00457EBC">
            <w:pPr>
              <w:adjustRightInd w:val="0"/>
              <w:snapToGrid w:val="0"/>
              <w:rPr>
                <w:rFonts w:eastAsia="微软雅黑"/>
                <w:sz w:val="18"/>
                <w:szCs w:val="21"/>
              </w:rPr>
            </w:pPr>
            <w:r>
              <w:rPr>
                <w:rFonts w:eastAsia="微软雅黑"/>
                <w:sz w:val="18"/>
                <w:szCs w:val="21"/>
              </w:rPr>
              <w:t>//    streamEnv.setStreamTimeCharacteristic(TimeCharacteristic.EventTime)</w:t>
            </w:r>
          </w:p>
          <w:p w14:paraId="251172DA" w14:textId="77777777" w:rsidR="00965063" w:rsidRDefault="00965063">
            <w:pPr>
              <w:adjustRightInd w:val="0"/>
              <w:snapToGrid w:val="0"/>
              <w:rPr>
                <w:rFonts w:eastAsia="微软雅黑"/>
                <w:sz w:val="18"/>
                <w:szCs w:val="21"/>
              </w:rPr>
            </w:pPr>
          </w:p>
          <w:p w14:paraId="296FD4D0" w14:textId="77777777" w:rsidR="00965063" w:rsidRDefault="00965063">
            <w:pPr>
              <w:adjustRightInd w:val="0"/>
              <w:snapToGrid w:val="0"/>
              <w:rPr>
                <w:rFonts w:eastAsia="微软雅黑"/>
                <w:sz w:val="18"/>
                <w:szCs w:val="21"/>
              </w:rPr>
            </w:pPr>
          </w:p>
          <w:p w14:paraId="4243EB35"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导入隐式转换</w:t>
            </w:r>
          </w:p>
          <w:p w14:paraId="42A31A35" w14:textId="77777777" w:rsidR="00965063" w:rsidRDefault="00457EBC">
            <w:pPr>
              <w:adjustRightInd w:val="0"/>
              <w:snapToGrid w:val="0"/>
              <w:rPr>
                <w:rFonts w:eastAsia="微软雅黑"/>
                <w:sz w:val="18"/>
                <w:szCs w:val="21"/>
              </w:rPr>
            </w:pPr>
            <w:r>
              <w:rPr>
                <w:rFonts w:eastAsia="微软雅黑"/>
                <w:sz w:val="18"/>
                <w:szCs w:val="21"/>
              </w:rPr>
              <w:t xml:space="preserve">    import org.apache.flink.streamin</w:t>
            </w:r>
            <w:r>
              <w:rPr>
                <w:rFonts w:eastAsia="微软雅黑"/>
                <w:sz w:val="18"/>
                <w:szCs w:val="21"/>
              </w:rPr>
              <w:t>g.api.scala._</w:t>
            </w:r>
          </w:p>
          <w:p w14:paraId="063147D0" w14:textId="77777777" w:rsidR="00965063" w:rsidRDefault="00965063">
            <w:pPr>
              <w:adjustRightInd w:val="0"/>
              <w:snapToGrid w:val="0"/>
              <w:rPr>
                <w:rFonts w:eastAsia="微软雅黑"/>
                <w:sz w:val="18"/>
                <w:szCs w:val="21"/>
              </w:rPr>
            </w:pPr>
          </w:p>
          <w:p w14:paraId="2B9CA0E6"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w:t>
            </w:r>
            <w:r>
              <w:rPr>
                <w:rFonts w:eastAsia="微软雅黑"/>
                <w:sz w:val="18"/>
                <w:szCs w:val="21"/>
              </w:rPr>
              <w:t>定义</w:t>
            </w:r>
            <w:r>
              <w:rPr>
                <w:rFonts w:eastAsia="微软雅黑"/>
                <w:sz w:val="18"/>
                <w:szCs w:val="21"/>
              </w:rPr>
              <w:t>Kafka</w:t>
            </w:r>
            <w:r>
              <w:rPr>
                <w:rFonts w:eastAsia="微软雅黑"/>
                <w:sz w:val="18"/>
                <w:szCs w:val="21"/>
              </w:rPr>
              <w:t>的连接属性</w:t>
            </w:r>
          </w:p>
          <w:p w14:paraId="32D56315" w14:textId="77777777" w:rsidR="00965063" w:rsidRDefault="00457EBC">
            <w:pPr>
              <w:adjustRightInd w:val="0"/>
              <w:snapToGrid w:val="0"/>
              <w:rPr>
                <w:rFonts w:eastAsia="微软雅黑"/>
                <w:sz w:val="18"/>
                <w:szCs w:val="21"/>
              </w:rPr>
            </w:pPr>
            <w:r>
              <w:rPr>
                <w:rFonts w:eastAsia="微软雅黑"/>
                <w:sz w:val="18"/>
                <w:szCs w:val="21"/>
              </w:rPr>
              <w:t xml:space="preserve">    val props = new Properties()</w:t>
            </w:r>
          </w:p>
          <w:p w14:paraId="3F46FA11" w14:textId="77777777" w:rsidR="00965063" w:rsidRDefault="00457EBC">
            <w:pPr>
              <w:adjustRightInd w:val="0"/>
              <w:snapToGrid w:val="0"/>
              <w:rPr>
                <w:rFonts w:eastAsia="微软雅黑"/>
                <w:sz w:val="18"/>
                <w:szCs w:val="21"/>
              </w:rPr>
            </w:pPr>
            <w:r>
              <w:rPr>
                <w:rFonts w:eastAsia="微软雅黑"/>
                <w:sz w:val="18"/>
                <w:szCs w:val="21"/>
              </w:rPr>
              <w:t xml:space="preserve">    props.setProperty("bootstrap.servers","hadoop101:9092,hadoop102:9092,hadoop103:9092")</w:t>
            </w:r>
          </w:p>
          <w:p w14:paraId="20F4250F" w14:textId="77777777" w:rsidR="00965063" w:rsidRDefault="00457EBC">
            <w:pPr>
              <w:adjustRightInd w:val="0"/>
              <w:snapToGrid w:val="0"/>
              <w:rPr>
                <w:rFonts w:eastAsia="微软雅黑"/>
                <w:sz w:val="18"/>
                <w:szCs w:val="21"/>
              </w:rPr>
            </w:pPr>
            <w:r>
              <w:rPr>
                <w:rFonts w:eastAsia="微软雅黑"/>
                <w:sz w:val="18"/>
                <w:szCs w:val="21"/>
              </w:rPr>
              <w:t xml:space="preserve">    props.setProperty("group.id","traffic09999")</w:t>
            </w:r>
          </w:p>
          <w:p w14:paraId="513E83D8" w14:textId="77777777" w:rsidR="00965063" w:rsidRDefault="00457EBC">
            <w:pPr>
              <w:adjustRightInd w:val="0"/>
              <w:snapToGrid w:val="0"/>
              <w:rPr>
                <w:rFonts w:eastAsia="微软雅黑"/>
                <w:sz w:val="18"/>
                <w:szCs w:val="21"/>
              </w:rPr>
            </w:pPr>
            <w:r>
              <w:rPr>
                <w:rFonts w:eastAsia="微软雅黑"/>
                <w:sz w:val="18"/>
                <w:szCs w:val="21"/>
              </w:rPr>
              <w:t xml:space="preserve">    props.setProperty("key.deserializer",classOf[S</w:t>
            </w:r>
            <w:r>
              <w:rPr>
                <w:rFonts w:eastAsia="微软雅黑"/>
                <w:sz w:val="18"/>
                <w:szCs w:val="21"/>
              </w:rPr>
              <w:t>tringDeserializer].getName)</w:t>
            </w:r>
          </w:p>
          <w:p w14:paraId="6654D5AD" w14:textId="77777777" w:rsidR="00965063" w:rsidRDefault="00457EBC">
            <w:pPr>
              <w:adjustRightInd w:val="0"/>
              <w:snapToGrid w:val="0"/>
              <w:rPr>
                <w:rFonts w:eastAsia="微软雅黑"/>
                <w:sz w:val="18"/>
                <w:szCs w:val="21"/>
              </w:rPr>
            </w:pPr>
            <w:r>
              <w:rPr>
                <w:rFonts w:eastAsia="微软雅黑"/>
                <w:sz w:val="18"/>
                <w:szCs w:val="21"/>
              </w:rPr>
              <w:t xml:space="preserve">    props.setProperty("value.deserializer",classOf[StringDeserializer].getName)</w:t>
            </w:r>
          </w:p>
          <w:p w14:paraId="5F963060" w14:textId="77777777" w:rsidR="00965063" w:rsidRDefault="00457EBC">
            <w:pPr>
              <w:adjustRightInd w:val="0"/>
              <w:snapToGrid w:val="0"/>
              <w:rPr>
                <w:rFonts w:eastAsia="微软雅黑"/>
                <w:sz w:val="18"/>
                <w:szCs w:val="21"/>
              </w:rPr>
            </w:pPr>
            <w:r>
              <w:rPr>
                <w:rFonts w:eastAsia="微软雅黑"/>
                <w:sz w:val="18"/>
                <w:szCs w:val="21"/>
              </w:rPr>
              <w:t xml:space="preserve">    props.setProperty("auto.offset.reset","latest")</w:t>
            </w:r>
          </w:p>
          <w:p w14:paraId="1FCACD9C" w14:textId="77777777" w:rsidR="00965063" w:rsidRDefault="00965063">
            <w:pPr>
              <w:adjustRightInd w:val="0"/>
              <w:snapToGrid w:val="0"/>
              <w:rPr>
                <w:rFonts w:eastAsia="微软雅黑"/>
                <w:sz w:val="18"/>
                <w:szCs w:val="21"/>
              </w:rPr>
            </w:pPr>
          </w:p>
          <w:p w14:paraId="423EA161" w14:textId="77777777" w:rsidR="00965063" w:rsidRDefault="00965063">
            <w:pPr>
              <w:adjustRightInd w:val="0"/>
              <w:snapToGrid w:val="0"/>
              <w:rPr>
                <w:rFonts w:eastAsia="微软雅黑"/>
                <w:sz w:val="18"/>
                <w:szCs w:val="21"/>
              </w:rPr>
            </w:pPr>
          </w:p>
          <w:p w14:paraId="77C1D98E"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KafkaSource</w:t>
            </w:r>
          </w:p>
          <w:p w14:paraId="62C41C30" w14:textId="77777777" w:rsidR="00965063" w:rsidRDefault="00457EBC">
            <w:pPr>
              <w:adjustRightInd w:val="0"/>
              <w:snapToGrid w:val="0"/>
              <w:rPr>
                <w:rFonts w:eastAsia="微软雅黑"/>
                <w:sz w:val="18"/>
                <w:szCs w:val="21"/>
              </w:rPr>
            </w:pPr>
            <w:r>
              <w:rPr>
                <w:rFonts w:eastAsia="微软雅黑"/>
                <w:sz w:val="18"/>
                <w:szCs w:val="21"/>
              </w:rPr>
              <w:t>//        val stream: DataStream[TrafficMonitorLog] = streamEnv.addSource(</w:t>
            </w:r>
            <w:r>
              <w:rPr>
                <w:rFonts w:eastAsia="微软雅黑"/>
                <w:sz w:val="18"/>
                <w:szCs w:val="21"/>
              </w:rPr>
              <w:t xml:space="preserve"> //</w:t>
            </w:r>
            <w:r>
              <w:rPr>
                <w:rFonts w:eastAsia="微软雅黑"/>
                <w:sz w:val="18"/>
                <w:szCs w:val="21"/>
              </w:rPr>
              <w:t>主流</w:t>
            </w:r>
          </w:p>
          <w:p w14:paraId="187A442B" w14:textId="77777777" w:rsidR="00965063" w:rsidRDefault="00457EBC">
            <w:pPr>
              <w:adjustRightInd w:val="0"/>
              <w:snapToGrid w:val="0"/>
              <w:rPr>
                <w:rFonts w:eastAsia="微软雅黑"/>
                <w:sz w:val="18"/>
                <w:szCs w:val="21"/>
              </w:rPr>
            </w:pPr>
            <w:r>
              <w:rPr>
                <w:rFonts w:eastAsia="微软雅黑"/>
                <w:sz w:val="18"/>
                <w:szCs w:val="21"/>
              </w:rPr>
              <w:t>//          new FlinkKafkaConsumer[String]("t_traffic0210", new SimpleStringSchema(), props).setStartFromEarliest()</w:t>
            </w:r>
          </w:p>
          <w:p w14:paraId="2595DA39" w14:textId="77777777" w:rsidR="00965063" w:rsidRDefault="00457EBC">
            <w:pPr>
              <w:adjustRightInd w:val="0"/>
              <w:snapToGrid w:val="0"/>
              <w:rPr>
                <w:rFonts w:eastAsia="微软雅黑"/>
                <w:sz w:val="18"/>
                <w:szCs w:val="21"/>
              </w:rPr>
            </w:pPr>
            <w:r>
              <w:rPr>
                <w:rFonts w:eastAsia="微软雅黑"/>
                <w:sz w:val="18"/>
                <w:szCs w:val="21"/>
              </w:rPr>
              <w:t>//        )</w:t>
            </w:r>
          </w:p>
          <w:p w14:paraId="00E183D1"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w:t>
            </w:r>
            <w:r>
              <w:rPr>
                <w:rFonts w:eastAsia="微软雅黑"/>
                <w:sz w:val="18"/>
                <w:szCs w:val="21"/>
              </w:rPr>
              <w:t>streamEnv.socketTextStream("hadoop101",9999)</w:t>
            </w:r>
          </w:p>
          <w:p w14:paraId="668AAADC" w14:textId="77777777" w:rsidR="00965063" w:rsidRDefault="00457EBC">
            <w:pPr>
              <w:adjustRightInd w:val="0"/>
              <w:snapToGrid w:val="0"/>
              <w:rPr>
                <w:rFonts w:eastAsia="微软雅黑"/>
                <w:sz w:val="18"/>
                <w:szCs w:val="21"/>
              </w:rPr>
            </w:pPr>
            <w:r>
              <w:rPr>
                <w:rFonts w:eastAsia="微软雅黑"/>
                <w:sz w:val="18"/>
                <w:szCs w:val="21"/>
              </w:rPr>
              <w:t xml:space="preserve">    val stream: DataStream[TrafficMonitorLog] = streamEnv.readTextFile(getClass.getResource("/traffic_data").getPath)</w:t>
            </w:r>
          </w:p>
          <w:p w14:paraId="70C9B421" w14:textId="77777777" w:rsidR="00965063" w:rsidRDefault="00457EBC">
            <w:pPr>
              <w:adjustRightInd w:val="0"/>
              <w:snapToGrid w:val="0"/>
              <w:rPr>
                <w:rFonts w:eastAsia="微软雅黑"/>
                <w:sz w:val="18"/>
                <w:szCs w:val="21"/>
              </w:rPr>
            </w:pPr>
            <w:r>
              <w:rPr>
                <w:rFonts w:eastAsia="微软雅黑"/>
                <w:sz w:val="18"/>
                <w:szCs w:val="21"/>
              </w:rPr>
              <w:t xml:space="preserve">      .map(line =&gt; {</w:t>
            </w:r>
          </w:p>
          <w:p w14:paraId="0510451C" w14:textId="77777777" w:rsidR="00965063" w:rsidRDefault="00965063">
            <w:pPr>
              <w:adjustRightInd w:val="0"/>
              <w:snapToGrid w:val="0"/>
              <w:rPr>
                <w:rFonts w:eastAsia="微软雅黑"/>
                <w:sz w:val="18"/>
                <w:szCs w:val="21"/>
              </w:rPr>
            </w:pPr>
          </w:p>
          <w:p w14:paraId="5C380508" w14:textId="77777777" w:rsidR="00965063" w:rsidRDefault="00457EBC">
            <w:pPr>
              <w:adjustRightInd w:val="0"/>
              <w:snapToGrid w:val="0"/>
              <w:rPr>
                <w:rFonts w:eastAsia="微软雅黑"/>
                <w:sz w:val="18"/>
                <w:szCs w:val="21"/>
              </w:rPr>
            </w:pPr>
            <w:r>
              <w:rPr>
                <w:rFonts w:eastAsia="微软雅黑"/>
                <w:sz w:val="18"/>
                <w:szCs w:val="21"/>
              </w:rPr>
              <w:t xml:space="preserve">        val arr: Array[String] = line.split(",")</w:t>
            </w:r>
          </w:p>
          <w:p w14:paraId="6C25F725" w14:textId="77777777" w:rsidR="00965063" w:rsidRDefault="00457EBC">
            <w:pPr>
              <w:adjustRightInd w:val="0"/>
              <w:snapToGrid w:val="0"/>
              <w:rPr>
                <w:rFonts w:eastAsia="微软雅黑"/>
                <w:sz w:val="18"/>
                <w:szCs w:val="21"/>
              </w:rPr>
            </w:pPr>
            <w:r>
              <w:rPr>
                <w:rFonts w:eastAsia="微软雅黑"/>
                <w:sz w:val="18"/>
                <w:szCs w:val="21"/>
              </w:rPr>
              <w:t xml:space="preserve">        new TrafficMon</w:t>
            </w:r>
            <w:r>
              <w:rPr>
                <w:rFonts w:eastAsia="微软雅黑"/>
                <w:sz w:val="18"/>
                <w:szCs w:val="21"/>
              </w:rPr>
              <w:t>itorLog(arr(0).toLong, arr(1), arr(2), arr(3), arr(4).toDouble, arr(5), arr(6))</w:t>
            </w:r>
          </w:p>
          <w:p w14:paraId="07872E39" w14:textId="77777777" w:rsidR="00965063" w:rsidRDefault="00457EBC">
            <w:pPr>
              <w:adjustRightInd w:val="0"/>
              <w:snapToGrid w:val="0"/>
              <w:rPr>
                <w:rFonts w:eastAsia="微软雅黑"/>
                <w:sz w:val="18"/>
                <w:szCs w:val="21"/>
              </w:rPr>
            </w:pPr>
            <w:r>
              <w:rPr>
                <w:rFonts w:eastAsia="微软雅黑"/>
                <w:sz w:val="18"/>
                <w:szCs w:val="21"/>
              </w:rPr>
              <w:t xml:space="preserve">      })</w:t>
            </w:r>
          </w:p>
          <w:p w14:paraId="6804E3D9" w14:textId="77777777" w:rsidR="00965063" w:rsidRDefault="00457EBC">
            <w:pPr>
              <w:adjustRightInd w:val="0"/>
              <w:snapToGrid w:val="0"/>
              <w:rPr>
                <w:rFonts w:eastAsia="微软雅黑"/>
                <w:sz w:val="18"/>
                <w:szCs w:val="21"/>
              </w:rPr>
            </w:pPr>
            <w:r>
              <w:rPr>
                <w:rFonts w:eastAsia="微软雅黑"/>
                <w:sz w:val="18"/>
                <w:szCs w:val="21"/>
              </w:rPr>
              <w:t>//      .assignAscendingTimestamps(_.actionTime)</w:t>
            </w:r>
          </w:p>
          <w:p w14:paraId="1EA5DCF1" w14:textId="77777777" w:rsidR="00965063" w:rsidRDefault="00457EBC">
            <w:pPr>
              <w:adjustRightInd w:val="0"/>
              <w:snapToGrid w:val="0"/>
              <w:rPr>
                <w:rFonts w:eastAsia="微软雅黑"/>
                <w:sz w:val="18"/>
                <w:szCs w:val="21"/>
              </w:rPr>
            </w:pPr>
            <w:r>
              <w:rPr>
                <w:rFonts w:eastAsia="微软雅黑"/>
                <w:sz w:val="18"/>
                <w:szCs w:val="21"/>
              </w:rPr>
              <w:t xml:space="preserve">    //map</w:t>
            </w:r>
            <w:r>
              <w:rPr>
                <w:rFonts w:eastAsia="微软雅黑"/>
                <w:sz w:val="18"/>
                <w:szCs w:val="21"/>
              </w:rPr>
              <w:t>集合存放每个分区的计数器</w:t>
            </w:r>
          </w:p>
          <w:p w14:paraId="5C19CC9C" w14:textId="77777777" w:rsidR="00965063" w:rsidRDefault="00457EBC">
            <w:pPr>
              <w:adjustRightInd w:val="0"/>
              <w:snapToGrid w:val="0"/>
              <w:rPr>
                <w:rFonts w:eastAsia="微软雅黑"/>
                <w:sz w:val="18"/>
                <w:szCs w:val="21"/>
              </w:rPr>
            </w:pPr>
            <w:r>
              <w:rPr>
                <w:rFonts w:eastAsia="微软雅黑"/>
                <w:sz w:val="18"/>
                <w:szCs w:val="21"/>
              </w:rPr>
              <w:t xml:space="preserve">    var map:mutable.HashMap[String,Long] =new mutable.HashMap[String,Long]()</w:t>
            </w:r>
          </w:p>
          <w:p w14:paraId="64CB6C50" w14:textId="77777777" w:rsidR="00965063" w:rsidRDefault="00457EBC">
            <w:pPr>
              <w:adjustRightInd w:val="0"/>
              <w:snapToGrid w:val="0"/>
              <w:rPr>
                <w:rFonts w:eastAsia="微软雅黑"/>
                <w:sz w:val="18"/>
                <w:szCs w:val="21"/>
              </w:rPr>
            </w:pPr>
            <w:r>
              <w:rPr>
                <w:rFonts w:eastAsia="微软雅黑"/>
                <w:sz w:val="18"/>
                <w:szCs w:val="21"/>
              </w:rPr>
              <w:t xml:space="preserve">    stream.keyBy(_.</w:t>
            </w:r>
            <w:r>
              <w:rPr>
                <w:rFonts w:eastAsia="微软雅黑"/>
                <w:sz w:val="18"/>
                <w:szCs w:val="21"/>
              </w:rPr>
              <w:t>areaId)</w:t>
            </w:r>
          </w:p>
          <w:p w14:paraId="6B072BA0" w14:textId="77777777" w:rsidR="00965063" w:rsidRDefault="00457EBC">
            <w:pPr>
              <w:adjustRightInd w:val="0"/>
              <w:snapToGrid w:val="0"/>
              <w:rPr>
                <w:rFonts w:eastAsia="微软雅黑"/>
                <w:sz w:val="18"/>
                <w:szCs w:val="21"/>
              </w:rPr>
            </w:pPr>
            <w:r>
              <w:rPr>
                <w:rFonts w:eastAsia="微软雅黑"/>
                <w:sz w:val="18"/>
                <w:szCs w:val="21"/>
              </w:rPr>
              <w:t>//      .timeWindow(Time.minutes(10))</w:t>
            </w:r>
          </w:p>
          <w:p w14:paraId="0D218EEA" w14:textId="77777777" w:rsidR="00965063" w:rsidRDefault="00457EBC">
            <w:pPr>
              <w:adjustRightInd w:val="0"/>
              <w:snapToGrid w:val="0"/>
              <w:rPr>
                <w:rFonts w:eastAsia="微软雅黑"/>
                <w:sz w:val="18"/>
                <w:szCs w:val="21"/>
              </w:rPr>
            </w:pPr>
            <w:r>
              <w:rPr>
                <w:rFonts w:eastAsia="微软雅黑"/>
                <w:sz w:val="18"/>
                <w:szCs w:val="21"/>
              </w:rPr>
              <w:t xml:space="preserve">      .timeWindow(Time.hours(1))</w:t>
            </w:r>
          </w:p>
          <w:p w14:paraId="5B746F2A" w14:textId="77777777" w:rsidR="00965063" w:rsidRDefault="00457EBC">
            <w:pPr>
              <w:adjustRightInd w:val="0"/>
              <w:snapToGrid w:val="0"/>
              <w:rPr>
                <w:rFonts w:eastAsia="微软雅黑"/>
                <w:sz w:val="18"/>
                <w:szCs w:val="21"/>
              </w:rPr>
            </w:pPr>
            <w:r>
              <w:rPr>
                <w:rFonts w:eastAsia="微软雅黑"/>
                <w:sz w:val="18"/>
                <w:szCs w:val="21"/>
              </w:rPr>
              <w:t>//      .timeWindow(Time.days(1))</w:t>
            </w:r>
          </w:p>
          <w:p w14:paraId="1CD97507" w14:textId="77777777" w:rsidR="00965063" w:rsidRDefault="00965063">
            <w:pPr>
              <w:adjustRightInd w:val="0"/>
              <w:snapToGrid w:val="0"/>
              <w:rPr>
                <w:rFonts w:eastAsia="微软雅黑"/>
                <w:sz w:val="18"/>
                <w:szCs w:val="21"/>
              </w:rPr>
            </w:pPr>
          </w:p>
          <w:p w14:paraId="5D6B4E0E"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采用布隆过滤器处理海量数据去重的问题，同时采用</w:t>
            </w:r>
            <w:r>
              <w:rPr>
                <w:rFonts w:eastAsia="微软雅黑"/>
                <w:sz w:val="18"/>
                <w:szCs w:val="21"/>
              </w:rPr>
              <w:t>Trigger</w:t>
            </w:r>
            <w:r>
              <w:rPr>
                <w:rFonts w:eastAsia="微软雅黑"/>
                <w:sz w:val="18"/>
                <w:szCs w:val="21"/>
              </w:rPr>
              <w:t>来解决默认窗口状态中数据过大</w:t>
            </w:r>
          </w:p>
          <w:p w14:paraId="789E57FB" w14:textId="77777777" w:rsidR="00965063" w:rsidRDefault="00457EBC">
            <w:pPr>
              <w:adjustRightInd w:val="0"/>
              <w:snapToGrid w:val="0"/>
              <w:rPr>
                <w:rFonts w:eastAsia="微软雅黑"/>
                <w:sz w:val="18"/>
                <w:szCs w:val="21"/>
              </w:rPr>
            </w:pPr>
            <w:r>
              <w:rPr>
                <w:rFonts w:eastAsia="微软雅黑"/>
                <w:sz w:val="18"/>
                <w:szCs w:val="21"/>
              </w:rPr>
              <w:t xml:space="preserve">      .trigger(new MyTrigger)  //</w:t>
            </w:r>
            <w:r>
              <w:rPr>
                <w:rFonts w:eastAsia="微软雅黑"/>
                <w:sz w:val="18"/>
                <w:szCs w:val="21"/>
              </w:rPr>
              <w:t>设置窗口触发的时机和状态是否清除的问题</w:t>
            </w:r>
          </w:p>
          <w:p w14:paraId="6DA243C6" w14:textId="77777777" w:rsidR="00965063" w:rsidRDefault="00457EBC">
            <w:pPr>
              <w:adjustRightInd w:val="0"/>
              <w:snapToGrid w:val="0"/>
              <w:rPr>
                <w:rFonts w:eastAsia="微软雅黑"/>
                <w:sz w:val="18"/>
                <w:szCs w:val="21"/>
              </w:rPr>
            </w:pPr>
            <w:r>
              <w:rPr>
                <w:rFonts w:eastAsia="微软雅黑"/>
                <w:sz w:val="18"/>
                <w:szCs w:val="21"/>
              </w:rPr>
              <w:t xml:space="preserve">      .process(new BloomFilterProces</w:t>
            </w:r>
            <w:r>
              <w:rPr>
                <w:rFonts w:eastAsia="微软雅黑"/>
                <w:sz w:val="18"/>
                <w:szCs w:val="21"/>
              </w:rPr>
              <w:t>s(map))</w:t>
            </w:r>
          </w:p>
          <w:p w14:paraId="050EEC0F" w14:textId="77777777" w:rsidR="00965063" w:rsidRDefault="00457EBC">
            <w:pPr>
              <w:adjustRightInd w:val="0"/>
              <w:snapToGrid w:val="0"/>
              <w:rPr>
                <w:rFonts w:eastAsia="微软雅黑"/>
                <w:sz w:val="18"/>
                <w:szCs w:val="21"/>
              </w:rPr>
            </w:pPr>
            <w:r>
              <w:rPr>
                <w:rFonts w:eastAsia="微软雅黑"/>
                <w:sz w:val="18"/>
                <w:szCs w:val="21"/>
              </w:rPr>
              <w:t xml:space="preserve">      .print() //</w:t>
            </w:r>
            <w:r>
              <w:rPr>
                <w:rFonts w:eastAsia="微软雅黑"/>
                <w:sz w:val="18"/>
                <w:szCs w:val="21"/>
              </w:rPr>
              <w:t>数据写入</w:t>
            </w:r>
            <w:r>
              <w:rPr>
                <w:rFonts w:eastAsia="微软雅黑"/>
                <w:sz w:val="18"/>
                <w:szCs w:val="21"/>
              </w:rPr>
              <w:t>mysql</w:t>
            </w:r>
            <w:r>
              <w:rPr>
                <w:rFonts w:eastAsia="微软雅黑"/>
                <w:sz w:val="18"/>
                <w:szCs w:val="21"/>
              </w:rPr>
              <w:t>结果表中</w:t>
            </w:r>
          </w:p>
          <w:p w14:paraId="2882A8EF" w14:textId="77777777" w:rsidR="00965063" w:rsidRDefault="00457EBC">
            <w:pPr>
              <w:adjustRightInd w:val="0"/>
              <w:snapToGrid w:val="0"/>
              <w:rPr>
                <w:rFonts w:eastAsia="微软雅黑"/>
                <w:sz w:val="18"/>
                <w:szCs w:val="21"/>
              </w:rPr>
            </w:pPr>
            <w:r>
              <w:rPr>
                <w:rFonts w:eastAsia="微软雅黑"/>
                <w:sz w:val="18"/>
                <w:szCs w:val="21"/>
              </w:rPr>
              <w:t xml:space="preserve">    streamEnv.execute()</w:t>
            </w:r>
          </w:p>
          <w:p w14:paraId="3797961E"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w:t>
            </w:r>
          </w:p>
          <w:p w14:paraId="4D66C6B4" w14:textId="77777777" w:rsidR="00965063" w:rsidRDefault="00965063">
            <w:pPr>
              <w:adjustRightInd w:val="0"/>
              <w:snapToGrid w:val="0"/>
              <w:rPr>
                <w:rFonts w:eastAsia="微软雅黑"/>
                <w:sz w:val="18"/>
                <w:szCs w:val="21"/>
              </w:rPr>
            </w:pPr>
          </w:p>
          <w:p w14:paraId="7AE1BE01"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自定义</w:t>
            </w:r>
            <w:r>
              <w:rPr>
                <w:rFonts w:eastAsia="微软雅黑"/>
                <w:sz w:val="18"/>
                <w:szCs w:val="21"/>
              </w:rPr>
              <w:t>Trigger</w:t>
            </w:r>
          </w:p>
          <w:p w14:paraId="41432BAB" w14:textId="77777777" w:rsidR="00965063" w:rsidRDefault="00457EBC">
            <w:pPr>
              <w:adjustRightInd w:val="0"/>
              <w:snapToGrid w:val="0"/>
              <w:rPr>
                <w:rFonts w:eastAsia="微软雅黑"/>
                <w:sz w:val="18"/>
                <w:szCs w:val="21"/>
              </w:rPr>
            </w:pPr>
            <w:r>
              <w:rPr>
                <w:rFonts w:eastAsia="微软雅黑"/>
                <w:sz w:val="18"/>
                <w:szCs w:val="21"/>
              </w:rPr>
              <w:t xml:space="preserve">  class MyTrigger extends Trigger[TrafficMonitorLog,TimeWindow]{</w:t>
            </w:r>
          </w:p>
          <w:p w14:paraId="48EF09F9"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当窗口中进入一条数据，直接处理，处理完之后马上删除状态。这样的话就不会把车牌信息保存状态中</w:t>
            </w:r>
          </w:p>
          <w:p w14:paraId="155E80E8" w14:textId="77777777" w:rsidR="00965063" w:rsidRDefault="00457EBC">
            <w:pPr>
              <w:adjustRightInd w:val="0"/>
              <w:snapToGrid w:val="0"/>
              <w:rPr>
                <w:rFonts w:eastAsia="微软雅黑"/>
                <w:sz w:val="18"/>
                <w:szCs w:val="21"/>
              </w:rPr>
            </w:pPr>
            <w:r>
              <w:rPr>
                <w:rFonts w:eastAsia="微软雅黑"/>
                <w:sz w:val="18"/>
                <w:szCs w:val="21"/>
              </w:rPr>
              <w:t xml:space="preserve">    override def onElement(element: TrafficMonitorLog, t</w:t>
            </w:r>
            <w:r>
              <w:rPr>
                <w:rFonts w:eastAsia="微软雅黑"/>
                <w:sz w:val="18"/>
                <w:szCs w:val="21"/>
              </w:rPr>
              <w:t>imestamp: Long, window: TimeWindow, ctx: Trigger.TriggerContext): TriggerResult = TriggerResult.FIRE_AND_PURGE</w:t>
            </w:r>
          </w:p>
          <w:p w14:paraId="658409E3" w14:textId="77777777" w:rsidR="00965063" w:rsidRDefault="00965063">
            <w:pPr>
              <w:adjustRightInd w:val="0"/>
              <w:snapToGrid w:val="0"/>
              <w:rPr>
                <w:rFonts w:eastAsia="微软雅黑"/>
                <w:sz w:val="18"/>
                <w:szCs w:val="21"/>
              </w:rPr>
            </w:pPr>
          </w:p>
          <w:p w14:paraId="157C3FDB" w14:textId="77777777" w:rsidR="00965063" w:rsidRDefault="00457EBC">
            <w:pPr>
              <w:adjustRightInd w:val="0"/>
              <w:snapToGrid w:val="0"/>
              <w:rPr>
                <w:rFonts w:eastAsia="微软雅黑"/>
                <w:sz w:val="18"/>
                <w:szCs w:val="21"/>
              </w:rPr>
            </w:pPr>
            <w:r>
              <w:rPr>
                <w:rFonts w:eastAsia="微软雅黑"/>
                <w:sz w:val="18"/>
                <w:szCs w:val="21"/>
              </w:rPr>
              <w:t xml:space="preserve">    override def onProcessingTime(time: Long, window: TimeWindow, ctx: Trigger.TriggerContext): TriggerResult = TriggerResult.CONTINUE</w:t>
            </w:r>
          </w:p>
          <w:p w14:paraId="5AAA67BC" w14:textId="77777777" w:rsidR="00965063" w:rsidRDefault="00965063">
            <w:pPr>
              <w:adjustRightInd w:val="0"/>
              <w:snapToGrid w:val="0"/>
              <w:rPr>
                <w:rFonts w:eastAsia="微软雅黑"/>
                <w:sz w:val="18"/>
                <w:szCs w:val="21"/>
              </w:rPr>
            </w:pPr>
          </w:p>
          <w:p w14:paraId="565A7375" w14:textId="77777777" w:rsidR="00965063" w:rsidRDefault="00457EBC">
            <w:pPr>
              <w:adjustRightInd w:val="0"/>
              <w:snapToGrid w:val="0"/>
              <w:rPr>
                <w:rFonts w:eastAsia="微软雅黑"/>
                <w:sz w:val="18"/>
                <w:szCs w:val="21"/>
              </w:rPr>
            </w:pPr>
            <w:r>
              <w:rPr>
                <w:rFonts w:eastAsia="微软雅黑"/>
                <w:sz w:val="18"/>
                <w:szCs w:val="21"/>
              </w:rPr>
              <w:t xml:space="preserve">    override def onEventTime(time: Long, window: TimeWindow, ctx: Trigger.TriggerContext): TriggerResult = TriggerResult.CONTINUE</w:t>
            </w:r>
          </w:p>
          <w:p w14:paraId="670C3960" w14:textId="77777777" w:rsidR="00965063" w:rsidRDefault="00965063">
            <w:pPr>
              <w:adjustRightInd w:val="0"/>
              <w:snapToGrid w:val="0"/>
              <w:rPr>
                <w:rFonts w:eastAsia="微软雅黑"/>
                <w:sz w:val="18"/>
                <w:szCs w:val="21"/>
              </w:rPr>
            </w:pPr>
          </w:p>
          <w:p w14:paraId="5B020AF7" w14:textId="77777777" w:rsidR="00965063" w:rsidRDefault="00457EBC">
            <w:pPr>
              <w:adjustRightInd w:val="0"/>
              <w:snapToGrid w:val="0"/>
              <w:rPr>
                <w:rFonts w:eastAsia="微软雅黑"/>
                <w:sz w:val="18"/>
                <w:szCs w:val="21"/>
              </w:rPr>
            </w:pPr>
            <w:r>
              <w:rPr>
                <w:rFonts w:eastAsia="微软雅黑"/>
                <w:sz w:val="18"/>
                <w:szCs w:val="21"/>
              </w:rPr>
              <w:t xml:space="preserve">    override def clear(window: TimeWindow, ctx: Trigger.TriggerContext): Unit = {}</w:t>
            </w:r>
          </w:p>
          <w:p w14:paraId="786B7F91" w14:textId="77777777" w:rsidR="00965063" w:rsidRDefault="00457EBC">
            <w:pPr>
              <w:adjustRightInd w:val="0"/>
              <w:snapToGrid w:val="0"/>
              <w:rPr>
                <w:rFonts w:eastAsia="微软雅黑"/>
                <w:sz w:val="18"/>
                <w:szCs w:val="21"/>
              </w:rPr>
            </w:pPr>
            <w:r>
              <w:rPr>
                <w:rFonts w:eastAsia="微软雅黑"/>
                <w:sz w:val="18"/>
                <w:szCs w:val="21"/>
              </w:rPr>
              <w:t xml:space="preserve">  }</w:t>
            </w:r>
          </w:p>
          <w:p w14:paraId="4F09D5B6" w14:textId="77777777" w:rsidR="00965063" w:rsidRDefault="00965063">
            <w:pPr>
              <w:adjustRightInd w:val="0"/>
              <w:snapToGrid w:val="0"/>
              <w:rPr>
                <w:rFonts w:eastAsia="微软雅黑"/>
                <w:sz w:val="18"/>
                <w:szCs w:val="21"/>
              </w:rPr>
            </w:pPr>
          </w:p>
          <w:p w14:paraId="475880A8"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采用布隆过滤器来去重</w:t>
            </w:r>
            <w:r>
              <w:rPr>
                <w:rFonts w:eastAsia="微软雅黑"/>
                <w:sz w:val="18"/>
                <w:szCs w:val="21"/>
              </w:rPr>
              <w:t xml:space="preserve"> ,ProcessWindowFunction</w:t>
            </w:r>
            <w:r>
              <w:rPr>
                <w:rFonts w:eastAsia="微软雅黑"/>
                <w:sz w:val="18"/>
                <w:szCs w:val="21"/>
              </w:rPr>
              <w:t xml:space="preserve"> </w:t>
            </w:r>
            <w:r>
              <w:rPr>
                <w:rFonts w:eastAsia="微软雅黑"/>
                <w:sz w:val="18"/>
                <w:szCs w:val="21"/>
              </w:rPr>
              <w:t>是全量窗口函数</w:t>
            </w:r>
          </w:p>
          <w:p w14:paraId="294C8932" w14:textId="77777777" w:rsidR="00965063" w:rsidRDefault="00457EBC">
            <w:pPr>
              <w:adjustRightInd w:val="0"/>
              <w:snapToGrid w:val="0"/>
              <w:rPr>
                <w:rFonts w:eastAsia="微软雅黑"/>
                <w:sz w:val="18"/>
                <w:szCs w:val="21"/>
              </w:rPr>
            </w:pPr>
            <w:r>
              <w:rPr>
                <w:rFonts w:eastAsia="微软雅黑"/>
                <w:sz w:val="18"/>
                <w:szCs w:val="21"/>
              </w:rPr>
              <w:t xml:space="preserve">  class BloomFilterProcess(map:mutable.HashMap[String,Long]) extends ProcessWindowFunction[TrafficMonitorLog,String,String,TimeWindow]{</w:t>
            </w:r>
          </w:p>
          <w:p w14:paraId="783806AC" w14:textId="77777777" w:rsidR="00965063" w:rsidRDefault="00965063">
            <w:pPr>
              <w:adjustRightInd w:val="0"/>
              <w:snapToGrid w:val="0"/>
              <w:rPr>
                <w:rFonts w:eastAsia="微软雅黑"/>
                <w:sz w:val="18"/>
                <w:szCs w:val="21"/>
              </w:rPr>
            </w:pPr>
          </w:p>
          <w:p w14:paraId="1864E794"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定义</w:t>
            </w:r>
            <w:r>
              <w:rPr>
                <w:rFonts w:eastAsia="微软雅黑"/>
                <w:sz w:val="18"/>
                <w:szCs w:val="21"/>
              </w:rPr>
              <w:t>redis</w:t>
            </w:r>
            <w:r>
              <w:rPr>
                <w:rFonts w:eastAsia="微软雅黑"/>
                <w:sz w:val="18"/>
                <w:szCs w:val="21"/>
              </w:rPr>
              <w:t>连接</w:t>
            </w:r>
          </w:p>
          <w:p w14:paraId="7214CC3D" w14:textId="77777777" w:rsidR="00965063" w:rsidRDefault="00457EBC">
            <w:pPr>
              <w:adjustRightInd w:val="0"/>
              <w:snapToGrid w:val="0"/>
              <w:rPr>
                <w:rFonts w:eastAsia="微软雅黑"/>
                <w:sz w:val="18"/>
                <w:szCs w:val="21"/>
              </w:rPr>
            </w:pPr>
            <w:r>
              <w:rPr>
                <w:rFonts w:eastAsia="微软雅黑"/>
                <w:sz w:val="18"/>
                <w:szCs w:val="21"/>
              </w:rPr>
              <w:t xml:space="preserve">    var jedis:Jedis=_</w:t>
            </w:r>
          </w:p>
          <w:p w14:paraId="22EC3833" w14:textId="77777777" w:rsidR="00965063" w:rsidRDefault="00457EBC">
            <w:pPr>
              <w:adjustRightInd w:val="0"/>
              <w:snapToGrid w:val="0"/>
              <w:rPr>
                <w:rFonts w:eastAsia="微软雅黑"/>
                <w:sz w:val="18"/>
                <w:szCs w:val="21"/>
              </w:rPr>
            </w:pPr>
            <w:r>
              <w:rPr>
                <w:rFonts w:eastAsia="微软雅黑"/>
                <w:sz w:val="18"/>
                <w:szCs w:val="21"/>
              </w:rPr>
              <w:t xml:space="preserve">    var bloomFilter:MyBloomFilter=_</w:t>
            </w:r>
          </w:p>
          <w:p w14:paraId="5B34AFB4" w14:textId="77777777" w:rsidR="00965063" w:rsidRDefault="00965063">
            <w:pPr>
              <w:adjustRightInd w:val="0"/>
              <w:snapToGrid w:val="0"/>
              <w:rPr>
                <w:rFonts w:eastAsia="微软雅黑"/>
                <w:sz w:val="18"/>
                <w:szCs w:val="21"/>
              </w:rPr>
            </w:pPr>
          </w:p>
          <w:p w14:paraId="0F45688E" w14:textId="77777777" w:rsidR="00965063" w:rsidRDefault="00965063">
            <w:pPr>
              <w:adjustRightInd w:val="0"/>
              <w:snapToGrid w:val="0"/>
              <w:rPr>
                <w:rFonts w:eastAsia="微软雅黑"/>
                <w:sz w:val="18"/>
                <w:szCs w:val="21"/>
              </w:rPr>
            </w:pPr>
          </w:p>
          <w:p w14:paraId="74C8D318" w14:textId="77777777" w:rsidR="00965063" w:rsidRDefault="00457EBC">
            <w:pPr>
              <w:adjustRightInd w:val="0"/>
              <w:snapToGrid w:val="0"/>
              <w:rPr>
                <w:rFonts w:eastAsia="微软雅黑"/>
                <w:sz w:val="18"/>
                <w:szCs w:val="21"/>
              </w:rPr>
            </w:pPr>
            <w:r>
              <w:rPr>
                <w:rFonts w:eastAsia="微软雅黑"/>
                <w:sz w:val="18"/>
                <w:szCs w:val="21"/>
              </w:rPr>
              <w:t xml:space="preserve">    override def open(parameters: Configura</w:t>
            </w:r>
            <w:r>
              <w:rPr>
                <w:rFonts w:eastAsia="微软雅黑"/>
                <w:sz w:val="18"/>
                <w:szCs w:val="21"/>
              </w:rPr>
              <w:t>tion): Unit = {</w:t>
            </w:r>
          </w:p>
          <w:p w14:paraId="575732CF" w14:textId="77777777" w:rsidR="00965063" w:rsidRDefault="00965063">
            <w:pPr>
              <w:adjustRightInd w:val="0"/>
              <w:snapToGrid w:val="0"/>
              <w:rPr>
                <w:rFonts w:eastAsia="微软雅黑"/>
                <w:sz w:val="18"/>
                <w:szCs w:val="21"/>
              </w:rPr>
            </w:pPr>
          </w:p>
          <w:p w14:paraId="4745090A" w14:textId="77777777" w:rsidR="00965063" w:rsidRDefault="00965063">
            <w:pPr>
              <w:adjustRightInd w:val="0"/>
              <w:snapToGrid w:val="0"/>
              <w:rPr>
                <w:rFonts w:eastAsia="微软雅黑"/>
                <w:sz w:val="18"/>
                <w:szCs w:val="21"/>
              </w:rPr>
            </w:pPr>
          </w:p>
          <w:p w14:paraId="3E78964E" w14:textId="77777777" w:rsidR="00965063" w:rsidRDefault="00457EBC">
            <w:pPr>
              <w:adjustRightInd w:val="0"/>
              <w:snapToGrid w:val="0"/>
              <w:rPr>
                <w:rFonts w:eastAsia="微软雅黑"/>
                <w:sz w:val="18"/>
                <w:szCs w:val="21"/>
              </w:rPr>
            </w:pPr>
            <w:r>
              <w:rPr>
                <w:rFonts w:eastAsia="微软雅黑"/>
                <w:sz w:val="18"/>
                <w:szCs w:val="21"/>
              </w:rPr>
              <w:t xml:space="preserve">      jedis=new Jedis("hadoop101",6379)</w:t>
            </w:r>
          </w:p>
          <w:p w14:paraId="332B07BA" w14:textId="77777777" w:rsidR="00965063" w:rsidRDefault="00457EBC">
            <w:pPr>
              <w:adjustRightInd w:val="0"/>
              <w:snapToGrid w:val="0"/>
              <w:rPr>
                <w:rFonts w:eastAsia="微软雅黑"/>
                <w:sz w:val="18"/>
                <w:szCs w:val="21"/>
              </w:rPr>
            </w:pPr>
            <w:r>
              <w:rPr>
                <w:rFonts w:eastAsia="微软雅黑"/>
                <w:sz w:val="18"/>
                <w:szCs w:val="21"/>
              </w:rPr>
              <w:t xml:space="preserve">      jedis.select(5)</w:t>
            </w:r>
          </w:p>
          <w:p w14:paraId="14D438CC" w14:textId="77777777" w:rsidR="00965063" w:rsidRDefault="00457EBC">
            <w:pPr>
              <w:adjustRightInd w:val="0"/>
              <w:snapToGrid w:val="0"/>
              <w:rPr>
                <w:rFonts w:eastAsia="微软雅黑"/>
                <w:sz w:val="18"/>
                <w:szCs w:val="21"/>
              </w:rPr>
            </w:pPr>
            <w:r>
              <w:rPr>
                <w:rFonts w:eastAsia="微软雅黑"/>
                <w:sz w:val="18"/>
                <w:szCs w:val="21"/>
              </w:rPr>
              <w:t xml:space="preserve">      bloomFilter =new MyBloomFilter(1&lt;&lt;27,2)</w:t>
            </w:r>
          </w:p>
          <w:p w14:paraId="2C93B5DD" w14:textId="77777777" w:rsidR="00965063" w:rsidRDefault="00457EBC">
            <w:pPr>
              <w:adjustRightInd w:val="0"/>
              <w:snapToGrid w:val="0"/>
              <w:rPr>
                <w:rFonts w:eastAsia="微软雅黑"/>
                <w:sz w:val="18"/>
                <w:szCs w:val="21"/>
              </w:rPr>
            </w:pPr>
            <w:r>
              <w:rPr>
                <w:rFonts w:eastAsia="微软雅黑"/>
                <w:sz w:val="18"/>
                <w:szCs w:val="21"/>
              </w:rPr>
              <w:t xml:space="preserve">    }</w:t>
            </w:r>
          </w:p>
          <w:p w14:paraId="39B4AB43" w14:textId="77777777" w:rsidR="00965063" w:rsidRDefault="00965063">
            <w:pPr>
              <w:adjustRightInd w:val="0"/>
              <w:snapToGrid w:val="0"/>
              <w:rPr>
                <w:rFonts w:eastAsia="微软雅黑"/>
                <w:sz w:val="18"/>
                <w:szCs w:val="21"/>
              </w:rPr>
            </w:pPr>
          </w:p>
          <w:p w14:paraId="631B0A38"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当有一条数据进入窗口的时候就必须先使用布隆过滤器去重，然后在累加</w:t>
            </w:r>
            <w:r>
              <w:rPr>
                <w:rFonts w:eastAsia="微软雅黑"/>
                <w:sz w:val="18"/>
                <w:szCs w:val="21"/>
              </w:rPr>
              <w:t>.</w:t>
            </w:r>
            <w:r>
              <w:rPr>
                <w:rFonts w:eastAsia="微软雅黑"/>
                <w:sz w:val="18"/>
                <w:szCs w:val="21"/>
              </w:rPr>
              <w:t>当这条数据累加之后把它从状态中清除</w:t>
            </w:r>
          </w:p>
          <w:p w14:paraId="1F64013A" w14:textId="77777777" w:rsidR="00965063" w:rsidRDefault="00457EBC">
            <w:pPr>
              <w:adjustRightInd w:val="0"/>
              <w:snapToGrid w:val="0"/>
              <w:rPr>
                <w:rFonts w:eastAsia="微软雅黑"/>
                <w:sz w:val="18"/>
                <w:szCs w:val="21"/>
              </w:rPr>
            </w:pPr>
            <w:r>
              <w:rPr>
                <w:rFonts w:eastAsia="微软雅黑"/>
                <w:sz w:val="18"/>
                <w:szCs w:val="21"/>
              </w:rPr>
              <w:t xml:space="preserve">    override def process(key: String, context: Context, elements: </w:t>
            </w:r>
            <w:r>
              <w:rPr>
                <w:rFonts w:eastAsia="微软雅黑"/>
                <w:sz w:val="18"/>
                <w:szCs w:val="21"/>
              </w:rPr>
              <w:t>Iterable[TrafficMonitorLog], out: Collector[String]): Unit = {</w:t>
            </w:r>
          </w:p>
          <w:p w14:paraId="5A8FE3B6"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var windowStart =context.window.getStart</w:t>
            </w:r>
          </w:p>
          <w:p w14:paraId="5D1FAE8F" w14:textId="77777777" w:rsidR="00965063" w:rsidRDefault="00457EBC">
            <w:pPr>
              <w:adjustRightInd w:val="0"/>
              <w:snapToGrid w:val="0"/>
              <w:rPr>
                <w:rFonts w:eastAsia="微软雅黑"/>
                <w:sz w:val="18"/>
                <w:szCs w:val="21"/>
              </w:rPr>
            </w:pPr>
            <w:r>
              <w:rPr>
                <w:rFonts w:eastAsia="微软雅黑"/>
                <w:sz w:val="18"/>
                <w:szCs w:val="21"/>
              </w:rPr>
              <w:t xml:space="preserve">      var windowEnd =context.window.getEnd</w:t>
            </w:r>
          </w:p>
          <w:p w14:paraId="23787DF1" w14:textId="77777777" w:rsidR="00965063" w:rsidRDefault="00457EBC">
            <w:pPr>
              <w:adjustRightInd w:val="0"/>
              <w:snapToGrid w:val="0"/>
              <w:rPr>
                <w:rFonts w:eastAsia="微软雅黑"/>
                <w:sz w:val="18"/>
                <w:szCs w:val="21"/>
              </w:rPr>
            </w:pPr>
            <w:r>
              <w:rPr>
                <w:rFonts w:eastAsia="微软雅黑"/>
                <w:sz w:val="18"/>
                <w:szCs w:val="21"/>
              </w:rPr>
              <w:t xml:space="preserve">      var car =elements.last.car</w:t>
            </w:r>
          </w:p>
          <w:p w14:paraId="60843FCB" w14:textId="77777777" w:rsidR="00965063" w:rsidRDefault="00965063">
            <w:pPr>
              <w:adjustRightInd w:val="0"/>
              <w:snapToGrid w:val="0"/>
              <w:rPr>
                <w:rFonts w:eastAsia="微软雅黑"/>
                <w:sz w:val="18"/>
                <w:szCs w:val="21"/>
              </w:rPr>
            </w:pPr>
          </w:p>
          <w:p w14:paraId="4C904642" w14:textId="77777777" w:rsidR="00965063" w:rsidRDefault="00457EBC">
            <w:pPr>
              <w:adjustRightInd w:val="0"/>
              <w:snapToGrid w:val="0"/>
              <w:rPr>
                <w:rFonts w:eastAsia="微软雅黑"/>
                <w:sz w:val="18"/>
                <w:szCs w:val="21"/>
              </w:rPr>
            </w:pPr>
            <w:r>
              <w:rPr>
                <w:rFonts w:eastAsia="微软雅黑"/>
                <w:sz w:val="18"/>
                <w:szCs w:val="21"/>
              </w:rPr>
              <w:t xml:space="preserve">      //1</w:t>
            </w:r>
            <w:r>
              <w:rPr>
                <w:rFonts w:eastAsia="微软雅黑"/>
                <w:sz w:val="18"/>
                <w:szCs w:val="21"/>
              </w:rPr>
              <w:t>、</w:t>
            </w:r>
            <w:r>
              <w:rPr>
                <w:rFonts w:eastAsia="微软雅黑"/>
                <w:sz w:val="18"/>
                <w:szCs w:val="21"/>
              </w:rPr>
              <w:t>redis</w:t>
            </w:r>
            <w:r>
              <w:rPr>
                <w:rFonts w:eastAsia="微软雅黑"/>
                <w:sz w:val="18"/>
                <w:szCs w:val="21"/>
              </w:rPr>
              <w:t>数据来负责</w:t>
            </w:r>
            <w:r>
              <w:rPr>
                <w:rFonts w:eastAsia="微软雅黑"/>
                <w:sz w:val="18"/>
                <w:szCs w:val="21"/>
              </w:rPr>
              <w:t>bitmap</w:t>
            </w:r>
            <w:r>
              <w:rPr>
                <w:rFonts w:eastAsia="微软雅黑"/>
                <w:sz w:val="18"/>
                <w:szCs w:val="21"/>
              </w:rPr>
              <w:t>计算（返回</w:t>
            </w:r>
            <w:r>
              <w:rPr>
                <w:rFonts w:eastAsia="微软雅黑"/>
                <w:sz w:val="18"/>
                <w:szCs w:val="21"/>
              </w:rPr>
              <w:t>1</w:t>
            </w:r>
            <w:r>
              <w:rPr>
                <w:rFonts w:eastAsia="微软雅黑"/>
                <w:sz w:val="18"/>
                <w:szCs w:val="21"/>
              </w:rPr>
              <w:t>或者</w:t>
            </w:r>
            <w:r>
              <w:rPr>
                <w:rFonts w:eastAsia="微软雅黑"/>
                <w:sz w:val="18"/>
                <w:szCs w:val="21"/>
              </w:rPr>
              <w:t>0</w:t>
            </w:r>
            <w:r>
              <w:rPr>
                <w:rFonts w:eastAsia="微软雅黑"/>
                <w:sz w:val="18"/>
                <w:szCs w:val="21"/>
              </w:rPr>
              <w:t>），</w:t>
            </w:r>
            <w:r>
              <w:rPr>
                <w:rFonts w:eastAsia="微软雅黑"/>
                <w:sz w:val="18"/>
                <w:szCs w:val="21"/>
              </w:rPr>
              <w:t>2</w:t>
            </w:r>
            <w:r>
              <w:rPr>
                <w:rFonts w:eastAsia="微软雅黑"/>
                <w:sz w:val="18"/>
                <w:szCs w:val="21"/>
              </w:rPr>
              <w:t>、</w:t>
            </w:r>
            <w:r>
              <w:rPr>
                <w:rFonts w:eastAsia="微软雅黑"/>
                <w:sz w:val="18"/>
                <w:szCs w:val="21"/>
              </w:rPr>
              <w:t>redis</w:t>
            </w:r>
            <w:r>
              <w:rPr>
                <w:rFonts w:eastAsia="微软雅黑"/>
                <w:sz w:val="18"/>
                <w:szCs w:val="21"/>
              </w:rPr>
              <w:t>存储每一个区域中每个窗口的累加器</w:t>
            </w:r>
          </w:p>
          <w:p w14:paraId="55E420F3" w14:textId="77777777" w:rsidR="00965063" w:rsidRDefault="00457EBC">
            <w:pPr>
              <w:adjustRightInd w:val="0"/>
              <w:snapToGrid w:val="0"/>
              <w:rPr>
                <w:rFonts w:eastAsia="微软雅黑"/>
                <w:sz w:val="18"/>
                <w:szCs w:val="21"/>
              </w:rPr>
            </w:pPr>
            <w:r>
              <w:rPr>
                <w:rFonts w:eastAsia="微软雅黑"/>
                <w:sz w:val="18"/>
                <w:szCs w:val="21"/>
              </w:rPr>
              <w:t xml:space="preserve">      var count:Long=0</w:t>
            </w:r>
          </w:p>
          <w:p w14:paraId="2BD0F55A"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先从</w:t>
            </w:r>
            <w:r>
              <w:rPr>
                <w:rFonts w:eastAsia="微软雅黑"/>
                <w:sz w:val="18"/>
                <w:szCs w:val="21"/>
              </w:rPr>
              <w:t>redis</w:t>
            </w:r>
            <w:r>
              <w:rPr>
                <w:rFonts w:eastAsia="微软雅黑"/>
                <w:sz w:val="18"/>
                <w:szCs w:val="21"/>
              </w:rPr>
              <w:t>中取得累加器的值</w:t>
            </w:r>
          </w:p>
          <w:p w14:paraId="0A6146D4" w14:textId="77777777" w:rsidR="00965063" w:rsidRDefault="00457EBC">
            <w:pPr>
              <w:adjustRightInd w:val="0"/>
              <w:snapToGrid w:val="0"/>
              <w:rPr>
                <w:rFonts w:eastAsia="微软雅黑"/>
                <w:sz w:val="18"/>
                <w:szCs w:val="21"/>
              </w:rPr>
            </w:pPr>
            <w:r>
              <w:rPr>
                <w:rFonts w:eastAsia="微软雅黑"/>
                <w:sz w:val="18"/>
                <w:szCs w:val="21"/>
              </w:rPr>
              <w:t xml:space="preserve">      if(map.contains(key+"_"+windowEnd)){ //</w:t>
            </w:r>
            <w:r>
              <w:rPr>
                <w:rFonts w:eastAsia="微软雅黑"/>
                <w:sz w:val="18"/>
                <w:szCs w:val="21"/>
              </w:rPr>
              <w:t>第一次从</w:t>
            </w:r>
            <w:r>
              <w:rPr>
                <w:rFonts w:eastAsia="微软雅黑"/>
                <w:sz w:val="18"/>
                <w:szCs w:val="21"/>
              </w:rPr>
              <w:t>Map</w:t>
            </w:r>
            <w:r>
              <w:rPr>
                <w:rFonts w:eastAsia="微软雅黑"/>
                <w:sz w:val="18"/>
                <w:szCs w:val="21"/>
              </w:rPr>
              <w:t>集合中判断有没有这个累加器</w:t>
            </w:r>
          </w:p>
          <w:p w14:paraId="50E6F148" w14:textId="77777777" w:rsidR="00965063" w:rsidRDefault="00457EBC">
            <w:pPr>
              <w:adjustRightInd w:val="0"/>
              <w:snapToGrid w:val="0"/>
              <w:rPr>
                <w:rFonts w:eastAsia="微软雅黑"/>
                <w:sz w:val="18"/>
                <w:szCs w:val="21"/>
              </w:rPr>
            </w:pPr>
            <w:r>
              <w:rPr>
                <w:rFonts w:eastAsia="微软雅黑"/>
                <w:sz w:val="18"/>
                <w:szCs w:val="21"/>
              </w:rPr>
              <w:t xml:space="preserve">        count=map.getOrElse(key+"_"+windowEnd,0)</w:t>
            </w:r>
          </w:p>
          <w:p w14:paraId="46C32ED2" w14:textId="77777777" w:rsidR="00965063" w:rsidRDefault="00457EBC">
            <w:pPr>
              <w:adjustRightInd w:val="0"/>
              <w:snapToGrid w:val="0"/>
              <w:rPr>
                <w:rFonts w:eastAsia="微软雅黑"/>
                <w:sz w:val="18"/>
                <w:szCs w:val="21"/>
              </w:rPr>
            </w:pPr>
            <w:r>
              <w:rPr>
                <w:rFonts w:eastAsia="微软雅黑"/>
                <w:sz w:val="18"/>
                <w:szCs w:val="21"/>
              </w:rPr>
              <w:t xml:space="preserve">      }</w:t>
            </w:r>
          </w:p>
          <w:p w14:paraId="48E81C0F" w14:textId="77777777" w:rsidR="00965063" w:rsidRDefault="00965063">
            <w:pPr>
              <w:adjustRightInd w:val="0"/>
              <w:snapToGrid w:val="0"/>
              <w:rPr>
                <w:rFonts w:eastAsia="微软雅黑"/>
                <w:sz w:val="18"/>
                <w:szCs w:val="21"/>
              </w:rPr>
            </w:pPr>
          </w:p>
          <w:p w14:paraId="0B894943" w14:textId="77777777" w:rsidR="00965063" w:rsidRDefault="00457EBC">
            <w:pPr>
              <w:adjustRightInd w:val="0"/>
              <w:snapToGrid w:val="0"/>
              <w:rPr>
                <w:rFonts w:eastAsia="微软雅黑"/>
                <w:sz w:val="18"/>
                <w:szCs w:val="21"/>
              </w:rPr>
            </w:pPr>
            <w:r>
              <w:rPr>
                <w:rFonts w:eastAsia="微软雅黑"/>
                <w:sz w:val="18"/>
                <w:szCs w:val="21"/>
              </w:rPr>
              <w:t xml:space="preserve">      val offsets: Array</w:t>
            </w:r>
            <w:r>
              <w:rPr>
                <w:rFonts w:eastAsia="微软雅黑"/>
                <w:sz w:val="18"/>
                <w:szCs w:val="21"/>
              </w:rPr>
              <w:t>[Long] = bloomFilter.getOffsets2(car)</w:t>
            </w:r>
          </w:p>
          <w:p w14:paraId="2CCC52B4"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为了计算准确，一区域中的一个窗口对应一个布隆过滤器</w:t>
            </w:r>
          </w:p>
          <w:p w14:paraId="358D822E"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初始化一个判断是否重复车牌</w:t>
            </w:r>
          </w:p>
          <w:p w14:paraId="10C800CC" w14:textId="77777777" w:rsidR="00965063" w:rsidRDefault="00457EBC">
            <w:pPr>
              <w:adjustRightInd w:val="0"/>
              <w:snapToGrid w:val="0"/>
              <w:rPr>
                <w:rFonts w:eastAsia="微软雅黑"/>
                <w:sz w:val="18"/>
                <w:szCs w:val="21"/>
              </w:rPr>
            </w:pPr>
            <w:r>
              <w:rPr>
                <w:rFonts w:eastAsia="微软雅黑"/>
                <w:sz w:val="18"/>
                <w:szCs w:val="21"/>
              </w:rPr>
              <w:t xml:space="preserve">      var repeated=true //</w:t>
            </w:r>
            <w:r>
              <w:rPr>
                <w:rFonts w:eastAsia="微软雅黑"/>
                <w:sz w:val="18"/>
                <w:szCs w:val="21"/>
              </w:rPr>
              <w:t>默认所有车牌都重复</w:t>
            </w:r>
          </w:p>
          <w:p w14:paraId="63D33CAB" w14:textId="77777777" w:rsidR="00965063" w:rsidRDefault="00457EBC">
            <w:pPr>
              <w:adjustRightInd w:val="0"/>
              <w:snapToGrid w:val="0"/>
              <w:rPr>
                <w:rFonts w:eastAsia="微软雅黑"/>
                <w:sz w:val="18"/>
                <w:szCs w:val="21"/>
              </w:rPr>
            </w:pPr>
            <w:r>
              <w:rPr>
                <w:rFonts w:eastAsia="微软雅黑"/>
                <w:sz w:val="18"/>
                <w:szCs w:val="21"/>
              </w:rPr>
              <w:t xml:space="preserve">      var loop =new Breaks</w:t>
            </w:r>
          </w:p>
          <w:p w14:paraId="39CB4C8E" w14:textId="77777777" w:rsidR="00965063" w:rsidRDefault="00457EBC">
            <w:pPr>
              <w:adjustRightInd w:val="0"/>
              <w:snapToGrid w:val="0"/>
              <w:rPr>
                <w:rFonts w:eastAsia="微软雅黑"/>
                <w:sz w:val="18"/>
                <w:szCs w:val="21"/>
              </w:rPr>
            </w:pPr>
            <w:r>
              <w:rPr>
                <w:rFonts w:eastAsia="微软雅黑"/>
                <w:sz w:val="18"/>
                <w:szCs w:val="21"/>
              </w:rPr>
              <w:t xml:space="preserve">      loop.breakable{</w:t>
            </w:r>
          </w:p>
          <w:p w14:paraId="4744B4A9" w14:textId="77777777" w:rsidR="00965063" w:rsidRDefault="00457EBC">
            <w:pPr>
              <w:adjustRightInd w:val="0"/>
              <w:snapToGrid w:val="0"/>
              <w:rPr>
                <w:rFonts w:eastAsia="微软雅黑"/>
                <w:sz w:val="18"/>
                <w:szCs w:val="21"/>
              </w:rPr>
            </w:pPr>
            <w:r>
              <w:rPr>
                <w:rFonts w:eastAsia="微软雅黑"/>
                <w:sz w:val="18"/>
                <w:szCs w:val="21"/>
              </w:rPr>
              <w:t xml:space="preserve">        for (offset&lt;-offsets){ //</w:t>
            </w:r>
            <w:r>
              <w:rPr>
                <w:rFonts w:eastAsia="微软雅黑"/>
                <w:sz w:val="18"/>
                <w:szCs w:val="21"/>
              </w:rPr>
              <w:t>遍历下标的列表</w:t>
            </w:r>
          </w:p>
          <w:p w14:paraId="31D37F67" w14:textId="77777777" w:rsidR="00965063" w:rsidRDefault="00457EBC">
            <w:pPr>
              <w:adjustRightInd w:val="0"/>
              <w:snapToGrid w:val="0"/>
              <w:rPr>
                <w:rFonts w:eastAsia="微软雅黑"/>
                <w:sz w:val="18"/>
                <w:szCs w:val="21"/>
              </w:rPr>
            </w:pPr>
            <w:r>
              <w:rPr>
                <w:rFonts w:eastAsia="微软雅黑"/>
                <w:sz w:val="18"/>
                <w:szCs w:val="21"/>
              </w:rPr>
              <w:t xml:space="preserve">          //isContain=true</w:t>
            </w:r>
            <w:r>
              <w:rPr>
                <w:rFonts w:eastAsia="微软雅黑"/>
                <w:sz w:val="18"/>
                <w:szCs w:val="21"/>
              </w:rPr>
              <w:t>（</w:t>
            </w:r>
            <w:r>
              <w:rPr>
                <w:rFonts w:eastAsia="微软雅黑"/>
                <w:sz w:val="18"/>
                <w:szCs w:val="21"/>
              </w:rPr>
              <w:t>1</w:t>
            </w:r>
            <w:r>
              <w:rPr>
                <w:rFonts w:eastAsia="微软雅黑"/>
                <w:sz w:val="18"/>
                <w:szCs w:val="21"/>
              </w:rPr>
              <w:t>），代表可能车牌</w:t>
            </w:r>
            <w:r>
              <w:rPr>
                <w:rFonts w:eastAsia="微软雅黑"/>
                <w:sz w:val="18"/>
                <w:szCs w:val="21"/>
              </w:rPr>
              <w:t>重复，如果</w:t>
            </w:r>
            <w:r>
              <w:rPr>
                <w:rFonts w:eastAsia="微软雅黑"/>
                <w:sz w:val="18"/>
                <w:szCs w:val="21"/>
              </w:rPr>
              <w:t>isContain=false(0)</w:t>
            </w:r>
            <w:r>
              <w:rPr>
                <w:rFonts w:eastAsia="微软雅黑"/>
                <w:sz w:val="18"/>
                <w:szCs w:val="21"/>
              </w:rPr>
              <w:t>代表当前车牌绝对不可能重复</w:t>
            </w:r>
          </w:p>
          <w:p w14:paraId="19CB5B40" w14:textId="77777777" w:rsidR="00965063" w:rsidRDefault="00457EBC">
            <w:pPr>
              <w:adjustRightInd w:val="0"/>
              <w:snapToGrid w:val="0"/>
              <w:rPr>
                <w:rFonts w:eastAsia="微软雅黑"/>
                <w:sz w:val="18"/>
                <w:szCs w:val="21"/>
              </w:rPr>
            </w:pPr>
            <w:r>
              <w:rPr>
                <w:rFonts w:eastAsia="微软雅黑"/>
                <w:sz w:val="18"/>
                <w:szCs w:val="21"/>
              </w:rPr>
              <w:t xml:space="preserve">          val isContain: lang.Boolean = jedis.getbit(key+"_"+windowEnd,offset) //</w:t>
            </w:r>
            <w:r>
              <w:rPr>
                <w:rFonts w:eastAsia="微软雅黑"/>
                <w:sz w:val="18"/>
                <w:szCs w:val="21"/>
              </w:rPr>
              <w:t>布隆过滤器的</w:t>
            </w:r>
            <w:r>
              <w:rPr>
                <w:rFonts w:eastAsia="微软雅黑"/>
                <w:sz w:val="18"/>
                <w:szCs w:val="21"/>
              </w:rPr>
              <w:t>key</w:t>
            </w:r>
            <w:r>
              <w:rPr>
                <w:rFonts w:eastAsia="微软雅黑"/>
                <w:sz w:val="18"/>
                <w:szCs w:val="21"/>
              </w:rPr>
              <w:t>有：区域</w:t>
            </w:r>
            <w:r>
              <w:rPr>
                <w:rFonts w:eastAsia="微软雅黑"/>
                <w:sz w:val="18"/>
                <w:szCs w:val="21"/>
              </w:rPr>
              <w:t>ID+</w:t>
            </w:r>
            <w:r>
              <w:rPr>
                <w:rFonts w:eastAsia="微软雅黑"/>
                <w:sz w:val="18"/>
                <w:szCs w:val="21"/>
              </w:rPr>
              <w:t>窗口时间</w:t>
            </w:r>
          </w:p>
          <w:p w14:paraId="29786F02" w14:textId="77777777" w:rsidR="00965063" w:rsidRDefault="00457EBC">
            <w:pPr>
              <w:adjustRightInd w:val="0"/>
              <w:snapToGrid w:val="0"/>
              <w:rPr>
                <w:rFonts w:eastAsia="微软雅黑"/>
                <w:sz w:val="18"/>
                <w:szCs w:val="21"/>
              </w:rPr>
            </w:pPr>
            <w:r>
              <w:rPr>
                <w:rFonts w:eastAsia="微软雅黑"/>
                <w:sz w:val="18"/>
                <w:szCs w:val="21"/>
              </w:rPr>
              <w:t xml:space="preserve">          if(!isContain){</w:t>
            </w:r>
          </w:p>
          <w:p w14:paraId="0C476184" w14:textId="77777777" w:rsidR="00965063" w:rsidRDefault="00457EBC">
            <w:pPr>
              <w:adjustRightInd w:val="0"/>
              <w:snapToGrid w:val="0"/>
              <w:rPr>
                <w:rFonts w:eastAsia="微软雅黑"/>
                <w:sz w:val="18"/>
                <w:szCs w:val="21"/>
              </w:rPr>
            </w:pPr>
            <w:r>
              <w:rPr>
                <w:rFonts w:eastAsia="微软雅黑"/>
                <w:sz w:val="18"/>
                <w:szCs w:val="21"/>
              </w:rPr>
              <w:t xml:space="preserve">            repeated=false</w:t>
            </w:r>
          </w:p>
          <w:p w14:paraId="2974CADD" w14:textId="77777777" w:rsidR="00965063" w:rsidRDefault="00457EBC">
            <w:pPr>
              <w:adjustRightInd w:val="0"/>
              <w:snapToGrid w:val="0"/>
              <w:rPr>
                <w:rFonts w:eastAsia="微软雅黑"/>
                <w:sz w:val="18"/>
                <w:szCs w:val="21"/>
              </w:rPr>
            </w:pPr>
            <w:r>
              <w:rPr>
                <w:rFonts w:eastAsia="微软雅黑"/>
                <w:sz w:val="18"/>
                <w:szCs w:val="21"/>
              </w:rPr>
              <w:t xml:space="preserve">            loop.break()</w:t>
            </w:r>
          </w:p>
          <w:p w14:paraId="009745D3" w14:textId="77777777" w:rsidR="00965063" w:rsidRDefault="00457EBC">
            <w:pPr>
              <w:adjustRightInd w:val="0"/>
              <w:snapToGrid w:val="0"/>
              <w:rPr>
                <w:rFonts w:eastAsia="微软雅黑"/>
                <w:sz w:val="18"/>
                <w:szCs w:val="21"/>
              </w:rPr>
            </w:pPr>
            <w:r>
              <w:rPr>
                <w:rFonts w:eastAsia="微软雅黑"/>
                <w:sz w:val="18"/>
                <w:szCs w:val="21"/>
              </w:rPr>
              <w:t xml:space="preserve">          }</w:t>
            </w:r>
          </w:p>
          <w:p w14:paraId="465E5258" w14:textId="77777777" w:rsidR="00965063" w:rsidRDefault="00457EBC">
            <w:pPr>
              <w:adjustRightInd w:val="0"/>
              <w:snapToGrid w:val="0"/>
              <w:rPr>
                <w:rFonts w:eastAsia="微软雅黑"/>
                <w:sz w:val="18"/>
                <w:szCs w:val="21"/>
              </w:rPr>
            </w:pPr>
            <w:r>
              <w:rPr>
                <w:rFonts w:eastAsia="微软雅黑"/>
                <w:sz w:val="18"/>
                <w:szCs w:val="21"/>
              </w:rPr>
              <w:t xml:space="preserve">        }</w:t>
            </w:r>
          </w:p>
          <w:p w14:paraId="2B89D7A2" w14:textId="77777777" w:rsidR="00965063" w:rsidRDefault="00457EBC">
            <w:pPr>
              <w:adjustRightInd w:val="0"/>
              <w:snapToGrid w:val="0"/>
              <w:rPr>
                <w:rFonts w:eastAsia="微软雅黑"/>
                <w:sz w:val="18"/>
                <w:szCs w:val="21"/>
              </w:rPr>
            </w:pPr>
            <w:r>
              <w:rPr>
                <w:rFonts w:eastAsia="微软雅黑"/>
                <w:sz w:val="18"/>
                <w:szCs w:val="21"/>
              </w:rPr>
              <w:t xml:space="preserve">      }</w:t>
            </w:r>
          </w:p>
          <w:p w14:paraId="622222BD" w14:textId="77777777" w:rsidR="00965063" w:rsidRDefault="00457EBC">
            <w:pPr>
              <w:adjustRightInd w:val="0"/>
              <w:snapToGrid w:val="0"/>
              <w:rPr>
                <w:rFonts w:eastAsia="微软雅黑"/>
                <w:sz w:val="18"/>
                <w:szCs w:val="21"/>
              </w:rPr>
            </w:pPr>
            <w:r>
              <w:rPr>
                <w:rFonts w:eastAsia="微软雅黑"/>
                <w:sz w:val="18"/>
                <w:szCs w:val="21"/>
              </w:rPr>
              <w:t xml:space="preserve">      if(</w:t>
            </w:r>
            <w:r>
              <w:rPr>
                <w:rFonts w:eastAsia="微软雅黑"/>
                <w:sz w:val="18"/>
                <w:szCs w:val="21"/>
              </w:rPr>
              <w:t>repeated){ //</w:t>
            </w:r>
            <w:r>
              <w:rPr>
                <w:rFonts w:eastAsia="微软雅黑"/>
                <w:sz w:val="18"/>
                <w:szCs w:val="21"/>
              </w:rPr>
              <w:t>当前车牌号已经重复的，所以不用累加，直接输出</w:t>
            </w:r>
          </w:p>
          <w:p w14:paraId="529B920A" w14:textId="77777777" w:rsidR="00965063" w:rsidRDefault="00457EBC">
            <w:pPr>
              <w:adjustRightInd w:val="0"/>
              <w:snapToGrid w:val="0"/>
              <w:rPr>
                <w:rFonts w:eastAsia="微软雅黑"/>
                <w:sz w:val="18"/>
                <w:szCs w:val="21"/>
              </w:rPr>
            </w:pPr>
            <w:r>
              <w:rPr>
                <w:rFonts w:eastAsia="微软雅黑"/>
                <w:sz w:val="18"/>
                <w:szCs w:val="21"/>
              </w:rPr>
              <w:t xml:space="preserve">        out.collect(s"</w:t>
            </w:r>
            <w:r>
              <w:rPr>
                <w:rFonts w:eastAsia="微软雅黑"/>
                <w:sz w:val="18"/>
                <w:szCs w:val="21"/>
              </w:rPr>
              <w:t>区域</w:t>
            </w:r>
            <w:r>
              <w:rPr>
                <w:rFonts w:eastAsia="微软雅黑"/>
                <w:sz w:val="18"/>
                <w:szCs w:val="21"/>
              </w:rPr>
              <w:t>ID</w:t>
            </w:r>
            <w:r>
              <w:rPr>
                <w:rFonts w:eastAsia="微软雅黑"/>
                <w:sz w:val="18"/>
                <w:szCs w:val="21"/>
              </w:rPr>
              <w:t>：</w:t>
            </w:r>
            <w:r>
              <w:rPr>
                <w:rFonts w:eastAsia="微软雅黑"/>
                <w:sz w:val="18"/>
                <w:szCs w:val="21"/>
              </w:rPr>
              <w:t>${key},</w:t>
            </w:r>
            <w:r>
              <w:rPr>
                <w:rFonts w:eastAsia="微软雅黑"/>
                <w:sz w:val="18"/>
                <w:szCs w:val="21"/>
              </w:rPr>
              <w:t>在窗口起始时间</w:t>
            </w:r>
            <w:r>
              <w:rPr>
                <w:rFonts w:eastAsia="微软雅黑"/>
                <w:sz w:val="18"/>
                <w:szCs w:val="21"/>
              </w:rPr>
              <w:t>:${windowStart} ---</w:t>
            </w:r>
            <w:r>
              <w:rPr>
                <w:rFonts w:eastAsia="微软雅黑"/>
                <w:sz w:val="18"/>
                <w:szCs w:val="21"/>
              </w:rPr>
              <w:t>窗口结束时间</w:t>
            </w:r>
            <w:r>
              <w:rPr>
                <w:rFonts w:eastAsia="微软雅黑"/>
                <w:sz w:val="18"/>
                <w:szCs w:val="21"/>
              </w:rPr>
              <w:t>:${windowEnd},</w:t>
            </w:r>
            <w:r>
              <w:rPr>
                <w:rFonts w:eastAsia="微软雅黑"/>
                <w:sz w:val="18"/>
                <w:szCs w:val="21"/>
              </w:rPr>
              <w:t>一共有上路车辆为</w:t>
            </w:r>
            <w:r>
              <w:rPr>
                <w:rFonts w:eastAsia="微软雅黑"/>
                <w:sz w:val="18"/>
                <w:szCs w:val="21"/>
              </w:rPr>
              <w:t>:${count}")</w:t>
            </w:r>
          </w:p>
          <w:p w14:paraId="353E5A42" w14:textId="77777777" w:rsidR="00965063" w:rsidRDefault="00457EBC">
            <w:pPr>
              <w:adjustRightInd w:val="0"/>
              <w:snapToGrid w:val="0"/>
              <w:rPr>
                <w:rFonts w:eastAsia="微软雅黑"/>
                <w:sz w:val="18"/>
                <w:szCs w:val="21"/>
              </w:rPr>
            </w:pPr>
            <w:r>
              <w:rPr>
                <w:rFonts w:eastAsia="微软雅黑"/>
                <w:sz w:val="18"/>
                <w:szCs w:val="21"/>
              </w:rPr>
              <w:t xml:space="preserve">      }else{ //</w:t>
            </w:r>
            <w:r>
              <w:rPr>
                <w:rFonts w:eastAsia="微软雅黑"/>
                <w:sz w:val="18"/>
                <w:szCs w:val="21"/>
              </w:rPr>
              <w:t>当前车辆号没有出现过重复的，所以要累加</w:t>
            </w:r>
          </w:p>
          <w:p w14:paraId="34195A89" w14:textId="77777777" w:rsidR="00965063" w:rsidRDefault="00457EBC">
            <w:pPr>
              <w:adjustRightInd w:val="0"/>
              <w:snapToGrid w:val="0"/>
              <w:rPr>
                <w:rFonts w:eastAsia="微软雅黑"/>
                <w:sz w:val="18"/>
                <w:szCs w:val="21"/>
              </w:rPr>
            </w:pPr>
            <w:r>
              <w:rPr>
                <w:rFonts w:eastAsia="微软雅黑"/>
                <w:sz w:val="18"/>
                <w:szCs w:val="21"/>
              </w:rPr>
              <w:t xml:space="preserve">        count+=1</w:t>
            </w:r>
          </w:p>
          <w:p w14:paraId="4BB31B53" w14:textId="77777777" w:rsidR="00965063" w:rsidRDefault="00457EBC">
            <w:pPr>
              <w:adjustRightInd w:val="0"/>
              <w:snapToGrid w:val="0"/>
              <w:rPr>
                <w:rFonts w:eastAsia="微软雅黑"/>
                <w:sz w:val="18"/>
                <w:szCs w:val="21"/>
              </w:rPr>
            </w:pPr>
            <w:r>
              <w:rPr>
                <w:rFonts w:eastAsia="微软雅黑"/>
                <w:sz w:val="18"/>
                <w:szCs w:val="21"/>
              </w:rPr>
              <w:t xml:space="preserve">        for (offset&lt;-offsets){ //</w:t>
            </w:r>
            <w:r>
              <w:rPr>
                <w:rFonts w:eastAsia="微软雅黑"/>
                <w:sz w:val="18"/>
                <w:szCs w:val="21"/>
              </w:rPr>
              <w:t>把当前的车牌号写入布隆过滤器</w:t>
            </w:r>
          </w:p>
          <w:p w14:paraId="312C2C06" w14:textId="77777777" w:rsidR="00965063" w:rsidRDefault="00457EBC">
            <w:pPr>
              <w:adjustRightInd w:val="0"/>
              <w:snapToGrid w:val="0"/>
              <w:rPr>
                <w:rFonts w:eastAsia="微软雅黑"/>
                <w:sz w:val="18"/>
                <w:szCs w:val="21"/>
              </w:rPr>
            </w:pPr>
            <w:r>
              <w:rPr>
                <w:rFonts w:eastAsia="微软雅黑"/>
                <w:sz w:val="18"/>
                <w:szCs w:val="21"/>
              </w:rPr>
              <w:t xml:space="preserve">          jedis.setb</w:t>
            </w:r>
            <w:r>
              <w:rPr>
                <w:rFonts w:eastAsia="微软雅黑"/>
                <w:sz w:val="18"/>
                <w:szCs w:val="21"/>
              </w:rPr>
              <w:t>it(key+"_"+windowEnd,offset,true)</w:t>
            </w:r>
          </w:p>
          <w:p w14:paraId="06A1B91A" w14:textId="77777777" w:rsidR="00965063" w:rsidRDefault="00457EBC">
            <w:pPr>
              <w:adjustRightInd w:val="0"/>
              <w:snapToGrid w:val="0"/>
              <w:rPr>
                <w:rFonts w:eastAsia="微软雅黑"/>
                <w:sz w:val="18"/>
                <w:szCs w:val="21"/>
              </w:rPr>
            </w:pPr>
            <w:r>
              <w:rPr>
                <w:rFonts w:eastAsia="微软雅黑"/>
                <w:sz w:val="18"/>
                <w:szCs w:val="21"/>
              </w:rPr>
              <w:t xml:space="preserve">        }</w:t>
            </w:r>
          </w:p>
          <w:p w14:paraId="0546C289" w14:textId="77777777" w:rsidR="00965063" w:rsidRDefault="00457EBC">
            <w:pPr>
              <w:adjustRightInd w:val="0"/>
              <w:snapToGrid w:val="0"/>
              <w:rPr>
                <w:rFonts w:eastAsia="微软雅黑"/>
                <w:sz w:val="18"/>
                <w:szCs w:val="21"/>
              </w:rPr>
            </w:pPr>
            <w:r>
              <w:rPr>
                <w:rFonts w:eastAsia="微软雅黑"/>
                <w:sz w:val="18"/>
                <w:szCs w:val="21"/>
              </w:rPr>
              <w:lastRenderedPageBreak/>
              <w:t xml:space="preserve">        //</w:t>
            </w:r>
            <w:r>
              <w:rPr>
                <w:rFonts w:eastAsia="微软雅黑"/>
                <w:sz w:val="18"/>
                <w:szCs w:val="21"/>
              </w:rPr>
              <w:t>把</w:t>
            </w:r>
            <w:r>
              <w:rPr>
                <w:rFonts w:eastAsia="微软雅黑"/>
                <w:sz w:val="18"/>
                <w:szCs w:val="21"/>
              </w:rPr>
              <w:t>redis</w:t>
            </w:r>
            <w:r>
              <w:rPr>
                <w:rFonts w:eastAsia="微软雅黑"/>
                <w:sz w:val="18"/>
                <w:szCs w:val="21"/>
              </w:rPr>
              <w:t>中保存的累加器更新一下</w:t>
            </w:r>
          </w:p>
          <w:p w14:paraId="06A1BC11" w14:textId="77777777" w:rsidR="00965063" w:rsidRDefault="00457EBC">
            <w:pPr>
              <w:adjustRightInd w:val="0"/>
              <w:snapToGrid w:val="0"/>
              <w:rPr>
                <w:rFonts w:eastAsia="微软雅黑"/>
                <w:sz w:val="18"/>
                <w:szCs w:val="21"/>
              </w:rPr>
            </w:pPr>
            <w:r>
              <w:rPr>
                <w:rFonts w:eastAsia="微软雅黑"/>
                <w:sz w:val="18"/>
                <w:szCs w:val="21"/>
              </w:rPr>
              <w:t>//        jedis.hset(key,windowEnd.toString,count.toString)</w:t>
            </w:r>
          </w:p>
          <w:p w14:paraId="05B897CB" w14:textId="77777777" w:rsidR="00965063" w:rsidRDefault="00457EBC">
            <w:pPr>
              <w:adjustRightInd w:val="0"/>
              <w:snapToGrid w:val="0"/>
              <w:rPr>
                <w:rFonts w:eastAsia="微软雅黑"/>
                <w:sz w:val="18"/>
                <w:szCs w:val="21"/>
              </w:rPr>
            </w:pPr>
            <w:r>
              <w:rPr>
                <w:rFonts w:eastAsia="微软雅黑"/>
                <w:sz w:val="18"/>
                <w:szCs w:val="21"/>
              </w:rPr>
              <w:t xml:space="preserve">        map.put(key+"_"+windowEnd,count)</w:t>
            </w:r>
          </w:p>
          <w:p w14:paraId="15A40264" w14:textId="77777777" w:rsidR="00965063" w:rsidRDefault="00457EBC">
            <w:pPr>
              <w:adjustRightInd w:val="0"/>
              <w:snapToGrid w:val="0"/>
              <w:rPr>
                <w:rFonts w:eastAsia="微软雅黑"/>
                <w:sz w:val="18"/>
                <w:szCs w:val="21"/>
              </w:rPr>
            </w:pPr>
            <w:r>
              <w:rPr>
                <w:rFonts w:eastAsia="微软雅黑"/>
                <w:sz w:val="18"/>
                <w:szCs w:val="21"/>
              </w:rPr>
              <w:t xml:space="preserve">        out.collect(s"</w:t>
            </w:r>
            <w:r>
              <w:rPr>
                <w:rFonts w:eastAsia="微软雅黑"/>
                <w:sz w:val="18"/>
                <w:szCs w:val="21"/>
              </w:rPr>
              <w:t>区域</w:t>
            </w:r>
            <w:r>
              <w:rPr>
                <w:rFonts w:eastAsia="微软雅黑"/>
                <w:sz w:val="18"/>
                <w:szCs w:val="21"/>
              </w:rPr>
              <w:t>ID</w:t>
            </w:r>
            <w:r>
              <w:rPr>
                <w:rFonts w:eastAsia="微软雅黑"/>
                <w:sz w:val="18"/>
                <w:szCs w:val="21"/>
              </w:rPr>
              <w:t>：</w:t>
            </w:r>
            <w:r>
              <w:rPr>
                <w:rFonts w:eastAsia="微软雅黑"/>
                <w:sz w:val="18"/>
                <w:szCs w:val="21"/>
              </w:rPr>
              <w:t>${key},</w:t>
            </w:r>
            <w:r>
              <w:rPr>
                <w:rFonts w:eastAsia="微软雅黑"/>
                <w:sz w:val="18"/>
                <w:szCs w:val="21"/>
              </w:rPr>
              <w:t>在窗口起始时间</w:t>
            </w:r>
            <w:r>
              <w:rPr>
                <w:rFonts w:eastAsia="微软雅黑"/>
                <w:sz w:val="18"/>
                <w:szCs w:val="21"/>
              </w:rPr>
              <w:t>:${windowStart} ---</w:t>
            </w:r>
            <w:r>
              <w:rPr>
                <w:rFonts w:eastAsia="微软雅黑"/>
                <w:sz w:val="18"/>
                <w:szCs w:val="21"/>
              </w:rPr>
              <w:t>窗口结束时间</w:t>
            </w:r>
            <w:r>
              <w:rPr>
                <w:rFonts w:eastAsia="微软雅黑"/>
                <w:sz w:val="18"/>
                <w:szCs w:val="21"/>
              </w:rPr>
              <w:t>:${windowEnd},</w:t>
            </w:r>
            <w:r>
              <w:rPr>
                <w:rFonts w:eastAsia="微软雅黑"/>
                <w:sz w:val="18"/>
                <w:szCs w:val="21"/>
              </w:rPr>
              <w:t>一共有上路车辆为</w:t>
            </w:r>
            <w:r>
              <w:rPr>
                <w:rFonts w:eastAsia="微软雅黑"/>
                <w:sz w:val="18"/>
                <w:szCs w:val="21"/>
              </w:rPr>
              <w:t>:${count}")</w:t>
            </w:r>
          </w:p>
          <w:p w14:paraId="4FFC8048" w14:textId="77777777" w:rsidR="00965063" w:rsidRDefault="00457EBC">
            <w:pPr>
              <w:adjustRightInd w:val="0"/>
              <w:snapToGrid w:val="0"/>
              <w:rPr>
                <w:rFonts w:eastAsia="微软雅黑"/>
                <w:sz w:val="18"/>
                <w:szCs w:val="21"/>
              </w:rPr>
            </w:pPr>
            <w:r>
              <w:rPr>
                <w:rFonts w:eastAsia="微软雅黑"/>
                <w:sz w:val="18"/>
                <w:szCs w:val="21"/>
              </w:rPr>
              <w:t xml:space="preserve">      }</w:t>
            </w:r>
          </w:p>
          <w:p w14:paraId="24D22EB6" w14:textId="77777777" w:rsidR="00965063" w:rsidRDefault="00965063">
            <w:pPr>
              <w:adjustRightInd w:val="0"/>
              <w:snapToGrid w:val="0"/>
              <w:rPr>
                <w:rFonts w:eastAsia="微软雅黑"/>
                <w:sz w:val="18"/>
                <w:szCs w:val="21"/>
              </w:rPr>
            </w:pPr>
          </w:p>
          <w:p w14:paraId="2E56CCD1" w14:textId="77777777" w:rsidR="00965063" w:rsidRDefault="00965063">
            <w:pPr>
              <w:adjustRightInd w:val="0"/>
              <w:snapToGrid w:val="0"/>
              <w:rPr>
                <w:rFonts w:eastAsia="微软雅黑"/>
                <w:sz w:val="18"/>
                <w:szCs w:val="21"/>
              </w:rPr>
            </w:pPr>
          </w:p>
          <w:p w14:paraId="52FC3974" w14:textId="77777777" w:rsidR="00965063" w:rsidRDefault="00965063">
            <w:pPr>
              <w:adjustRightInd w:val="0"/>
              <w:snapToGrid w:val="0"/>
              <w:rPr>
                <w:rFonts w:eastAsia="微软雅黑"/>
                <w:sz w:val="18"/>
                <w:szCs w:val="21"/>
              </w:rPr>
            </w:pPr>
          </w:p>
          <w:p w14:paraId="3134F494" w14:textId="77777777" w:rsidR="00965063" w:rsidRDefault="00965063">
            <w:pPr>
              <w:adjustRightInd w:val="0"/>
              <w:snapToGrid w:val="0"/>
              <w:rPr>
                <w:rFonts w:eastAsia="微软雅黑"/>
                <w:sz w:val="18"/>
                <w:szCs w:val="21"/>
              </w:rPr>
            </w:pPr>
          </w:p>
          <w:p w14:paraId="579798A6" w14:textId="77777777" w:rsidR="00965063" w:rsidRDefault="00965063">
            <w:pPr>
              <w:adjustRightInd w:val="0"/>
              <w:snapToGrid w:val="0"/>
              <w:rPr>
                <w:rFonts w:eastAsia="微软雅黑"/>
                <w:sz w:val="18"/>
                <w:szCs w:val="21"/>
              </w:rPr>
            </w:pPr>
          </w:p>
          <w:p w14:paraId="6DC7EBB3" w14:textId="77777777" w:rsidR="00965063" w:rsidRDefault="00457EBC">
            <w:pPr>
              <w:adjustRightInd w:val="0"/>
              <w:snapToGrid w:val="0"/>
              <w:rPr>
                <w:rFonts w:eastAsia="微软雅黑"/>
                <w:sz w:val="18"/>
                <w:szCs w:val="21"/>
              </w:rPr>
            </w:pPr>
            <w:r>
              <w:rPr>
                <w:rFonts w:eastAsia="微软雅黑"/>
                <w:sz w:val="18"/>
                <w:szCs w:val="21"/>
              </w:rPr>
              <w:t xml:space="preserve">    }</w:t>
            </w:r>
          </w:p>
          <w:p w14:paraId="29AA123D" w14:textId="77777777" w:rsidR="00965063" w:rsidRDefault="00457EBC">
            <w:pPr>
              <w:adjustRightInd w:val="0"/>
              <w:snapToGrid w:val="0"/>
              <w:rPr>
                <w:rFonts w:eastAsia="微软雅黑"/>
                <w:sz w:val="18"/>
                <w:szCs w:val="21"/>
              </w:rPr>
            </w:pPr>
            <w:r>
              <w:rPr>
                <w:rFonts w:eastAsia="微软雅黑"/>
                <w:sz w:val="18"/>
                <w:szCs w:val="21"/>
              </w:rPr>
              <w:t xml:space="preserve">  }</w:t>
            </w:r>
          </w:p>
          <w:p w14:paraId="7C8A6A53" w14:textId="77777777" w:rsidR="00965063" w:rsidRDefault="00965063">
            <w:pPr>
              <w:adjustRightInd w:val="0"/>
              <w:snapToGrid w:val="0"/>
              <w:rPr>
                <w:rFonts w:eastAsia="微软雅黑"/>
                <w:sz w:val="18"/>
                <w:szCs w:val="21"/>
              </w:rPr>
            </w:pPr>
          </w:p>
          <w:p w14:paraId="651DECE2" w14:textId="77777777" w:rsidR="00965063" w:rsidRDefault="00457EBC">
            <w:pPr>
              <w:adjustRightInd w:val="0"/>
              <w:snapToGrid w:val="0"/>
              <w:rPr>
                <w:rFonts w:eastAsia="微软雅黑"/>
                <w:sz w:val="18"/>
                <w:szCs w:val="21"/>
              </w:rPr>
            </w:pPr>
            <w:r>
              <w:rPr>
                <w:rFonts w:eastAsia="微软雅黑"/>
                <w:sz w:val="18"/>
                <w:szCs w:val="21"/>
              </w:rPr>
              <w:t xml:space="preserve">  /**</w:t>
            </w:r>
          </w:p>
          <w:p w14:paraId="48158852"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自定义的布隆过滤器</w:t>
            </w:r>
          </w:p>
          <w:p w14:paraId="7D1B930B" w14:textId="77777777" w:rsidR="00965063" w:rsidRDefault="00457EBC">
            <w:pPr>
              <w:adjustRightInd w:val="0"/>
              <w:snapToGrid w:val="0"/>
              <w:rPr>
                <w:rFonts w:eastAsia="微软雅黑"/>
                <w:sz w:val="18"/>
                <w:szCs w:val="21"/>
              </w:rPr>
            </w:pPr>
            <w:r>
              <w:rPr>
                <w:rFonts w:eastAsia="微软雅黑"/>
                <w:sz w:val="18"/>
                <w:szCs w:val="21"/>
              </w:rPr>
              <w:t xml:space="preserve">   * @param numBits </w:t>
            </w:r>
            <w:r>
              <w:rPr>
                <w:rFonts w:eastAsia="微软雅黑"/>
                <w:sz w:val="18"/>
                <w:szCs w:val="21"/>
              </w:rPr>
              <w:t>二进制向量的长度</w:t>
            </w:r>
          </w:p>
          <w:p w14:paraId="25E5045C" w14:textId="77777777" w:rsidR="00965063" w:rsidRDefault="00457EBC">
            <w:pPr>
              <w:adjustRightInd w:val="0"/>
              <w:snapToGrid w:val="0"/>
              <w:rPr>
                <w:rFonts w:eastAsia="微软雅黑"/>
                <w:sz w:val="18"/>
                <w:szCs w:val="21"/>
              </w:rPr>
            </w:pPr>
            <w:r>
              <w:rPr>
                <w:rFonts w:eastAsia="微软雅黑"/>
                <w:sz w:val="18"/>
                <w:szCs w:val="21"/>
              </w:rPr>
              <w:t xml:space="preserve">   * @param numFunctions hash</w:t>
            </w:r>
            <w:r>
              <w:rPr>
                <w:rFonts w:eastAsia="微软雅黑"/>
                <w:sz w:val="18"/>
                <w:szCs w:val="21"/>
              </w:rPr>
              <w:t>函数的个数</w:t>
            </w:r>
          </w:p>
          <w:p w14:paraId="5DE4FE88" w14:textId="77777777" w:rsidR="00965063" w:rsidRDefault="00457EBC">
            <w:pPr>
              <w:adjustRightInd w:val="0"/>
              <w:snapToGrid w:val="0"/>
              <w:rPr>
                <w:rFonts w:eastAsia="微软雅黑"/>
                <w:sz w:val="18"/>
                <w:szCs w:val="21"/>
              </w:rPr>
            </w:pPr>
            <w:r>
              <w:rPr>
                <w:rFonts w:eastAsia="微软雅黑"/>
                <w:sz w:val="18"/>
                <w:szCs w:val="21"/>
              </w:rPr>
              <w:t xml:space="preserve">   */</w:t>
            </w:r>
          </w:p>
          <w:p w14:paraId="3505A1B1" w14:textId="77777777" w:rsidR="00965063" w:rsidRDefault="00457EBC">
            <w:pPr>
              <w:adjustRightInd w:val="0"/>
              <w:snapToGrid w:val="0"/>
              <w:rPr>
                <w:rFonts w:eastAsia="微软雅黑"/>
                <w:sz w:val="18"/>
                <w:szCs w:val="21"/>
              </w:rPr>
            </w:pPr>
            <w:r>
              <w:rPr>
                <w:rFonts w:eastAsia="微软雅黑"/>
                <w:sz w:val="18"/>
                <w:szCs w:val="21"/>
              </w:rPr>
              <w:t xml:space="preserve">  class MyBloomFilter(numBits:Long,numFun</w:t>
            </w:r>
            <w:r>
              <w:rPr>
                <w:rFonts w:eastAsia="微软雅黑"/>
                <w:sz w:val="18"/>
                <w:szCs w:val="21"/>
              </w:rPr>
              <w:t>ctions:Int) extends Serializable {</w:t>
            </w:r>
          </w:p>
          <w:p w14:paraId="3418C790" w14:textId="77777777" w:rsidR="00965063" w:rsidRDefault="00965063">
            <w:pPr>
              <w:adjustRightInd w:val="0"/>
              <w:snapToGrid w:val="0"/>
              <w:rPr>
                <w:rFonts w:eastAsia="微软雅黑"/>
                <w:sz w:val="18"/>
                <w:szCs w:val="21"/>
              </w:rPr>
            </w:pPr>
          </w:p>
          <w:p w14:paraId="35ACA4FF" w14:textId="77777777" w:rsidR="00965063" w:rsidRDefault="00457EBC">
            <w:pPr>
              <w:adjustRightInd w:val="0"/>
              <w:snapToGrid w:val="0"/>
              <w:rPr>
                <w:rFonts w:eastAsia="微软雅黑"/>
                <w:sz w:val="18"/>
                <w:szCs w:val="21"/>
              </w:rPr>
            </w:pPr>
            <w:r>
              <w:rPr>
                <w:rFonts w:eastAsia="微软雅黑"/>
                <w:sz w:val="18"/>
                <w:szCs w:val="21"/>
              </w:rPr>
              <w:t xml:space="preserve">    /**</w:t>
            </w:r>
          </w:p>
          <w:p w14:paraId="3B42A1A1"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自己定义的</w:t>
            </w:r>
            <w:r>
              <w:rPr>
                <w:rFonts w:eastAsia="微软雅黑"/>
                <w:sz w:val="18"/>
                <w:szCs w:val="21"/>
              </w:rPr>
              <w:t>hash</w:t>
            </w:r>
            <w:r>
              <w:rPr>
                <w:rFonts w:eastAsia="微软雅黑"/>
                <w:sz w:val="18"/>
                <w:szCs w:val="21"/>
              </w:rPr>
              <w:t>函数</w:t>
            </w:r>
            <w:r>
              <w:rPr>
                <w:rFonts w:eastAsia="微软雅黑"/>
                <w:sz w:val="18"/>
                <w:szCs w:val="21"/>
              </w:rPr>
              <w:t xml:space="preserve"> ,</w:t>
            </w:r>
            <w:r>
              <w:rPr>
                <w:rFonts w:eastAsia="微软雅黑"/>
                <w:sz w:val="18"/>
                <w:szCs w:val="21"/>
              </w:rPr>
              <w:t>采用</w:t>
            </w:r>
            <w:r>
              <w:rPr>
                <w:rFonts w:eastAsia="微软雅黑"/>
                <w:sz w:val="18"/>
                <w:szCs w:val="21"/>
              </w:rPr>
              <w:t>google</w:t>
            </w:r>
            <w:r>
              <w:rPr>
                <w:rFonts w:eastAsia="微软雅黑"/>
                <w:sz w:val="18"/>
                <w:szCs w:val="21"/>
              </w:rPr>
              <w:t>的</w:t>
            </w:r>
            <w:r>
              <w:rPr>
                <w:rFonts w:eastAsia="微软雅黑"/>
                <w:sz w:val="18"/>
                <w:szCs w:val="21"/>
              </w:rPr>
              <w:t>hash</w:t>
            </w:r>
            <w:r>
              <w:rPr>
                <w:rFonts w:eastAsia="微软雅黑"/>
                <w:sz w:val="18"/>
                <w:szCs w:val="21"/>
              </w:rPr>
              <w:t>函数</w:t>
            </w:r>
          </w:p>
          <w:p w14:paraId="063F72E9" w14:textId="77777777" w:rsidR="00965063" w:rsidRDefault="00457EBC">
            <w:pPr>
              <w:adjustRightInd w:val="0"/>
              <w:snapToGrid w:val="0"/>
              <w:rPr>
                <w:rFonts w:eastAsia="微软雅黑"/>
                <w:sz w:val="18"/>
                <w:szCs w:val="21"/>
              </w:rPr>
            </w:pPr>
            <w:r>
              <w:rPr>
                <w:rFonts w:eastAsia="微软雅黑"/>
                <w:sz w:val="18"/>
                <w:szCs w:val="21"/>
              </w:rPr>
              <w:t xml:space="preserve">     * @param car</w:t>
            </w:r>
          </w:p>
          <w:p w14:paraId="4B280AD1" w14:textId="77777777" w:rsidR="00965063" w:rsidRDefault="00457EBC">
            <w:pPr>
              <w:adjustRightInd w:val="0"/>
              <w:snapToGrid w:val="0"/>
              <w:rPr>
                <w:rFonts w:eastAsia="微软雅黑"/>
                <w:sz w:val="18"/>
                <w:szCs w:val="21"/>
              </w:rPr>
            </w:pPr>
            <w:r>
              <w:rPr>
                <w:rFonts w:eastAsia="微软雅黑"/>
                <w:sz w:val="18"/>
                <w:szCs w:val="21"/>
              </w:rPr>
              <w:t xml:space="preserve">     * @return</w:t>
            </w:r>
          </w:p>
          <w:p w14:paraId="5A33DA47" w14:textId="77777777" w:rsidR="00965063" w:rsidRDefault="00457EBC">
            <w:pPr>
              <w:adjustRightInd w:val="0"/>
              <w:snapToGrid w:val="0"/>
              <w:rPr>
                <w:rFonts w:eastAsia="微软雅黑"/>
                <w:sz w:val="18"/>
                <w:szCs w:val="21"/>
              </w:rPr>
            </w:pPr>
            <w:r>
              <w:rPr>
                <w:rFonts w:eastAsia="微软雅黑"/>
                <w:sz w:val="18"/>
                <w:szCs w:val="21"/>
              </w:rPr>
              <w:t xml:space="preserve">     */</w:t>
            </w:r>
          </w:p>
          <w:p w14:paraId="1249B448" w14:textId="77777777" w:rsidR="00965063" w:rsidRDefault="00457EBC">
            <w:pPr>
              <w:adjustRightInd w:val="0"/>
              <w:snapToGrid w:val="0"/>
              <w:rPr>
                <w:rFonts w:eastAsia="微软雅黑"/>
                <w:sz w:val="18"/>
                <w:szCs w:val="21"/>
              </w:rPr>
            </w:pPr>
            <w:r>
              <w:rPr>
                <w:rFonts w:eastAsia="微软雅黑"/>
                <w:sz w:val="18"/>
                <w:szCs w:val="21"/>
              </w:rPr>
              <w:t xml:space="preserve">    def myHash(car:String) :Long={</w:t>
            </w:r>
          </w:p>
          <w:p w14:paraId="3095E382" w14:textId="77777777" w:rsidR="00965063" w:rsidRDefault="00457EBC">
            <w:pPr>
              <w:adjustRightInd w:val="0"/>
              <w:snapToGrid w:val="0"/>
              <w:rPr>
                <w:rFonts w:eastAsia="微软雅黑"/>
                <w:sz w:val="18"/>
                <w:szCs w:val="21"/>
              </w:rPr>
            </w:pPr>
            <w:r>
              <w:rPr>
                <w:rFonts w:eastAsia="微软雅黑"/>
                <w:sz w:val="18"/>
                <w:szCs w:val="21"/>
              </w:rPr>
              <w:t xml:space="preserve">      Hashing.murmur3_128().hashString(car,Charset.forName("UTF-8")).asLong()</w:t>
            </w:r>
          </w:p>
          <w:p w14:paraId="0145B24B" w14:textId="77777777" w:rsidR="00965063" w:rsidRDefault="00457EBC">
            <w:pPr>
              <w:adjustRightInd w:val="0"/>
              <w:snapToGrid w:val="0"/>
              <w:rPr>
                <w:rFonts w:eastAsia="微软雅黑"/>
                <w:sz w:val="18"/>
                <w:szCs w:val="21"/>
              </w:rPr>
            </w:pPr>
            <w:r>
              <w:rPr>
                <w:rFonts w:eastAsia="微软雅黑"/>
                <w:sz w:val="18"/>
                <w:szCs w:val="21"/>
              </w:rPr>
              <w:t xml:space="preserve">    }</w:t>
            </w:r>
          </w:p>
          <w:p w14:paraId="69D5A655" w14:textId="77777777" w:rsidR="00965063" w:rsidRDefault="00965063">
            <w:pPr>
              <w:adjustRightInd w:val="0"/>
              <w:snapToGrid w:val="0"/>
              <w:rPr>
                <w:rFonts w:eastAsia="微软雅黑"/>
                <w:sz w:val="18"/>
                <w:szCs w:val="21"/>
              </w:rPr>
            </w:pPr>
          </w:p>
          <w:p w14:paraId="445B08D6" w14:textId="77777777" w:rsidR="00965063" w:rsidRDefault="00965063">
            <w:pPr>
              <w:adjustRightInd w:val="0"/>
              <w:snapToGrid w:val="0"/>
              <w:rPr>
                <w:rFonts w:eastAsia="微软雅黑"/>
                <w:sz w:val="18"/>
                <w:szCs w:val="21"/>
              </w:rPr>
            </w:pPr>
          </w:p>
          <w:p w14:paraId="736EC5A4" w14:textId="77777777" w:rsidR="00965063" w:rsidRDefault="00965063">
            <w:pPr>
              <w:adjustRightInd w:val="0"/>
              <w:snapToGrid w:val="0"/>
              <w:rPr>
                <w:rFonts w:eastAsia="微软雅黑"/>
                <w:sz w:val="18"/>
                <w:szCs w:val="21"/>
              </w:rPr>
            </w:pPr>
          </w:p>
          <w:p w14:paraId="7BA124DA" w14:textId="77777777" w:rsidR="00965063" w:rsidRDefault="00457EBC">
            <w:pPr>
              <w:adjustRightInd w:val="0"/>
              <w:snapToGrid w:val="0"/>
              <w:rPr>
                <w:rFonts w:eastAsia="微软雅黑"/>
                <w:sz w:val="18"/>
                <w:szCs w:val="21"/>
              </w:rPr>
            </w:pPr>
            <w:r>
              <w:rPr>
                <w:rFonts w:eastAsia="微软雅黑"/>
                <w:sz w:val="18"/>
                <w:szCs w:val="21"/>
              </w:rPr>
              <w:t xml:space="preserve">    /**</w:t>
            </w:r>
          </w:p>
          <w:p w14:paraId="700FBE32"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根据车牌，去布隆过滤器中计算得到该车牌对应的下标</w:t>
            </w:r>
          </w:p>
          <w:p w14:paraId="27007FDF" w14:textId="77777777" w:rsidR="00965063" w:rsidRDefault="00457EBC">
            <w:pPr>
              <w:adjustRightInd w:val="0"/>
              <w:snapToGrid w:val="0"/>
              <w:rPr>
                <w:rFonts w:eastAsia="微软雅黑"/>
                <w:sz w:val="18"/>
                <w:szCs w:val="21"/>
              </w:rPr>
            </w:pPr>
            <w:r>
              <w:rPr>
                <w:rFonts w:eastAsia="微软雅黑"/>
                <w:sz w:val="18"/>
                <w:szCs w:val="21"/>
              </w:rPr>
              <w:t xml:space="preserve">     * @param car</w:t>
            </w:r>
          </w:p>
          <w:p w14:paraId="593663A7" w14:textId="77777777" w:rsidR="00965063" w:rsidRDefault="00457EBC">
            <w:pPr>
              <w:adjustRightInd w:val="0"/>
              <w:snapToGrid w:val="0"/>
              <w:rPr>
                <w:rFonts w:eastAsia="微软雅黑"/>
                <w:sz w:val="18"/>
                <w:szCs w:val="21"/>
              </w:rPr>
            </w:pPr>
            <w:r>
              <w:rPr>
                <w:rFonts w:eastAsia="微软雅黑"/>
                <w:sz w:val="18"/>
                <w:szCs w:val="21"/>
              </w:rPr>
              <w:t xml:space="preserve">     * @return </w:t>
            </w:r>
            <w:r>
              <w:rPr>
                <w:rFonts w:eastAsia="微软雅黑"/>
                <w:sz w:val="18"/>
                <w:szCs w:val="21"/>
              </w:rPr>
              <w:t>因为有多个</w:t>
            </w:r>
            <w:r>
              <w:rPr>
                <w:rFonts w:eastAsia="微软雅黑"/>
                <w:sz w:val="18"/>
                <w:szCs w:val="21"/>
              </w:rPr>
              <w:t>hash</w:t>
            </w:r>
            <w:r>
              <w:rPr>
                <w:rFonts w:eastAsia="微软雅黑"/>
                <w:sz w:val="18"/>
                <w:szCs w:val="21"/>
              </w:rPr>
              <w:t>函数，所以返回多个下标</w:t>
            </w:r>
          </w:p>
          <w:p w14:paraId="1699EF1D" w14:textId="77777777" w:rsidR="00965063" w:rsidRDefault="00457EBC">
            <w:pPr>
              <w:adjustRightInd w:val="0"/>
              <w:snapToGrid w:val="0"/>
              <w:rPr>
                <w:rFonts w:eastAsia="微软雅黑"/>
                <w:sz w:val="18"/>
                <w:szCs w:val="21"/>
              </w:rPr>
            </w:pPr>
            <w:r>
              <w:rPr>
                <w:rFonts w:eastAsia="微软雅黑"/>
                <w:sz w:val="18"/>
                <w:szCs w:val="21"/>
              </w:rPr>
              <w:t xml:space="preserve">     */</w:t>
            </w:r>
          </w:p>
          <w:p w14:paraId="2A76DF2A" w14:textId="77777777" w:rsidR="00965063" w:rsidRDefault="00457EBC">
            <w:pPr>
              <w:adjustRightInd w:val="0"/>
              <w:snapToGrid w:val="0"/>
              <w:rPr>
                <w:rFonts w:eastAsia="微软雅黑"/>
                <w:sz w:val="18"/>
                <w:szCs w:val="21"/>
              </w:rPr>
            </w:pPr>
            <w:r>
              <w:rPr>
                <w:rFonts w:eastAsia="微软雅黑"/>
                <w:sz w:val="18"/>
                <w:szCs w:val="21"/>
              </w:rPr>
              <w:t xml:space="preserve">    def getOffsets(car:String) :Array[Long] ={</w:t>
            </w:r>
          </w:p>
          <w:p w14:paraId="2D5C0781" w14:textId="77777777" w:rsidR="00965063" w:rsidRDefault="00457EBC">
            <w:pPr>
              <w:adjustRightInd w:val="0"/>
              <w:snapToGrid w:val="0"/>
              <w:rPr>
                <w:rFonts w:eastAsia="微软雅黑"/>
                <w:sz w:val="18"/>
                <w:szCs w:val="21"/>
              </w:rPr>
            </w:pPr>
            <w:r>
              <w:rPr>
                <w:rFonts w:eastAsia="微软雅黑"/>
                <w:sz w:val="18"/>
                <w:szCs w:val="21"/>
              </w:rPr>
              <w:t xml:space="preserve">      var firstHash=myHash(car)</w:t>
            </w:r>
          </w:p>
          <w:p w14:paraId="3E98B103" w14:textId="77777777" w:rsidR="00965063" w:rsidRDefault="00457EBC">
            <w:pPr>
              <w:adjustRightInd w:val="0"/>
              <w:snapToGrid w:val="0"/>
              <w:rPr>
                <w:rFonts w:eastAsia="微软雅黑"/>
                <w:sz w:val="18"/>
                <w:szCs w:val="21"/>
              </w:rPr>
            </w:pPr>
            <w:r>
              <w:rPr>
                <w:rFonts w:eastAsia="微软雅黑"/>
                <w:sz w:val="18"/>
                <w:szCs w:val="21"/>
              </w:rPr>
              <w:t>//      val firstHashToHash: Long = firstHash&gt;&gt;&gt;16  //</w:t>
            </w:r>
            <w:r>
              <w:rPr>
                <w:rFonts w:eastAsia="微软雅黑"/>
                <w:sz w:val="18"/>
                <w:szCs w:val="21"/>
              </w:rPr>
              <w:t>无符号右移位，左边不</w:t>
            </w:r>
            <w:r>
              <w:rPr>
                <w:rFonts w:eastAsia="微软雅黑"/>
                <w:sz w:val="18"/>
                <w:szCs w:val="21"/>
              </w:rPr>
              <w:t xml:space="preserve">0 </w:t>
            </w:r>
            <w:r>
              <w:rPr>
                <w:rFonts w:eastAsia="微软雅黑"/>
                <w:sz w:val="18"/>
                <w:szCs w:val="21"/>
              </w:rPr>
              <w:t>同时没</w:t>
            </w:r>
            <w:r>
              <w:rPr>
                <w:rFonts w:eastAsia="微软雅黑"/>
                <w:sz w:val="18"/>
                <w:szCs w:val="21"/>
              </w:rPr>
              <w:lastRenderedPageBreak/>
              <w:t>有符号</w:t>
            </w:r>
          </w:p>
          <w:p w14:paraId="02CB8F11"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 xml:space="preserve">    var secondHash:Long =car.hashCode.toLong</w:t>
            </w:r>
          </w:p>
          <w:p w14:paraId="563C43E2" w14:textId="77777777" w:rsidR="00965063" w:rsidRDefault="00457EBC">
            <w:pPr>
              <w:adjustRightInd w:val="0"/>
              <w:snapToGrid w:val="0"/>
              <w:rPr>
                <w:rFonts w:eastAsia="微软雅黑"/>
                <w:sz w:val="18"/>
                <w:szCs w:val="21"/>
              </w:rPr>
            </w:pPr>
            <w:r>
              <w:rPr>
                <w:rFonts w:eastAsia="微软雅黑"/>
                <w:sz w:val="18"/>
                <w:szCs w:val="21"/>
              </w:rPr>
              <w:t xml:space="preserve">      var result:Array[Long] =new Array[Long](numFunctions) //</w:t>
            </w:r>
            <w:r>
              <w:rPr>
                <w:rFonts w:eastAsia="微软雅黑"/>
                <w:sz w:val="18"/>
                <w:szCs w:val="21"/>
              </w:rPr>
              <w:t>数组的长度和</w:t>
            </w:r>
            <w:r>
              <w:rPr>
                <w:rFonts w:eastAsia="微软雅黑"/>
                <w:sz w:val="18"/>
                <w:szCs w:val="21"/>
              </w:rPr>
              <w:t>hash</w:t>
            </w:r>
            <w:r>
              <w:rPr>
                <w:rFonts w:eastAsia="微软雅黑"/>
                <w:sz w:val="18"/>
                <w:szCs w:val="21"/>
              </w:rPr>
              <w:t>函数的个数一样</w:t>
            </w:r>
          </w:p>
          <w:p w14:paraId="61052498" w14:textId="77777777" w:rsidR="00965063" w:rsidRDefault="00457EBC">
            <w:pPr>
              <w:adjustRightInd w:val="0"/>
              <w:snapToGrid w:val="0"/>
              <w:rPr>
                <w:rFonts w:eastAsia="微软雅黑"/>
                <w:sz w:val="18"/>
                <w:szCs w:val="21"/>
              </w:rPr>
            </w:pPr>
            <w:r>
              <w:rPr>
                <w:rFonts w:eastAsia="微软雅黑"/>
                <w:sz w:val="18"/>
                <w:szCs w:val="21"/>
              </w:rPr>
              <w:t xml:space="preserve">      for(i&lt;-1 to numFunctions){ //numFunctions</w:t>
            </w:r>
            <w:r>
              <w:rPr>
                <w:rFonts w:eastAsia="微软雅黑"/>
                <w:sz w:val="18"/>
                <w:szCs w:val="21"/>
              </w:rPr>
              <w:t>，两个函数</w:t>
            </w:r>
          </w:p>
          <w:p w14:paraId="1D59D6DA" w14:textId="77777777" w:rsidR="00965063" w:rsidRDefault="00457EBC">
            <w:pPr>
              <w:adjustRightInd w:val="0"/>
              <w:snapToGrid w:val="0"/>
              <w:rPr>
                <w:rFonts w:eastAsia="微软雅黑"/>
                <w:sz w:val="18"/>
                <w:szCs w:val="21"/>
              </w:rPr>
            </w:pPr>
            <w:r>
              <w:rPr>
                <w:rFonts w:eastAsia="微软雅黑"/>
                <w:sz w:val="18"/>
                <w:szCs w:val="21"/>
              </w:rPr>
              <w:t xml:space="preserve">        if(i==1){</w:t>
            </w:r>
          </w:p>
          <w:p w14:paraId="1A9437CC" w14:textId="77777777" w:rsidR="00965063" w:rsidRDefault="00457EBC">
            <w:pPr>
              <w:adjustRightInd w:val="0"/>
              <w:snapToGrid w:val="0"/>
              <w:rPr>
                <w:rFonts w:eastAsia="微软雅黑"/>
                <w:sz w:val="18"/>
                <w:szCs w:val="21"/>
              </w:rPr>
            </w:pPr>
            <w:r>
              <w:rPr>
                <w:rFonts w:eastAsia="微软雅黑"/>
                <w:sz w:val="18"/>
                <w:szCs w:val="21"/>
              </w:rPr>
              <w:t>//          var combineHash: Long = firstHash + i * firstHas</w:t>
            </w:r>
            <w:r>
              <w:rPr>
                <w:rFonts w:eastAsia="微软雅黑"/>
                <w:sz w:val="18"/>
                <w:szCs w:val="21"/>
              </w:rPr>
              <w:t>hToHash</w:t>
            </w:r>
          </w:p>
          <w:p w14:paraId="432D5557" w14:textId="77777777" w:rsidR="00965063" w:rsidRDefault="00457EBC">
            <w:pPr>
              <w:adjustRightInd w:val="0"/>
              <w:snapToGrid w:val="0"/>
              <w:rPr>
                <w:rFonts w:eastAsia="微软雅黑"/>
                <w:sz w:val="18"/>
                <w:szCs w:val="21"/>
              </w:rPr>
            </w:pPr>
            <w:r>
              <w:rPr>
                <w:rFonts w:eastAsia="微软雅黑"/>
                <w:sz w:val="18"/>
                <w:szCs w:val="21"/>
              </w:rPr>
              <w:t xml:space="preserve">          if(firstHash&lt;0){</w:t>
            </w:r>
          </w:p>
          <w:p w14:paraId="3D2FC857" w14:textId="77777777" w:rsidR="00965063" w:rsidRDefault="00457EBC">
            <w:pPr>
              <w:adjustRightInd w:val="0"/>
              <w:snapToGrid w:val="0"/>
              <w:rPr>
                <w:rFonts w:eastAsia="微软雅黑"/>
                <w:sz w:val="18"/>
                <w:szCs w:val="21"/>
              </w:rPr>
            </w:pPr>
            <w:r>
              <w:rPr>
                <w:rFonts w:eastAsia="微软雅黑"/>
                <w:sz w:val="18"/>
                <w:szCs w:val="21"/>
              </w:rPr>
              <w:t xml:space="preserve">            firstHash= ~firstHash //</w:t>
            </w:r>
            <w:r>
              <w:rPr>
                <w:rFonts w:eastAsia="微软雅黑"/>
                <w:sz w:val="18"/>
                <w:szCs w:val="21"/>
              </w:rPr>
              <w:t>取反计算</w:t>
            </w:r>
          </w:p>
          <w:p w14:paraId="6D25945C" w14:textId="77777777" w:rsidR="00965063" w:rsidRDefault="00457EBC">
            <w:pPr>
              <w:adjustRightInd w:val="0"/>
              <w:snapToGrid w:val="0"/>
              <w:rPr>
                <w:rFonts w:eastAsia="微软雅黑"/>
                <w:sz w:val="18"/>
                <w:szCs w:val="21"/>
              </w:rPr>
            </w:pPr>
            <w:r>
              <w:rPr>
                <w:rFonts w:eastAsia="微软雅黑"/>
                <w:sz w:val="18"/>
                <w:szCs w:val="21"/>
              </w:rPr>
              <w:t xml:space="preserve">          }</w:t>
            </w:r>
          </w:p>
          <w:p w14:paraId="55B976B2" w14:textId="77777777" w:rsidR="00965063" w:rsidRDefault="00457EBC">
            <w:pPr>
              <w:adjustRightInd w:val="0"/>
              <w:snapToGrid w:val="0"/>
              <w:rPr>
                <w:rFonts w:eastAsia="微软雅黑"/>
                <w:sz w:val="18"/>
                <w:szCs w:val="21"/>
              </w:rPr>
            </w:pPr>
            <w:r>
              <w:rPr>
                <w:rFonts w:eastAsia="微软雅黑"/>
                <w:sz w:val="18"/>
                <w:szCs w:val="21"/>
              </w:rPr>
              <w:t xml:space="preserve">          result(0) = firstHash % numBits //</w:t>
            </w:r>
            <w:r>
              <w:rPr>
                <w:rFonts w:eastAsia="微软雅黑"/>
                <w:sz w:val="18"/>
                <w:szCs w:val="21"/>
              </w:rPr>
              <w:t>得到一个下标保存到数组</w:t>
            </w:r>
          </w:p>
          <w:p w14:paraId="470B6C72" w14:textId="77777777" w:rsidR="00965063" w:rsidRDefault="00457EBC">
            <w:pPr>
              <w:adjustRightInd w:val="0"/>
              <w:snapToGrid w:val="0"/>
              <w:rPr>
                <w:rFonts w:eastAsia="微软雅黑"/>
                <w:sz w:val="18"/>
                <w:szCs w:val="21"/>
              </w:rPr>
            </w:pPr>
            <w:r>
              <w:rPr>
                <w:rFonts w:eastAsia="微软雅黑"/>
                <w:sz w:val="18"/>
                <w:szCs w:val="21"/>
              </w:rPr>
              <w:t xml:space="preserve">        }</w:t>
            </w:r>
          </w:p>
          <w:p w14:paraId="1C4C2CD4" w14:textId="77777777" w:rsidR="00965063" w:rsidRDefault="00457EBC">
            <w:pPr>
              <w:adjustRightInd w:val="0"/>
              <w:snapToGrid w:val="0"/>
              <w:rPr>
                <w:rFonts w:eastAsia="微软雅黑"/>
                <w:sz w:val="18"/>
                <w:szCs w:val="21"/>
              </w:rPr>
            </w:pPr>
            <w:r>
              <w:rPr>
                <w:rFonts w:eastAsia="微软雅黑"/>
                <w:sz w:val="18"/>
                <w:szCs w:val="21"/>
              </w:rPr>
              <w:t xml:space="preserve">        if(i==2){</w:t>
            </w:r>
          </w:p>
          <w:p w14:paraId="31608B92" w14:textId="77777777" w:rsidR="00965063" w:rsidRDefault="00457EBC">
            <w:pPr>
              <w:adjustRightInd w:val="0"/>
              <w:snapToGrid w:val="0"/>
              <w:rPr>
                <w:rFonts w:eastAsia="微软雅黑"/>
                <w:sz w:val="18"/>
                <w:szCs w:val="21"/>
              </w:rPr>
            </w:pPr>
            <w:r>
              <w:rPr>
                <w:rFonts w:eastAsia="微软雅黑"/>
                <w:sz w:val="18"/>
                <w:szCs w:val="21"/>
              </w:rPr>
              <w:t xml:space="preserve">          if(secondHash&lt;0){</w:t>
            </w:r>
          </w:p>
          <w:p w14:paraId="5FD72F9C" w14:textId="77777777" w:rsidR="00965063" w:rsidRDefault="00457EBC">
            <w:pPr>
              <w:adjustRightInd w:val="0"/>
              <w:snapToGrid w:val="0"/>
              <w:rPr>
                <w:rFonts w:eastAsia="微软雅黑"/>
                <w:sz w:val="18"/>
                <w:szCs w:val="21"/>
              </w:rPr>
            </w:pPr>
            <w:r>
              <w:rPr>
                <w:rFonts w:eastAsia="微软雅黑"/>
                <w:sz w:val="18"/>
                <w:szCs w:val="21"/>
              </w:rPr>
              <w:t xml:space="preserve">            secondHash= ~secondHash</w:t>
            </w:r>
          </w:p>
          <w:p w14:paraId="5D4A7020" w14:textId="77777777" w:rsidR="00965063" w:rsidRDefault="00457EBC">
            <w:pPr>
              <w:adjustRightInd w:val="0"/>
              <w:snapToGrid w:val="0"/>
              <w:rPr>
                <w:rFonts w:eastAsia="微软雅黑"/>
                <w:sz w:val="18"/>
                <w:szCs w:val="21"/>
              </w:rPr>
            </w:pPr>
            <w:r>
              <w:rPr>
                <w:rFonts w:eastAsia="微软雅黑"/>
                <w:sz w:val="18"/>
                <w:szCs w:val="21"/>
              </w:rPr>
              <w:t xml:space="preserve">          }</w:t>
            </w:r>
          </w:p>
          <w:p w14:paraId="0BBC7084" w14:textId="77777777" w:rsidR="00965063" w:rsidRDefault="00457EBC">
            <w:pPr>
              <w:adjustRightInd w:val="0"/>
              <w:snapToGrid w:val="0"/>
              <w:rPr>
                <w:rFonts w:eastAsia="微软雅黑"/>
                <w:sz w:val="18"/>
                <w:szCs w:val="21"/>
              </w:rPr>
            </w:pPr>
            <w:r>
              <w:rPr>
                <w:rFonts w:eastAsia="微软雅黑"/>
                <w:sz w:val="18"/>
                <w:szCs w:val="21"/>
              </w:rPr>
              <w:t xml:space="preserve">        </w:t>
            </w:r>
            <w:r>
              <w:rPr>
                <w:rFonts w:eastAsia="微软雅黑"/>
                <w:sz w:val="18"/>
                <w:szCs w:val="21"/>
              </w:rPr>
              <w:t xml:space="preserve">  result(1) =secondHash % numBits</w:t>
            </w:r>
          </w:p>
          <w:p w14:paraId="57353937" w14:textId="77777777" w:rsidR="00965063" w:rsidRDefault="00457EBC">
            <w:pPr>
              <w:adjustRightInd w:val="0"/>
              <w:snapToGrid w:val="0"/>
              <w:rPr>
                <w:rFonts w:eastAsia="微软雅黑"/>
                <w:sz w:val="18"/>
                <w:szCs w:val="21"/>
              </w:rPr>
            </w:pPr>
            <w:r>
              <w:rPr>
                <w:rFonts w:eastAsia="微软雅黑"/>
                <w:sz w:val="18"/>
                <w:szCs w:val="21"/>
              </w:rPr>
              <w:t xml:space="preserve">        }</w:t>
            </w:r>
          </w:p>
          <w:p w14:paraId="2FE0D4D7" w14:textId="77777777" w:rsidR="00965063" w:rsidRDefault="00457EBC">
            <w:pPr>
              <w:adjustRightInd w:val="0"/>
              <w:snapToGrid w:val="0"/>
              <w:rPr>
                <w:rFonts w:eastAsia="微软雅黑"/>
                <w:sz w:val="18"/>
                <w:szCs w:val="21"/>
              </w:rPr>
            </w:pPr>
            <w:r>
              <w:rPr>
                <w:rFonts w:eastAsia="微软雅黑"/>
                <w:sz w:val="18"/>
                <w:szCs w:val="21"/>
              </w:rPr>
              <w:t xml:space="preserve">      }</w:t>
            </w:r>
          </w:p>
          <w:p w14:paraId="5F51F81F" w14:textId="77777777" w:rsidR="00965063" w:rsidRDefault="00457EBC">
            <w:pPr>
              <w:adjustRightInd w:val="0"/>
              <w:snapToGrid w:val="0"/>
              <w:rPr>
                <w:rFonts w:eastAsia="微软雅黑"/>
                <w:sz w:val="18"/>
                <w:szCs w:val="21"/>
              </w:rPr>
            </w:pPr>
            <w:r>
              <w:rPr>
                <w:rFonts w:eastAsia="微软雅黑"/>
                <w:sz w:val="18"/>
                <w:szCs w:val="21"/>
              </w:rPr>
              <w:t xml:space="preserve">      result</w:t>
            </w:r>
          </w:p>
          <w:p w14:paraId="66A8AA0E" w14:textId="77777777" w:rsidR="00965063" w:rsidRDefault="00457EBC">
            <w:pPr>
              <w:adjustRightInd w:val="0"/>
              <w:snapToGrid w:val="0"/>
              <w:rPr>
                <w:rFonts w:eastAsia="微软雅黑"/>
                <w:sz w:val="18"/>
                <w:szCs w:val="21"/>
              </w:rPr>
            </w:pPr>
            <w:r>
              <w:rPr>
                <w:rFonts w:eastAsia="微软雅黑"/>
                <w:sz w:val="18"/>
                <w:szCs w:val="21"/>
              </w:rPr>
              <w:t xml:space="preserve">    }</w:t>
            </w:r>
          </w:p>
          <w:p w14:paraId="6F90D165" w14:textId="77777777" w:rsidR="00965063" w:rsidRDefault="00965063">
            <w:pPr>
              <w:adjustRightInd w:val="0"/>
              <w:snapToGrid w:val="0"/>
              <w:rPr>
                <w:rFonts w:eastAsia="微软雅黑"/>
                <w:sz w:val="18"/>
                <w:szCs w:val="21"/>
              </w:rPr>
            </w:pPr>
          </w:p>
          <w:p w14:paraId="21BE08A1" w14:textId="77777777" w:rsidR="00965063" w:rsidRDefault="00457EBC">
            <w:pPr>
              <w:adjustRightInd w:val="0"/>
              <w:snapToGrid w:val="0"/>
              <w:rPr>
                <w:rFonts w:eastAsia="微软雅黑"/>
                <w:sz w:val="18"/>
                <w:szCs w:val="21"/>
              </w:rPr>
            </w:pPr>
            <w:r>
              <w:rPr>
                <w:rFonts w:eastAsia="微软雅黑"/>
                <w:sz w:val="18"/>
                <w:szCs w:val="21"/>
              </w:rPr>
              <w:t xml:space="preserve">    /**</w:t>
            </w:r>
          </w:p>
          <w:p w14:paraId="125DC290" w14:textId="77777777" w:rsidR="00965063" w:rsidRDefault="00457EBC">
            <w:pPr>
              <w:adjustRightInd w:val="0"/>
              <w:snapToGrid w:val="0"/>
              <w:rPr>
                <w:rFonts w:eastAsia="微软雅黑"/>
                <w:sz w:val="18"/>
                <w:szCs w:val="21"/>
              </w:rPr>
            </w:pPr>
            <w:r>
              <w:rPr>
                <w:rFonts w:eastAsia="微软雅黑"/>
                <w:sz w:val="18"/>
                <w:szCs w:val="21"/>
              </w:rPr>
              <w:t xml:space="preserve">     * </w:t>
            </w:r>
            <w:r>
              <w:rPr>
                <w:rFonts w:eastAsia="微软雅黑"/>
                <w:sz w:val="18"/>
                <w:szCs w:val="21"/>
              </w:rPr>
              <w:t>根据车牌，去布隆过滤器中计算得到该车牌对应的下标</w:t>
            </w:r>
          </w:p>
          <w:p w14:paraId="31FDB906" w14:textId="77777777" w:rsidR="00965063" w:rsidRDefault="00457EBC">
            <w:pPr>
              <w:adjustRightInd w:val="0"/>
              <w:snapToGrid w:val="0"/>
              <w:rPr>
                <w:rFonts w:eastAsia="微软雅黑"/>
                <w:sz w:val="18"/>
                <w:szCs w:val="21"/>
              </w:rPr>
            </w:pPr>
            <w:r>
              <w:rPr>
                <w:rFonts w:eastAsia="微软雅黑"/>
                <w:sz w:val="18"/>
                <w:szCs w:val="21"/>
              </w:rPr>
              <w:t xml:space="preserve">     * @param car</w:t>
            </w:r>
          </w:p>
          <w:p w14:paraId="6DAFE32F" w14:textId="77777777" w:rsidR="00965063" w:rsidRDefault="00457EBC">
            <w:pPr>
              <w:adjustRightInd w:val="0"/>
              <w:snapToGrid w:val="0"/>
              <w:rPr>
                <w:rFonts w:eastAsia="微软雅黑"/>
                <w:sz w:val="18"/>
                <w:szCs w:val="21"/>
              </w:rPr>
            </w:pPr>
            <w:r>
              <w:rPr>
                <w:rFonts w:eastAsia="微软雅黑"/>
                <w:sz w:val="18"/>
                <w:szCs w:val="21"/>
              </w:rPr>
              <w:t xml:space="preserve">     * @return </w:t>
            </w:r>
            <w:r>
              <w:rPr>
                <w:rFonts w:eastAsia="微软雅黑"/>
                <w:sz w:val="18"/>
                <w:szCs w:val="21"/>
              </w:rPr>
              <w:t>因为有多个</w:t>
            </w:r>
            <w:r>
              <w:rPr>
                <w:rFonts w:eastAsia="微软雅黑"/>
                <w:sz w:val="18"/>
                <w:szCs w:val="21"/>
              </w:rPr>
              <w:t>hash</w:t>
            </w:r>
            <w:r>
              <w:rPr>
                <w:rFonts w:eastAsia="微软雅黑"/>
                <w:sz w:val="18"/>
                <w:szCs w:val="21"/>
              </w:rPr>
              <w:t>函数，所以返回多个下标</w:t>
            </w:r>
          </w:p>
          <w:p w14:paraId="0FAB7145" w14:textId="77777777" w:rsidR="00965063" w:rsidRDefault="00457EBC">
            <w:pPr>
              <w:adjustRightInd w:val="0"/>
              <w:snapToGrid w:val="0"/>
              <w:rPr>
                <w:rFonts w:eastAsia="微软雅黑"/>
                <w:sz w:val="18"/>
                <w:szCs w:val="21"/>
              </w:rPr>
            </w:pPr>
            <w:r>
              <w:rPr>
                <w:rFonts w:eastAsia="微软雅黑"/>
                <w:sz w:val="18"/>
                <w:szCs w:val="21"/>
              </w:rPr>
              <w:t xml:space="preserve">     */</w:t>
            </w:r>
          </w:p>
          <w:p w14:paraId="3F252CD2" w14:textId="77777777" w:rsidR="00965063" w:rsidRDefault="00457EBC">
            <w:pPr>
              <w:adjustRightInd w:val="0"/>
              <w:snapToGrid w:val="0"/>
              <w:rPr>
                <w:rFonts w:eastAsia="微软雅黑"/>
                <w:sz w:val="18"/>
                <w:szCs w:val="21"/>
              </w:rPr>
            </w:pPr>
            <w:r>
              <w:rPr>
                <w:rFonts w:eastAsia="微软雅黑"/>
                <w:sz w:val="18"/>
                <w:szCs w:val="21"/>
              </w:rPr>
              <w:t xml:space="preserve">    def getOffsets2(car:String) :Array[Long] ={</w:t>
            </w:r>
          </w:p>
          <w:p w14:paraId="10355C71" w14:textId="77777777" w:rsidR="00965063" w:rsidRDefault="00457EBC">
            <w:pPr>
              <w:adjustRightInd w:val="0"/>
              <w:snapToGrid w:val="0"/>
              <w:rPr>
                <w:rFonts w:eastAsia="微软雅黑"/>
                <w:sz w:val="18"/>
                <w:szCs w:val="21"/>
              </w:rPr>
            </w:pPr>
            <w:r>
              <w:rPr>
                <w:rFonts w:eastAsia="微软雅黑"/>
                <w:sz w:val="18"/>
                <w:szCs w:val="21"/>
              </w:rPr>
              <w:t xml:space="preserve">      var firstHash=myHash(car)</w:t>
            </w:r>
          </w:p>
          <w:p w14:paraId="6A2820F5" w14:textId="77777777" w:rsidR="00965063" w:rsidRDefault="00457EBC">
            <w:pPr>
              <w:adjustRightInd w:val="0"/>
              <w:snapToGrid w:val="0"/>
              <w:rPr>
                <w:rFonts w:eastAsia="微软雅黑"/>
                <w:sz w:val="18"/>
                <w:szCs w:val="21"/>
              </w:rPr>
            </w:pPr>
            <w:r>
              <w:rPr>
                <w:rFonts w:eastAsia="微软雅黑"/>
                <w:sz w:val="18"/>
                <w:szCs w:val="21"/>
              </w:rPr>
              <w:t xml:space="preserve">      if(firstHash&lt;0){</w:t>
            </w:r>
          </w:p>
          <w:p w14:paraId="208542E7" w14:textId="77777777" w:rsidR="00965063" w:rsidRDefault="00457EBC">
            <w:pPr>
              <w:adjustRightInd w:val="0"/>
              <w:snapToGrid w:val="0"/>
              <w:rPr>
                <w:rFonts w:eastAsia="微软雅黑"/>
                <w:sz w:val="18"/>
                <w:szCs w:val="21"/>
              </w:rPr>
            </w:pPr>
            <w:r>
              <w:rPr>
                <w:rFonts w:eastAsia="微软雅黑"/>
                <w:sz w:val="18"/>
                <w:szCs w:val="21"/>
              </w:rPr>
              <w:t xml:space="preserve">        firstHash= ~ firstHash</w:t>
            </w:r>
          </w:p>
          <w:p w14:paraId="336460F9" w14:textId="77777777" w:rsidR="00965063" w:rsidRDefault="00457EBC">
            <w:pPr>
              <w:adjustRightInd w:val="0"/>
              <w:snapToGrid w:val="0"/>
              <w:rPr>
                <w:rFonts w:eastAsia="微软雅黑"/>
                <w:sz w:val="18"/>
                <w:szCs w:val="21"/>
              </w:rPr>
            </w:pPr>
            <w:r>
              <w:rPr>
                <w:rFonts w:eastAsia="微软雅黑"/>
                <w:sz w:val="18"/>
                <w:szCs w:val="21"/>
              </w:rPr>
              <w:t xml:space="preserve">      }</w:t>
            </w:r>
          </w:p>
          <w:p w14:paraId="2CE90E1E" w14:textId="77777777" w:rsidR="00965063" w:rsidRDefault="00457EBC">
            <w:pPr>
              <w:adjustRightInd w:val="0"/>
              <w:snapToGrid w:val="0"/>
              <w:rPr>
                <w:rFonts w:eastAsia="微软雅黑"/>
                <w:sz w:val="18"/>
                <w:szCs w:val="21"/>
              </w:rPr>
            </w:pPr>
            <w:r>
              <w:rPr>
                <w:rFonts w:eastAsia="微软雅黑"/>
                <w:sz w:val="18"/>
                <w:szCs w:val="21"/>
              </w:rPr>
              <w:t xml:space="preserve">      var result:Array[Long] =new Array[Long](numFunctions) //</w:t>
            </w:r>
            <w:r>
              <w:rPr>
                <w:rFonts w:eastAsia="微软雅黑"/>
                <w:sz w:val="18"/>
                <w:szCs w:val="21"/>
              </w:rPr>
              <w:t>数组的长度和</w:t>
            </w:r>
            <w:r>
              <w:rPr>
                <w:rFonts w:eastAsia="微软雅黑"/>
                <w:sz w:val="18"/>
                <w:szCs w:val="21"/>
              </w:rPr>
              <w:t>hash</w:t>
            </w:r>
            <w:r>
              <w:rPr>
                <w:rFonts w:eastAsia="微软雅黑"/>
                <w:sz w:val="18"/>
                <w:szCs w:val="21"/>
              </w:rPr>
              <w:t>函数的个数一样</w:t>
            </w:r>
          </w:p>
          <w:p w14:paraId="03CF70B1" w14:textId="77777777" w:rsidR="00965063" w:rsidRDefault="00457EBC">
            <w:pPr>
              <w:adjustRightInd w:val="0"/>
              <w:snapToGrid w:val="0"/>
              <w:rPr>
                <w:rFonts w:eastAsia="微软雅黑"/>
                <w:sz w:val="18"/>
                <w:szCs w:val="21"/>
              </w:rPr>
            </w:pPr>
            <w:r>
              <w:rPr>
                <w:rFonts w:eastAsia="微软雅黑"/>
                <w:sz w:val="18"/>
                <w:szCs w:val="21"/>
              </w:rPr>
              <w:t xml:space="preserve">     result(0) =firstHash%numBits</w:t>
            </w:r>
          </w:p>
          <w:p w14:paraId="4822D6F8" w14:textId="77777777" w:rsidR="00965063" w:rsidRDefault="00457EBC">
            <w:pPr>
              <w:adjustRightInd w:val="0"/>
              <w:snapToGrid w:val="0"/>
              <w:rPr>
                <w:rFonts w:eastAsia="微软雅黑"/>
                <w:sz w:val="18"/>
                <w:szCs w:val="21"/>
              </w:rPr>
            </w:pPr>
            <w:r>
              <w:rPr>
                <w:rFonts w:eastAsia="微软雅黑"/>
                <w:sz w:val="18"/>
                <w:szCs w:val="21"/>
              </w:rPr>
              <w:t xml:space="preserve">      result</w:t>
            </w:r>
          </w:p>
          <w:p w14:paraId="7B9DC96C" w14:textId="77777777" w:rsidR="00965063" w:rsidRDefault="00457EBC">
            <w:pPr>
              <w:adjustRightInd w:val="0"/>
              <w:snapToGrid w:val="0"/>
              <w:rPr>
                <w:rFonts w:eastAsia="微软雅黑"/>
                <w:sz w:val="18"/>
                <w:szCs w:val="21"/>
              </w:rPr>
            </w:pPr>
            <w:r>
              <w:rPr>
                <w:rFonts w:eastAsia="微软雅黑"/>
                <w:sz w:val="18"/>
                <w:szCs w:val="21"/>
              </w:rPr>
              <w:t xml:space="preserve">    }</w:t>
            </w:r>
          </w:p>
          <w:p w14:paraId="6F453290" w14:textId="77777777" w:rsidR="00965063" w:rsidRDefault="00457EBC">
            <w:pPr>
              <w:adjustRightInd w:val="0"/>
              <w:snapToGrid w:val="0"/>
              <w:rPr>
                <w:rFonts w:eastAsia="微软雅黑"/>
                <w:sz w:val="18"/>
                <w:szCs w:val="21"/>
              </w:rPr>
            </w:pPr>
            <w:r>
              <w:rPr>
                <w:rFonts w:eastAsia="微软雅黑"/>
                <w:sz w:val="18"/>
                <w:szCs w:val="21"/>
              </w:rPr>
              <w:t xml:space="preserve">  }</w:t>
            </w:r>
          </w:p>
          <w:p w14:paraId="4CB1A1BE" w14:textId="77777777" w:rsidR="00965063" w:rsidRDefault="00457EBC">
            <w:pPr>
              <w:adjustRightInd w:val="0"/>
              <w:snapToGrid w:val="0"/>
              <w:rPr>
                <w:rFonts w:eastAsia="微软雅黑"/>
                <w:sz w:val="18"/>
                <w:szCs w:val="21"/>
              </w:rPr>
            </w:pPr>
            <w:r>
              <w:rPr>
                <w:rFonts w:eastAsia="微软雅黑"/>
                <w:sz w:val="18"/>
                <w:szCs w:val="21"/>
              </w:rPr>
              <w:t>}</w:t>
            </w:r>
          </w:p>
        </w:tc>
      </w:tr>
    </w:tbl>
    <w:p w14:paraId="15EAA060" w14:textId="77777777" w:rsidR="00965063" w:rsidRDefault="00965063"/>
    <w:p w14:paraId="65173034" w14:textId="77777777" w:rsidR="00965063" w:rsidRDefault="00457EBC">
      <w:pPr>
        <w:pStyle w:val="3"/>
        <w:ind w:left="960" w:hanging="960"/>
        <w:rPr>
          <w:rFonts w:eastAsia="微软雅黑"/>
        </w:rPr>
      </w:pPr>
      <w:r>
        <w:rPr>
          <w:rFonts w:eastAsia="微软雅黑" w:hint="eastAsia"/>
        </w:rPr>
        <w:lastRenderedPageBreak/>
        <w:t>实时外地车分布情况</w:t>
      </w:r>
    </w:p>
    <w:p w14:paraId="45A136F9" w14:textId="77777777" w:rsidR="00965063" w:rsidRDefault="00457EBC">
      <w:pPr>
        <w:ind w:firstLine="420"/>
        <w:rPr>
          <w:rFonts w:eastAsia="微软雅黑"/>
        </w:rPr>
      </w:pPr>
      <w:r>
        <w:rPr>
          <w:rFonts w:eastAsia="微软雅黑" w:hint="eastAsia"/>
        </w:rPr>
        <w:t>这个功能和前面的一样，实时统计外地车在一段时间内，整个城市的分布情况，整个城市中每个区多少分布多少量外地车。</w:t>
      </w:r>
    </w:p>
    <w:p w14:paraId="54C6C081" w14:textId="77777777" w:rsidR="00965063" w:rsidRDefault="00457EBC">
      <w:pPr>
        <w:adjustRightInd w:val="0"/>
        <w:snapToGrid w:val="0"/>
        <w:rPr>
          <w:rFonts w:eastAsia="微软雅黑"/>
        </w:rPr>
      </w:pPr>
      <w:r>
        <w:rPr>
          <w:rFonts w:eastAsia="微软雅黑" w:hint="eastAsia"/>
        </w:rPr>
        <w:t>代码如下：</w:t>
      </w:r>
    </w:p>
    <w:tbl>
      <w:tblPr>
        <w:tblStyle w:val="af0"/>
        <w:tblW w:w="0" w:type="auto"/>
        <w:tblLook w:val="04A0" w:firstRow="1" w:lastRow="0" w:firstColumn="1" w:lastColumn="0" w:noHBand="0" w:noVBand="1"/>
      </w:tblPr>
      <w:tblGrid>
        <w:gridCol w:w="8522"/>
      </w:tblGrid>
      <w:tr w:rsidR="00965063" w14:paraId="47E0E7EB" w14:textId="77777777">
        <w:tc>
          <w:tcPr>
            <w:tcW w:w="8522" w:type="dxa"/>
          </w:tcPr>
          <w:p w14:paraId="67D3EABB" w14:textId="77777777" w:rsidR="00965063" w:rsidRDefault="00965063">
            <w:pPr>
              <w:adjustRightInd w:val="0"/>
              <w:snapToGrid w:val="0"/>
              <w:rPr>
                <w:rFonts w:eastAsia="微软雅黑"/>
                <w:sz w:val="18"/>
                <w:szCs w:val="21"/>
              </w:rPr>
            </w:pPr>
          </w:p>
        </w:tc>
      </w:tr>
    </w:tbl>
    <w:p w14:paraId="1A2DF000" w14:textId="77777777" w:rsidR="00965063" w:rsidRDefault="00965063"/>
    <w:p w14:paraId="6F5CEA5E" w14:textId="77777777" w:rsidR="00965063" w:rsidRDefault="00965063">
      <w:pPr>
        <w:ind w:firstLine="420"/>
        <w:rPr>
          <w:rFonts w:eastAsia="微软雅黑"/>
        </w:rPr>
      </w:pPr>
    </w:p>
    <w:p w14:paraId="5A980518" w14:textId="77777777" w:rsidR="00965063" w:rsidRDefault="00965063"/>
    <w:p w14:paraId="150847C2" w14:textId="77777777" w:rsidR="00965063" w:rsidRDefault="00965063"/>
    <w:p w14:paraId="79B58F60" w14:textId="77777777" w:rsidR="00965063" w:rsidRDefault="00965063">
      <w:pPr>
        <w:adjustRightInd w:val="0"/>
        <w:snapToGrid w:val="0"/>
        <w:rPr>
          <w:rFonts w:eastAsia="微软雅黑"/>
        </w:rPr>
      </w:pPr>
    </w:p>
    <w:p w14:paraId="454A5507" w14:textId="77777777" w:rsidR="00965063" w:rsidRDefault="00965063">
      <w:pPr>
        <w:adjustRightInd w:val="0"/>
        <w:snapToGrid w:val="0"/>
        <w:rPr>
          <w:rFonts w:eastAsia="微软雅黑"/>
        </w:rPr>
      </w:pPr>
    </w:p>
    <w:sectPr w:rsidR="00965063">
      <w:headerReference w:type="default" r:id="rId18"/>
      <w:footerReference w:type="default" r:id="rId1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DB7EB2" w14:textId="77777777" w:rsidR="00457EBC" w:rsidRDefault="00457EBC">
      <w:pPr>
        <w:spacing w:line="240" w:lineRule="auto"/>
      </w:pPr>
      <w:r>
        <w:separator/>
      </w:r>
    </w:p>
  </w:endnote>
  <w:endnote w:type="continuationSeparator" w:id="0">
    <w:p w14:paraId="1C2C6006" w14:textId="77777777" w:rsidR="00457EBC" w:rsidRDefault="0045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微软雅黑 Light">
    <w:panose1 w:val="020B0502040204020203"/>
    <w:charset w:val="86"/>
    <w:family w:val="swiss"/>
    <w:pitch w:val="variable"/>
    <w:sig w:usb0="80000287" w:usb1="2ACF0010" w:usb2="00000016" w:usb3="00000000" w:csb0="0004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C4866" w14:textId="77777777" w:rsidR="00965063" w:rsidRDefault="009650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77177D" w14:textId="77777777" w:rsidR="00457EBC" w:rsidRDefault="00457EBC">
      <w:pPr>
        <w:spacing w:line="240" w:lineRule="auto"/>
      </w:pPr>
      <w:r>
        <w:separator/>
      </w:r>
    </w:p>
  </w:footnote>
  <w:footnote w:type="continuationSeparator" w:id="0">
    <w:p w14:paraId="44268D8B" w14:textId="77777777" w:rsidR="00457EBC" w:rsidRDefault="0045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9EC4D" w14:textId="77777777" w:rsidR="00965063" w:rsidRDefault="00965063">
    <w:pPr>
      <w:pStyle w:val="ab"/>
      <w:pBdr>
        <w:bottom w:val="none" w:sz="0" w:space="0" w:color="auto"/>
      </w:pBdr>
      <w:tabs>
        <w:tab w:val="left" w:pos="1502"/>
      </w:tabs>
      <w:jc w:val="left"/>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749BC3"/>
    <w:multiLevelType w:val="singleLevel"/>
    <w:tmpl w:val="83749BC3"/>
    <w:lvl w:ilvl="0">
      <w:start w:val="1"/>
      <w:numFmt w:val="bullet"/>
      <w:lvlText w:val=""/>
      <w:lvlJc w:val="left"/>
      <w:pPr>
        <w:ind w:left="420" w:hanging="420"/>
      </w:pPr>
      <w:rPr>
        <w:rFonts w:ascii="Wingdings" w:hAnsi="Wingdings" w:hint="default"/>
      </w:rPr>
    </w:lvl>
  </w:abstractNum>
  <w:abstractNum w:abstractNumId="1" w15:restartNumberingAfterBreak="0">
    <w:nsid w:val="89CF6B84"/>
    <w:multiLevelType w:val="multilevel"/>
    <w:tmpl w:val="89CF6B84"/>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A3F50360"/>
    <w:multiLevelType w:val="singleLevel"/>
    <w:tmpl w:val="A3F50360"/>
    <w:lvl w:ilvl="0">
      <w:start w:val="1"/>
      <w:numFmt w:val="bullet"/>
      <w:lvlText w:val=""/>
      <w:lvlJc w:val="left"/>
      <w:pPr>
        <w:ind w:left="420" w:hanging="420"/>
      </w:pPr>
      <w:rPr>
        <w:rFonts w:ascii="Wingdings" w:hAnsi="Wingdings" w:hint="default"/>
      </w:rPr>
    </w:lvl>
  </w:abstractNum>
  <w:abstractNum w:abstractNumId="3" w15:restartNumberingAfterBreak="0">
    <w:nsid w:val="04780A24"/>
    <w:multiLevelType w:val="singleLevel"/>
    <w:tmpl w:val="04780A24"/>
    <w:lvl w:ilvl="0">
      <w:start w:val="1"/>
      <w:numFmt w:val="decimal"/>
      <w:lvlText w:val="%1)"/>
      <w:lvlJc w:val="left"/>
      <w:pPr>
        <w:ind w:left="425" w:hanging="425"/>
      </w:pPr>
      <w:rPr>
        <w:rFonts w:hint="default"/>
      </w:rPr>
    </w:lvl>
  </w:abstractNum>
  <w:abstractNum w:abstractNumId="4" w15:restartNumberingAfterBreak="0">
    <w:nsid w:val="05A6BE88"/>
    <w:multiLevelType w:val="multilevel"/>
    <w:tmpl w:val="05A6BE88"/>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47FB3545"/>
    <w:multiLevelType w:val="singleLevel"/>
    <w:tmpl w:val="47FB3545"/>
    <w:lvl w:ilvl="0">
      <w:start w:val="1"/>
      <w:numFmt w:val="bullet"/>
      <w:lvlText w:val=""/>
      <w:lvlJc w:val="left"/>
      <w:pPr>
        <w:ind w:left="420" w:hanging="420"/>
      </w:pPr>
      <w:rPr>
        <w:rFonts w:ascii="Wingdings" w:hAnsi="Wingdings" w:hint="default"/>
      </w:rPr>
    </w:lvl>
  </w:abstractNum>
  <w:abstractNum w:abstractNumId="6" w15:restartNumberingAfterBreak="0">
    <w:nsid w:val="4956CDC3"/>
    <w:multiLevelType w:val="multilevel"/>
    <w:tmpl w:val="4956CDC3"/>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4E166475"/>
    <w:multiLevelType w:val="multilevel"/>
    <w:tmpl w:val="4E166475"/>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576"/>
        </w:tabs>
        <w:ind w:left="576" w:hanging="576"/>
      </w:pPr>
      <w:rPr>
        <w:rFonts w:hint="eastAsia"/>
      </w:rPr>
    </w:lvl>
    <w:lvl w:ilvl="2">
      <w:start w:val="1"/>
      <w:numFmt w:val="decimal"/>
      <w:pStyle w:val="3"/>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b/>
      </w:rPr>
    </w:lvl>
    <w:lvl w:ilvl="4">
      <w:start w:val="1"/>
      <w:numFmt w:val="decimal"/>
      <w:lvlText w:val="%1.%2.%3.%4.%5"/>
      <w:lvlJc w:val="left"/>
      <w:pPr>
        <w:tabs>
          <w:tab w:val="left" w:pos="0"/>
        </w:tabs>
        <w:ind w:left="1021" w:hanging="1021"/>
      </w:pPr>
      <w:rPr>
        <w:rFonts w:hint="eastAsia"/>
      </w:rPr>
    </w:lvl>
    <w:lvl w:ilvl="5">
      <w:start w:val="1"/>
      <w:numFmt w:val="decimal"/>
      <w:lvlText w:val="%1.%2.%3.%4.%5.%6"/>
      <w:lvlJc w:val="left"/>
      <w:pPr>
        <w:tabs>
          <w:tab w:val="left" w:pos="454"/>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75AD9B54"/>
    <w:multiLevelType w:val="singleLevel"/>
    <w:tmpl w:val="75AD9B54"/>
    <w:lvl w:ilvl="0">
      <w:start w:val="1"/>
      <w:numFmt w:val="decimal"/>
      <w:lvlText w:val="%1)"/>
      <w:lvlJc w:val="left"/>
      <w:pPr>
        <w:ind w:left="425" w:hanging="425"/>
      </w:pPr>
      <w:rPr>
        <w:rFonts w:hint="default"/>
      </w:rPr>
    </w:lvl>
  </w:abstractNum>
  <w:abstractNum w:abstractNumId="9" w15:restartNumberingAfterBreak="0">
    <w:nsid w:val="7ACE3EA5"/>
    <w:multiLevelType w:val="singleLevel"/>
    <w:tmpl w:val="7ACE3EA5"/>
    <w:lvl w:ilvl="0">
      <w:start w:val="1"/>
      <w:numFmt w:val="decimal"/>
      <w:lvlText w:val="%1)"/>
      <w:lvlJc w:val="left"/>
      <w:pPr>
        <w:ind w:left="425" w:hanging="425"/>
      </w:pPr>
      <w:rPr>
        <w:rFonts w:hint="default"/>
      </w:rPr>
    </w:lvl>
  </w:abstractNum>
  <w:num w:numId="1">
    <w:abstractNumId w:val="7"/>
  </w:num>
  <w:num w:numId="2">
    <w:abstractNumId w:val="5"/>
  </w:num>
  <w:num w:numId="3">
    <w:abstractNumId w:val="3"/>
  </w:num>
  <w:num w:numId="4">
    <w:abstractNumId w:val="1"/>
  </w:num>
  <w:num w:numId="5">
    <w:abstractNumId w:val="6"/>
  </w:num>
  <w:num w:numId="6">
    <w:abstractNumId w:val="8"/>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hideSpellingErrors/>
  <w:attachedTemplate r:id="rId1"/>
  <w:defaultTabStop w:val="420"/>
  <w:drawingGridHorizontalSpacing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7BB9"/>
    <w:rsid w:val="0000004D"/>
    <w:rsid w:val="00000795"/>
    <w:rsid w:val="00000A49"/>
    <w:rsid w:val="00000AC5"/>
    <w:rsid w:val="00000B2C"/>
    <w:rsid w:val="000010A8"/>
    <w:rsid w:val="00001601"/>
    <w:rsid w:val="00001C15"/>
    <w:rsid w:val="00002461"/>
    <w:rsid w:val="0000254D"/>
    <w:rsid w:val="00002A0A"/>
    <w:rsid w:val="00002AC6"/>
    <w:rsid w:val="00002CFC"/>
    <w:rsid w:val="00002F13"/>
    <w:rsid w:val="0000309D"/>
    <w:rsid w:val="00003781"/>
    <w:rsid w:val="000037AC"/>
    <w:rsid w:val="00004318"/>
    <w:rsid w:val="00004320"/>
    <w:rsid w:val="0000436E"/>
    <w:rsid w:val="00004517"/>
    <w:rsid w:val="0000454B"/>
    <w:rsid w:val="00005687"/>
    <w:rsid w:val="00006B07"/>
    <w:rsid w:val="00006D62"/>
    <w:rsid w:val="000071A5"/>
    <w:rsid w:val="000073DE"/>
    <w:rsid w:val="0001038D"/>
    <w:rsid w:val="00011EBE"/>
    <w:rsid w:val="0001252C"/>
    <w:rsid w:val="00012689"/>
    <w:rsid w:val="00012D9D"/>
    <w:rsid w:val="0001384E"/>
    <w:rsid w:val="00013D80"/>
    <w:rsid w:val="000144B1"/>
    <w:rsid w:val="000155A8"/>
    <w:rsid w:val="00015A8E"/>
    <w:rsid w:val="00015C88"/>
    <w:rsid w:val="00021005"/>
    <w:rsid w:val="0002166E"/>
    <w:rsid w:val="00021E0D"/>
    <w:rsid w:val="000226E6"/>
    <w:rsid w:val="00022A3B"/>
    <w:rsid w:val="00022B36"/>
    <w:rsid w:val="00022EB9"/>
    <w:rsid w:val="00023173"/>
    <w:rsid w:val="00023702"/>
    <w:rsid w:val="000238FD"/>
    <w:rsid w:val="00023CCB"/>
    <w:rsid w:val="00024AB9"/>
    <w:rsid w:val="00024BB3"/>
    <w:rsid w:val="00024C5A"/>
    <w:rsid w:val="000252B4"/>
    <w:rsid w:val="00025F7C"/>
    <w:rsid w:val="00026300"/>
    <w:rsid w:val="000265CF"/>
    <w:rsid w:val="000265D0"/>
    <w:rsid w:val="000266F2"/>
    <w:rsid w:val="0002796E"/>
    <w:rsid w:val="00030B00"/>
    <w:rsid w:val="000310D1"/>
    <w:rsid w:val="00032CD0"/>
    <w:rsid w:val="00032CF3"/>
    <w:rsid w:val="00032E29"/>
    <w:rsid w:val="0003402A"/>
    <w:rsid w:val="00034B8E"/>
    <w:rsid w:val="00034DA0"/>
    <w:rsid w:val="00034FF0"/>
    <w:rsid w:val="00035377"/>
    <w:rsid w:val="00035BE9"/>
    <w:rsid w:val="00035FB5"/>
    <w:rsid w:val="000361E7"/>
    <w:rsid w:val="00036E53"/>
    <w:rsid w:val="0003715E"/>
    <w:rsid w:val="0003765B"/>
    <w:rsid w:val="00037752"/>
    <w:rsid w:val="00040064"/>
    <w:rsid w:val="00040E78"/>
    <w:rsid w:val="00041006"/>
    <w:rsid w:val="000414C0"/>
    <w:rsid w:val="00041A59"/>
    <w:rsid w:val="0004281F"/>
    <w:rsid w:val="0004301C"/>
    <w:rsid w:val="000439E6"/>
    <w:rsid w:val="000440E9"/>
    <w:rsid w:val="000442A9"/>
    <w:rsid w:val="00044556"/>
    <w:rsid w:val="00044AB6"/>
    <w:rsid w:val="00045165"/>
    <w:rsid w:val="00045770"/>
    <w:rsid w:val="000459DB"/>
    <w:rsid w:val="000465F5"/>
    <w:rsid w:val="00046842"/>
    <w:rsid w:val="00050C19"/>
    <w:rsid w:val="00050D2D"/>
    <w:rsid w:val="00050E1D"/>
    <w:rsid w:val="00050FB2"/>
    <w:rsid w:val="0005100D"/>
    <w:rsid w:val="00051204"/>
    <w:rsid w:val="00051F43"/>
    <w:rsid w:val="00052B21"/>
    <w:rsid w:val="00053331"/>
    <w:rsid w:val="000535C7"/>
    <w:rsid w:val="0005393F"/>
    <w:rsid w:val="00054041"/>
    <w:rsid w:val="00054C76"/>
    <w:rsid w:val="00055189"/>
    <w:rsid w:val="000552FE"/>
    <w:rsid w:val="00056452"/>
    <w:rsid w:val="000568ED"/>
    <w:rsid w:val="000575DF"/>
    <w:rsid w:val="00057DC3"/>
    <w:rsid w:val="000605E1"/>
    <w:rsid w:val="000606CC"/>
    <w:rsid w:val="000606D2"/>
    <w:rsid w:val="000608D6"/>
    <w:rsid w:val="0006090A"/>
    <w:rsid w:val="00061B08"/>
    <w:rsid w:val="00062374"/>
    <w:rsid w:val="00062B27"/>
    <w:rsid w:val="00062BEA"/>
    <w:rsid w:val="00062D17"/>
    <w:rsid w:val="00063330"/>
    <w:rsid w:val="00063790"/>
    <w:rsid w:val="00063D2D"/>
    <w:rsid w:val="00064C87"/>
    <w:rsid w:val="00064F0C"/>
    <w:rsid w:val="00064F62"/>
    <w:rsid w:val="000656F5"/>
    <w:rsid w:val="00065D51"/>
    <w:rsid w:val="00066B7E"/>
    <w:rsid w:val="00066C2B"/>
    <w:rsid w:val="00067510"/>
    <w:rsid w:val="0006792B"/>
    <w:rsid w:val="00067E17"/>
    <w:rsid w:val="00070575"/>
    <w:rsid w:val="00070911"/>
    <w:rsid w:val="00071AA5"/>
    <w:rsid w:val="00071B1A"/>
    <w:rsid w:val="00072EA5"/>
    <w:rsid w:val="0007312C"/>
    <w:rsid w:val="000731CD"/>
    <w:rsid w:val="00073399"/>
    <w:rsid w:val="000734E7"/>
    <w:rsid w:val="00073823"/>
    <w:rsid w:val="00075223"/>
    <w:rsid w:val="00075743"/>
    <w:rsid w:val="000758F9"/>
    <w:rsid w:val="00076017"/>
    <w:rsid w:val="000766CA"/>
    <w:rsid w:val="00077767"/>
    <w:rsid w:val="00077868"/>
    <w:rsid w:val="00077AE7"/>
    <w:rsid w:val="00077BA4"/>
    <w:rsid w:val="00077E3D"/>
    <w:rsid w:val="000800DA"/>
    <w:rsid w:val="00080852"/>
    <w:rsid w:val="00080F54"/>
    <w:rsid w:val="00081141"/>
    <w:rsid w:val="000812E8"/>
    <w:rsid w:val="000815BB"/>
    <w:rsid w:val="00081B9A"/>
    <w:rsid w:val="00081CDB"/>
    <w:rsid w:val="0008230D"/>
    <w:rsid w:val="0008249C"/>
    <w:rsid w:val="0008265E"/>
    <w:rsid w:val="00082C24"/>
    <w:rsid w:val="00083830"/>
    <w:rsid w:val="00083A3C"/>
    <w:rsid w:val="00083E0E"/>
    <w:rsid w:val="00084036"/>
    <w:rsid w:val="00084276"/>
    <w:rsid w:val="00084F62"/>
    <w:rsid w:val="00084FDC"/>
    <w:rsid w:val="00085129"/>
    <w:rsid w:val="000856D1"/>
    <w:rsid w:val="000856FA"/>
    <w:rsid w:val="00085E35"/>
    <w:rsid w:val="000862AA"/>
    <w:rsid w:val="00086605"/>
    <w:rsid w:val="000868D7"/>
    <w:rsid w:val="00086A47"/>
    <w:rsid w:val="00086C90"/>
    <w:rsid w:val="000878BB"/>
    <w:rsid w:val="000902CA"/>
    <w:rsid w:val="00090457"/>
    <w:rsid w:val="00090613"/>
    <w:rsid w:val="00090911"/>
    <w:rsid w:val="000910BA"/>
    <w:rsid w:val="000912C9"/>
    <w:rsid w:val="00092D4D"/>
    <w:rsid w:val="00093071"/>
    <w:rsid w:val="00094397"/>
    <w:rsid w:val="000946CE"/>
    <w:rsid w:val="00094B60"/>
    <w:rsid w:val="00094B8F"/>
    <w:rsid w:val="00094DB9"/>
    <w:rsid w:val="00094EDC"/>
    <w:rsid w:val="00095458"/>
    <w:rsid w:val="000955B3"/>
    <w:rsid w:val="00095CFD"/>
    <w:rsid w:val="00095D48"/>
    <w:rsid w:val="00095EAF"/>
    <w:rsid w:val="00096F50"/>
    <w:rsid w:val="00097B24"/>
    <w:rsid w:val="000A0384"/>
    <w:rsid w:val="000A08E0"/>
    <w:rsid w:val="000A0BE9"/>
    <w:rsid w:val="000A1A6F"/>
    <w:rsid w:val="000A23C7"/>
    <w:rsid w:val="000A292D"/>
    <w:rsid w:val="000A2C3C"/>
    <w:rsid w:val="000A3391"/>
    <w:rsid w:val="000A349C"/>
    <w:rsid w:val="000A351C"/>
    <w:rsid w:val="000A3917"/>
    <w:rsid w:val="000A39A5"/>
    <w:rsid w:val="000A41AE"/>
    <w:rsid w:val="000A4F53"/>
    <w:rsid w:val="000A5260"/>
    <w:rsid w:val="000A5BFA"/>
    <w:rsid w:val="000A67E8"/>
    <w:rsid w:val="000A70F1"/>
    <w:rsid w:val="000A74BE"/>
    <w:rsid w:val="000A75D5"/>
    <w:rsid w:val="000B0151"/>
    <w:rsid w:val="000B04E4"/>
    <w:rsid w:val="000B114D"/>
    <w:rsid w:val="000B1424"/>
    <w:rsid w:val="000B1B95"/>
    <w:rsid w:val="000B1F8D"/>
    <w:rsid w:val="000B2199"/>
    <w:rsid w:val="000B2524"/>
    <w:rsid w:val="000B2818"/>
    <w:rsid w:val="000B325C"/>
    <w:rsid w:val="000B34A9"/>
    <w:rsid w:val="000B36F3"/>
    <w:rsid w:val="000B3D7B"/>
    <w:rsid w:val="000B48D9"/>
    <w:rsid w:val="000B4B19"/>
    <w:rsid w:val="000B4B58"/>
    <w:rsid w:val="000B4C34"/>
    <w:rsid w:val="000B4D14"/>
    <w:rsid w:val="000B5C79"/>
    <w:rsid w:val="000B61B1"/>
    <w:rsid w:val="000B6A1E"/>
    <w:rsid w:val="000B7300"/>
    <w:rsid w:val="000C06CA"/>
    <w:rsid w:val="000C1FE6"/>
    <w:rsid w:val="000C28D1"/>
    <w:rsid w:val="000C32D2"/>
    <w:rsid w:val="000C34D9"/>
    <w:rsid w:val="000C4D53"/>
    <w:rsid w:val="000C521A"/>
    <w:rsid w:val="000C5B0E"/>
    <w:rsid w:val="000C5E5D"/>
    <w:rsid w:val="000C62C3"/>
    <w:rsid w:val="000C6A42"/>
    <w:rsid w:val="000C779F"/>
    <w:rsid w:val="000C77CD"/>
    <w:rsid w:val="000D03E8"/>
    <w:rsid w:val="000D111B"/>
    <w:rsid w:val="000D1472"/>
    <w:rsid w:val="000D1BF8"/>
    <w:rsid w:val="000D1C22"/>
    <w:rsid w:val="000D2D17"/>
    <w:rsid w:val="000D3303"/>
    <w:rsid w:val="000D38AA"/>
    <w:rsid w:val="000D3E1D"/>
    <w:rsid w:val="000D3E92"/>
    <w:rsid w:val="000D403D"/>
    <w:rsid w:val="000D4A9D"/>
    <w:rsid w:val="000D61BC"/>
    <w:rsid w:val="000D71F2"/>
    <w:rsid w:val="000D738A"/>
    <w:rsid w:val="000D74CC"/>
    <w:rsid w:val="000D7DCB"/>
    <w:rsid w:val="000D7EEE"/>
    <w:rsid w:val="000D7FDE"/>
    <w:rsid w:val="000E0D68"/>
    <w:rsid w:val="000E0F09"/>
    <w:rsid w:val="000E169F"/>
    <w:rsid w:val="000E1FEA"/>
    <w:rsid w:val="000E2E10"/>
    <w:rsid w:val="000E2FAB"/>
    <w:rsid w:val="000E327C"/>
    <w:rsid w:val="000E3A4B"/>
    <w:rsid w:val="000E3A51"/>
    <w:rsid w:val="000E4071"/>
    <w:rsid w:val="000E4775"/>
    <w:rsid w:val="000E5216"/>
    <w:rsid w:val="000E5326"/>
    <w:rsid w:val="000E5B6E"/>
    <w:rsid w:val="000E62BF"/>
    <w:rsid w:val="000E6E97"/>
    <w:rsid w:val="000E711D"/>
    <w:rsid w:val="000E7487"/>
    <w:rsid w:val="000E7B2F"/>
    <w:rsid w:val="000E7BEA"/>
    <w:rsid w:val="000E7F71"/>
    <w:rsid w:val="000F0997"/>
    <w:rsid w:val="000F20BF"/>
    <w:rsid w:val="000F2A52"/>
    <w:rsid w:val="000F3233"/>
    <w:rsid w:val="000F3670"/>
    <w:rsid w:val="000F3C70"/>
    <w:rsid w:val="000F42A7"/>
    <w:rsid w:val="000F4634"/>
    <w:rsid w:val="000F47C3"/>
    <w:rsid w:val="000F4A6E"/>
    <w:rsid w:val="000F4C51"/>
    <w:rsid w:val="000F64B4"/>
    <w:rsid w:val="000F6590"/>
    <w:rsid w:val="000F6D78"/>
    <w:rsid w:val="000F7C76"/>
    <w:rsid w:val="00100388"/>
    <w:rsid w:val="00100562"/>
    <w:rsid w:val="001009BE"/>
    <w:rsid w:val="00101DF6"/>
    <w:rsid w:val="001040B8"/>
    <w:rsid w:val="00104FAD"/>
    <w:rsid w:val="0010515F"/>
    <w:rsid w:val="00105410"/>
    <w:rsid w:val="001055A7"/>
    <w:rsid w:val="001055C3"/>
    <w:rsid w:val="0010654E"/>
    <w:rsid w:val="00106CC9"/>
    <w:rsid w:val="0010762D"/>
    <w:rsid w:val="00107D02"/>
    <w:rsid w:val="00107F82"/>
    <w:rsid w:val="00110988"/>
    <w:rsid w:val="0011246E"/>
    <w:rsid w:val="00112CCC"/>
    <w:rsid w:val="00114021"/>
    <w:rsid w:val="00114C1A"/>
    <w:rsid w:val="00114C3D"/>
    <w:rsid w:val="00115A06"/>
    <w:rsid w:val="00115B5D"/>
    <w:rsid w:val="00115F0F"/>
    <w:rsid w:val="00116C78"/>
    <w:rsid w:val="00117629"/>
    <w:rsid w:val="0012175D"/>
    <w:rsid w:val="00121814"/>
    <w:rsid w:val="00121AB6"/>
    <w:rsid w:val="00121D59"/>
    <w:rsid w:val="0012269B"/>
    <w:rsid w:val="001227B0"/>
    <w:rsid w:val="00122C6C"/>
    <w:rsid w:val="00122D61"/>
    <w:rsid w:val="00122F41"/>
    <w:rsid w:val="00123093"/>
    <w:rsid w:val="001230E6"/>
    <w:rsid w:val="0012371B"/>
    <w:rsid w:val="001246FF"/>
    <w:rsid w:val="00124CC9"/>
    <w:rsid w:val="00124E88"/>
    <w:rsid w:val="001252C7"/>
    <w:rsid w:val="00125A4F"/>
    <w:rsid w:val="00126EC3"/>
    <w:rsid w:val="0012765A"/>
    <w:rsid w:val="00127673"/>
    <w:rsid w:val="0013006A"/>
    <w:rsid w:val="00130B6A"/>
    <w:rsid w:val="00130D3B"/>
    <w:rsid w:val="001318AB"/>
    <w:rsid w:val="00133CE0"/>
    <w:rsid w:val="0013507B"/>
    <w:rsid w:val="001356B1"/>
    <w:rsid w:val="001356B4"/>
    <w:rsid w:val="00136991"/>
    <w:rsid w:val="00136A36"/>
    <w:rsid w:val="00136BFB"/>
    <w:rsid w:val="00136DB9"/>
    <w:rsid w:val="00137B44"/>
    <w:rsid w:val="00140A66"/>
    <w:rsid w:val="00140A7A"/>
    <w:rsid w:val="00140B9E"/>
    <w:rsid w:val="001411A4"/>
    <w:rsid w:val="0014128D"/>
    <w:rsid w:val="001412CC"/>
    <w:rsid w:val="00141518"/>
    <w:rsid w:val="001415E5"/>
    <w:rsid w:val="001420E6"/>
    <w:rsid w:val="001422EB"/>
    <w:rsid w:val="001434A0"/>
    <w:rsid w:val="0014354E"/>
    <w:rsid w:val="0014357C"/>
    <w:rsid w:val="0014399C"/>
    <w:rsid w:val="0014413B"/>
    <w:rsid w:val="00144150"/>
    <w:rsid w:val="00144E7D"/>
    <w:rsid w:val="00144F4A"/>
    <w:rsid w:val="001450BF"/>
    <w:rsid w:val="00145796"/>
    <w:rsid w:val="00146482"/>
    <w:rsid w:val="001468BA"/>
    <w:rsid w:val="00146BCC"/>
    <w:rsid w:val="001476B8"/>
    <w:rsid w:val="00151C53"/>
    <w:rsid w:val="001530A1"/>
    <w:rsid w:val="0015386C"/>
    <w:rsid w:val="00154011"/>
    <w:rsid w:val="0015410C"/>
    <w:rsid w:val="001549A3"/>
    <w:rsid w:val="00155266"/>
    <w:rsid w:val="00155DE1"/>
    <w:rsid w:val="0015636A"/>
    <w:rsid w:val="001565BA"/>
    <w:rsid w:val="00156B31"/>
    <w:rsid w:val="00156B58"/>
    <w:rsid w:val="00156C48"/>
    <w:rsid w:val="0015762F"/>
    <w:rsid w:val="00157FCF"/>
    <w:rsid w:val="0016006B"/>
    <w:rsid w:val="001601B2"/>
    <w:rsid w:val="001604B9"/>
    <w:rsid w:val="00160A20"/>
    <w:rsid w:val="00160AC0"/>
    <w:rsid w:val="0016211A"/>
    <w:rsid w:val="00162D00"/>
    <w:rsid w:val="00162D99"/>
    <w:rsid w:val="001633E4"/>
    <w:rsid w:val="00163869"/>
    <w:rsid w:val="00164336"/>
    <w:rsid w:val="00164576"/>
    <w:rsid w:val="001645FC"/>
    <w:rsid w:val="00164687"/>
    <w:rsid w:val="00164F89"/>
    <w:rsid w:val="001650FB"/>
    <w:rsid w:val="00165A43"/>
    <w:rsid w:val="00165BD5"/>
    <w:rsid w:val="00165E1F"/>
    <w:rsid w:val="00166573"/>
    <w:rsid w:val="0016694A"/>
    <w:rsid w:val="00166DFF"/>
    <w:rsid w:val="0016716D"/>
    <w:rsid w:val="0016719E"/>
    <w:rsid w:val="00167840"/>
    <w:rsid w:val="0016791C"/>
    <w:rsid w:val="0017038C"/>
    <w:rsid w:val="001705EE"/>
    <w:rsid w:val="00170B55"/>
    <w:rsid w:val="00170BB6"/>
    <w:rsid w:val="001712C8"/>
    <w:rsid w:val="00171779"/>
    <w:rsid w:val="00172909"/>
    <w:rsid w:val="00173D7D"/>
    <w:rsid w:val="001744CB"/>
    <w:rsid w:val="00174E0C"/>
    <w:rsid w:val="00175BBC"/>
    <w:rsid w:val="00175D5A"/>
    <w:rsid w:val="001765FA"/>
    <w:rsid w:val="00176EE6"/>
    <w:rsid w:val="00177189"/>
    <w:rsid w:val="0017783E"/>
    <w:rsid w:val="001778F2"/>
    <w:rsid w:val="00177A11"/>
    <w:rsid w:val="00177C34"/>
    <w:rsid w:val="0018008E"/>
    <w:rsid w:val="00180475"/>
    <w:rsid w:val="00180A12"/>
    <w:rsid w:val="00180D30"/>
    <w:rsid w:val="00180EDB"/>
    <w:rsid w:val="0018164C"/>
    <w:rsid w:val="0018173A"/>
    <w:rsid w:val="00182108"/>
    <w:rsid w:val="0018255A"/>
    <w:rsid w:val="00182BB8"/>
    <w:rsid w:val="00182CF4"/>
    <w:rsid w:val="00182DF6"/>
    <w:rsid w:val="00183C08"/>
    <w:rsid w:val="00184147"/>
    <w:rsid w:val="0018481A"/>
    <w:rsid w:val="001849D6"/>
    <w:rsid w:val="00184A87"/>
    <w:rsid w:val="00184FBD"/>
    <w:rsid w:val="00185307"/>
    <w:rsid w:val="001865A1"/>
    <w:rsid w:val="00186790"/>
    <w:rsid w:val="00186C64"/>
    <w:rsid w:val="00186D5E"/>
    <w:rsid w:val="00186F9C"/>
    <w:rsid w:val="00187070"/>
    <w:rsid w:val="00187968"/>
    <w:rsid w:val="00190175"/>
    <w:rsid w:val="00190E8F"/>
    <w:rsid w:val="0019156D"/>
    <w:rsid w:val="00192ACB"/>
    <w:rsid w:val="00192AF0"/>
    <w:rsid w:val="00193310"/>
    <w:rsid w:val="00193909"/>
    <w:rsid w:val="00193E87"/>
    <w:rsid w:val="00193F2D"/>
    <w:rsid w:val="001940EB"/>
    <w:rsid w:val="001946C2"/>
    <w:rsid w:val="00194B70"/>
    <w:rsid w:val="00194EA9"/>
    <w:rsid w:val="0019562A"/>
    <w:rsid w:val="00195B61"/>
    <w:rsid w:val="00195E20"/>
    <w:rsid w:val="0019728D"/>
    <w:rsid w:val="00197A74"/>
    <w:rsid w:val="00197CAA"/>
    <w:rsid w:val="001A03D5"/>
    <w:rsid w:val="001A08EB"/>
    <w:rsid w:val="001A0C63"/>
    <w:rsid w:val="001A0E9B"/>
    <w:rsid w:val="001A1C55"/>
    <w:rsid w:val="001A288F"/>
    <w:rsid w:val="001A2CAB"/>
    <w:rsid w:val="001A34CA"/>
    <w:rsid w:val="001A39F7"/>
    <w:rsid w:val="001A3CB0"/>
    <w:rsid w:val="001A3F80"/>
    <w:rsid w:val="001A49C8"/>
    <w:rsid w:val="001A4F2E"/>
    <w:rsid w:val="001A5055"/>
    <w:rsid w:val="001A5D50"/>
    <w:rsid w:val="001A65DC"/>
    <w:rsid w:val="001A6A3C"/>
    <w:rsid w:val="001A6CF9"/>
    <w:rsid w:val="001A7812"/>
    <w:rsid w:val="001B03D6"/>
    <w:rsid w:val="001B0A9E"/>
    <w:rsid w:val="001B15FD"/>
    <w:rsid w:val="001B1A99"/>
    <w:rsid w:val="001B2617"/>
    <w:rsid w:val="001B29AE"/>
    <w:rsid w:val="001B2A02"/>
    <w:rsid w:val="001B2AE4"/>
    <w:rsid w:val="001B2B92"/>
    <w:rsid w:val="001B310E"/>
    <w:rsid w:val="001B363B"/>
    <w:rsid w:val="001B3A48"/>
    <w:rsid w:val="001B3F42"/>
    <w:rsid w:val="001B4B26"/>
    <w:rsid w:val="001B4DC6"/>
    <w:rsid w:val="001B4E0D"/>
    <w:rsid w:val="001B5169"/>
    <w:rsid w:val="001B52BF"/>
    <w:rsid w:val="001B55EB"/>
    <w:rsid w:val="001B64F7"/>
    <w:rsid w:val="001B670C"/>
    <w:rsid w:val="001B69B7"/>
    <w:rsid w:val="001B6BAE"/>
    <w:rsid w:val="001B774C"/>
    <w:rsid w:val="001B7D28"/>
    <w:rsid w:val="001C02BA"/>
    <w:rsid w:val="001C0370"/>
    <w:rsid w:val="001C0886"/>
    <w:rsid w:val="001C0F1B"/>
    <w:rsid w:val="001C1425"/>
    <w:rsid w:val="001C1774"/>
    <w:rsid w:val="001C383B"/>
    <w:rsid w:val="001C3CED"/>
    <w:rsid w:val="001C420E"/>
    <w:rsid w:val="001C528E"/>
    <w:rsid w:val="001C560B"/>
    <w:rsid w:val="001C56C3"/>
    <w:rsid w:val="001C590A"/>
    <w:rsid w:val="001C5FBF"/>
    <w:rsid w:val="001C62EB"/>
    <w:rsid w:val="001C6E37"/>
    <w:rsid w:val="001C702A"/>
    <w:rsid w:val="001C7644"/>
    <w:rsid w:val="001D05DE"/>
    <w:rsid w:val="001D1087"/>
    <w:rsid w:val="001D10BD"/>
    <w:rsid w:val="001D15D9"/>
    <w:rsid w:val="001D17AE"/>
    <w:rsid w:val="001D19C0"/>
    <w:rsid w:val="001D1FB1"/>
    <w:rsid w:val="001D2068"/>
    <w:rsid w:val="001D320A"/>
    <w:rsid w:val="001D3674"/>
    <w:rsid w:val="001D40BC"/>
    <w:rsid w:val="001D4596"/>
    <w:rsid w:val="001D482C"/>
    <w:rsid w:val="001D4C4A"/>
    <w:rsid w:val="001D4CF0"/>
    <w:rsid w:val="001D514B"/>
    <w:rsid w:val="001D5364"/>
    <w:rsid w:val="001D567A"/>
    <w:rsid w:val="001D5844"/>
    <w:rsid w:val="001D5ECE"/>
    <w:rsid w:val="001D6273"/>
    <w:rsid w:val="001D64FE"/>
    <w:rsid w:val="001D761F"/>
    <w:rsid w:val="001D7ED7"/>
    <w:rsid w:val="001E0B9F"/>
    <w:rsid w:val="001E1FC4"/>
    <w:rsid w:val="001E26F3"/>
    <w:rsid w:val="001E2EDD"/>
    <w:rsid w:val="001E3030"/>
    <w:rsid w:val="001E3106"/>
    <w:rsid w:val="001E3D92"/>
    <w:rsid w:val="001E3E42"/>
    <w:rsid w:val="001E4CFC"/>
    <w:rsid w:val="001E4DD7"/>
    <w:rsid w:val="001E510A"/>
    <w:rsid w:val="001E57EE"/>
    <w:rsid w:val="001E5CF1"/>
    <w:rsid w:val="001E5EAA"/>
    <w:rsid w:val="001E6087"/>
    <w:rsid w:val="001E63DA"/>
    <w:rsid w:val="001E6808"/>
    <w:rsid w:val="001E6996"/>
    <w:rsid w:val="001E6B3B"/>
    <w:rsid w:val="001E7B59"/>
    <w:rsid w:val="001F0057"/>
    <w:rsid w:val="001F01D2"/>
    <w:rsid w:val="001F0349"/>
    <w:rsid w:val="001F0522"/>
    <w:rsid w:val="001F099A"/>
    <w:rsid w:val="001F11D1"/>
    <w:rsid w:val="001F1636"/>
    <w:rsid w:val="001F1C56"/>
    <w:rsid w:val="001F21C5"/>
    <w:rsid w:val="001F226E"/>
    <w:rsid w:val="001F2622"/>
    <w:rsid w:val="001F26C7"/>
    <w:rsid w:val="001F2724"/>
    <w:rsid w:val="001F3C64"/>
    <w:rsid w:val="001F3F4D"/>
    <w:rsid w:val="001F4730"/>
    <w:rsid w:val="001F4BD4"/>
    <w:rsid w:val="001F5346"/>
    <w:rsid w:val="001F5430"/>
    <w:rsid w:val="001F5762"/>
    <w:rsid w:val="001F5AD6"/>
    <w:rsid w:val="001F6621"/>
    <w:rsid w:val="001F6D2B"/>
    <w:rsid w:val="001F70CE"/>
    <w:rsid w:val="001F734E"/>
    <w:rsid w:val="001F74D9"/>
    <w:rsid w:val="00200619"/>
    <w:rsid w:val="00200B5B"/>
    <w:rsid w:val="00200CAD"/>
    <w:rsid w:val="00201365"/>
    <w:rsid w:val="0020181F"/>
    <w:rsid w:val="00202FF1"/>
    <w:rsid w:val="0020360B"/>
    <w:rsid w:val="0020374A"/>
    <w:rsid w:val="00203D44"/>
    <w:rsid w:val="00203EA3"/>
    <w:rsid w:val="00204017"/>
    <w:rsid w:val="002040ED"/>
    <w:rsid w:val="00204685"/>
    <w:rsid w:val="002047C6"/>
    <w:rsid w:val="00204A60"/>
    <w:rsid w:val="00204C02"/>
    <w:rsid w:val="0020512D"/>
    <w:rsid w:val="0020518A"/>
    <w:rsid w:val="00205E3C"/>
    <w:rsid w:val="002065F7"/>
    <w:rsid w:val="00206A4D"/>
    <w:rsid w:val="00206ACD"/>
    <w:rsid w:val="00206DB1"/>
    <w:rsid w:val="00207419"/>
    <w:rsid w:val="00207538"/>
    <w:rsid w:val="00210363"/>
    <w:rsid w:val="00210452"/>
    <w:rsid w:val="0021086F"/>
    <w:rsid w:val="002112D8"/>
    <w:rsid w:val="00211731"/>
    <w:rsid w:val="00211C6C"/>
    <w:rsid w:val="002120C3"/>
    <w:rsid w:val="002126E7"/>
    <w:rsid w:val="00212E9E"/>
    <w:rsid w:val="0021317C"/>
    <w:rsid w:val="002133FA"/>
    <w:rsid w:val="0021355F"/>
    <w:rsid w:val="00213F01"/>
    <w:rsid w:val="00213FC3"/>
    <w:rsid w:val="00214395"/>
    <w:rsid w:val="002143DC"/>
    <w:rsid w:val="002143FD"/>
    <w:rsid w:val="00214CB1"/>
    <w:rsid w:val="00214D4C"/>
    <w:rsid w:val="002167B4"/>
    <w:rsid w:val="00216CDB"/>
    <w:rsid w:val="002173DA"/>
    <w:rsid w:val="0022074B"/>
    <w:rsid w:val="00220A79"/>
    <w:rsid w:val="00221AC5"/>
    <w:rsid w:val="00221D98"/>
    <w:rsid w:val="002220BD"/>
    <w:rsid w:val="002250B5"/>
    <w:rsid w:val="0022591D"/>
    <w:rsid w:val="00226596"/>
    <w:rsid w:val="00226BA1"/>
    <w:rsid w:val="00226D1B"/>
    <w:rsid w:val="0022731B"/>
    <w:rsid w:val="0022786D"/>
    <w:rsid w:val="00227C5E"/>
    <w:rsid w:val="002301D8"/>
    <w:rsid w:val="00230B61"/>
    <w:rsid w:val="00230C1D"/>
    <w:rsid w:val="0023141D"/>
    <w:rsid w:val="00231D05"/>
    <w:rsid w:val="002322F1"/>
    <w:rsid w:val="00232899"/>
    <w:rsid w:val="00232FBC"/>
    <w:rsid w:val="002333EF"/>
    <w:rsid w:val="002335CA"/>
    <w:rsid w:val="00233B6F"/>
    <w:rsid w:val="00233E42"/>
    <w:rsid w:val="00234485"/>
    <w:rsid w:val="002344E5"/>
    <w:rsid w:val="00234893"/>
    <w:rsid w:val="00234F3E"/>
    <w:rsid w:val="00236AC4"/>
    <w:rsid w:val="00236D2E"/>
    <w:rsid w:val="0023707C"/>
    <w:rsid w:val="002372F6"/>
    <w:rsid w:val="00237512"/>
    <w:rsid w:val="0023766D"/>
    <w:rsid w:val="0023770E"/>
    <w:rsid w:val="00237725"/>
    <w:rsid w:val="00237950"/>
    <w:rsid w:val="00237994"/>
    <w:rsid w:val="002400F6"/>
    <w:rsid w:val="00240BEC"/>
    <w:rsid w:val="00240C33"/>
    <w:rsid w:val="00240E71"/>
    <w:rsid w:val="00241056"/>
    <w:rsid w:val="00241562"/>
    <w:rsid w:val="00241680"/>
    <w:rsid w:val="0024179E"/>
    <w:rsid w:val="00241901"/>
    <w:rsid w:val="00242327"/>
    <w:rsid w:val="00242FBD"/>
    <w:rsid w:val="00243025"/>
    <w:rsid w:val="00243616"/>
    <w:rsid w:val="002436C7"/>
    <w:rsid w:val="0024372D"/>
    <w:rsid w:val="002444C0"/>
    <w:rsid w:val="00244828"/>
    <w:rsid w:val="00245147"/>
    <w:rsid w:val="002465D6"/>
    <w:rsid w:val="00246ADB"/>
    <w:rsid w:val="00246CBC"/>
    <w:rsid w:val="00246FDE"/>
    <w:rsid w:val="00247001"/>
    <w:rsid w:val="00247896"/>
    <w:rsid w:val="00247C7C"/>
    <w:rsid w:val="00250410"/>
    <w:rsid w:val="002507D3"/>
    <w:rsid w:val="00250B24"/>
    <w:rsid w:val="00250C56"/>
    <w:rsid w:val="00250DD0"/>
    <w:rsid w:val="00250FA7"/>
    <w:rsid w:val="0025102A"/>
    <w:rsid w:val="00251A1A"/>
    <w:rsid w:val="00251E31"/>
    <w:rsid w:val="00252618"/>
    <w:rsid w:val="00252667"/>
    <w:rsid w:val="002534F1"/>
    <w:rsid w:val="0025361E"/>
    <w:rsid w:val="0025379E"/>
    <w:rsid w:val="002542F2"/>
    <w:rsid w:val="00254C02"/>
    <w:rsid w:val="00254E19"/>
    <w:rsid w:val="00255148"/>
    <w:rsid w:val="00255480"/>
    <w:rsid w:val="00255E9F"/>
    <w:rsid w:val="0025639F"/>
    <w:rsid w:val="002564AC"/>
    <w:rsid w:val="00257AED"/>
    <w:rsid w:val="002602F1"/>
    <w:rsid w:val="002604C1"/>
    <w:rsid w:val="00260C5B"/>
    <w:rsid w:val="00261420"/>
    <w:rsid w:val="002622DF"/>
    <w:rsid w:val="00262D93"/>
    <w:rsid w:val="00262F32"/>
    <w:rsid w:val="0026349B"/>
    <w:rsid w:val="00263B8E"/>
    <w:rsid w:val="00263DC2"/>
    <w:rsid w:val="0026416F"/>
    <w:rsid w:val="00264937"/>
    <w:rsid w:val="00265475"/>
    <w:rsid w:val="002655FB"/>
    <w:rsid w:val="00265BC3"/>
    <w:rsid w:val="00265EAE"/>
    <w:rsid w:val="002665D1"/>
    <w:rsid w:val="002667F0"/>
    <w:rsid w:val="002674CE"/>
    <w:rsid w:val="0027072F"/>
    <w:rsid w:val="0027192D"/>
    <w:rsid w:val="00271CCC"/>
    <w:rsid w:val="00272139"/>
    <w:rsid w:val="002724DC"/>
    <w:rsid w:val="0027263A"/>
    <w:rsid w:val="00272E8A"/>
    <w:rsid w:val="00273722"/>
    <w:rsid w:val="00273A0B"/>
    <w:rsid w:val="00273FDC"/>
    <w:rsid w:val="00274379"/>
    <w:rsid w:val="00274DAC"/>
    <w:rsid w:val="002750C4"/>
    <w:rsid w:val="002755D4"/>
    <w:rsid w:val="00275D99"/>
    <w:rsid w:val="002763C0"/>
    <w:rsid w:val="00277B35"/>
    <w:rsid w:val="00277F30"/>
    <w:rsid w:val="00280083"/>
    <w:rsid w:val="002801A1"/>
    <w:rsid w:val="00280343"/>
    <w:rsid w:val="00281121"/>
    <w:rsid w:val="0028122E"/>
    <w:rsid w:val="002817FE"/>
    <w:rsid w:val="00283BB8"/>
    <w:rsid w:val="00283F6B"/>
    <w:rsid w:val="00283FDE"/>
    <w:rsid w:val="00284285"/>
    <w:rsid w:val="00284D7C"/>
    <w:rsid w:val="00284F52"/>
    <w:rsid w:val="00285277"/>
    <w:rsid w:val="00285437"/>
    <w:rsid w:val="002856F9"/>
    <w:rsid w:val="00285ABC"/>
    <w:rsid w:val="00285C41"/>
    <w:rsid w:val="00286517"/>
    <w:rsid w:val="0028664D"/>
    <w:rsid w:val="00286B07"/>
    <w:rsid w:val="00290178"/>
    <w:rsid w:val="00290E2A"/>
    <w:rsid w:val="00290E72"/>
    <w:rsid w:val="002922AF"/>
    <w:rsid w:val="00292AA4"/>
    <w:rsid w:val="00292B41"/>
    <w:rsid w:val="00292F20"/>
    <w:rsid w:val="002933AB"/>
    <w:rsid w:val="0029381B"/>
    <w:rsid w:val="00293902"/>
    <w:rsid w:val="00293D47"/>
    <w:rsid w:val="00294294"/>
    <w:rsid w:val="00294799"/>
    <w:rsid w:val="00294F77"/>
    <w:rsid w:val="00295040"/>
    <w:rsid w:val="00295788"/>
    <w:rsid w:val="00295A59"/>
    <w:rsid w:val="00295A81"/>
    <w:rsid w:val="0029639D"/>
    <w:rsid w:val="0029663C"/>
    <w:rsid w:val="00296830"/>
    <w:rsid w:val="00297085"/>
    <w:rsid w:val="002971A6"/>
    <w:rsid w:val="00297414"/>
    <w:rsid w:val="002977D6"/>
    <w:rsid w:val="00297984"/>
    <w:rsid w:val="00297C0E"/>
    <w:rsid w:val="00297C49"/>
    <w:rsid w:val="00297C6A"/>
    <w:rsid w:val="002A0394"/>
    <w:rsid w:val="002A0D58"/>
    <w:rsid w:val="002A0E58"/>
    <w:rsid w:val="002A1986"/>
    <w:rsid w:val="002A2A1B"/>
    <w:rsid w:val="002A30A9"/>
    <w:rsid w:val="002A4271"/>
    <w:rsid w:val="002A485A"/>
    <w:rsid w:val="002A50EC"/>
    <w:rsid w:val="002A55D8"/>
    <w:rsid w:val="002A60F8"/>
    <w:rsid w:val="002A6CE5"/>
    <w:rsid w:val="002A7525"/>
    <w:rsid w:val="002B0824"/>
    <w:rsid w:val="002B0DF9"/>
    <w:rsid w:val="002B0F3A"/>
    <w:rsid w:val="002B12CC"/>
    <w:rsid w:val="002B2161"/>
    <w:rsid w:val="002B2301"/>
    <w:rsid w:val="002B2ACB"/>
    <w:rsid w:val="002B2BF5"/>
    <w:rsid w:val="002B3189"/>
    <w:rsid w:val="002B36C3"/>
    <w:rsid w:val="002B3EFE"/>
    <w:rsid w:val="002B4348"/>
    <w:rsid w:val="002B4442"/>
    <w:rsid w:val="002B48DA"/>
    <w:rsid w:val="002B555F"/>
    <w:rsid w:val="002B6080"/>
    <w:rsid w:val="002B6289"/>
    <w:rsid w:val="002B7D94"/>
    <w:rsid w:val="002C041D"/>
    <w:rsid w:val="002C0549"/>
    <w:rsid w:val="002C0874"/>
    <w:rsid w:val="002C0DAD"/>
    <w:rsid w:val="002C10CA"/>
    <w:rsid w:val="002C1AD2"/>
    <w:rsid w:val="002C1C18"/>
    <w:rsid w:val="002C20E7"/>
    <w:rsid w:val="002C2794"/>
    <w:rsid w:val="002C368D"/>
    <w:rsid w:val="002C3897"/>
    <w:rsid w:val="002C38C2"/>
    <w:rsid w:val="002C3E52"/>
    <w:rsid w:val="002C4381"/>
    <w:rsid w:val="002C4994"/>
    <w:rsid w:val="002C50B9"/>
    <w:rsid w:val="002C5163"/>
    <w:rsid w:val="002C6C06"/>
    <w:rsid w:val="002C70C3"/>
    <w:rsid w:val="002C71F4"/>
    <w:rsid w:val="002C7A1F"/>
    <w:rsid w:val="002C7B6A"/>
    <w:rsid w:val="002D237B"/>
    <w:rsid w:val="002D2EA4"/>
    <w:rsid w:val="002D3438"/>
    <w:rsid w:val="002D38AB"/>
    <w:rsid w:val="002D38DB"/>
    <w:rsid w:val="002D3A7C"/>
    <w:rsid w:val="002D3B60"/>
    <w:rsid w:val="002D4720"/>
    <w:rsid w:val="002D4C14"/>
    <w:rsid w:val="002D4C29"/>
    <w:rsid w:val="002D5404"/>
    <w:rsid w:val="002D5E31"/>
    <w:rsid w:val="002D693C"/>
    <w:rsid w:val="002D7755"/>
    <w:rsid w:val="002D7AA2"/>
    <w:rsid w:val="002E0863"/>
    <w:rsid w:val="002E09E0"/>
    <w:rsid w:val="002E0E27"/>
    <w:rsid w:val="002E123C"/>
    <w:rsid w:val="002E1BCA"/>
    <w:rsid w:val="002E1BE4"/>
    <w:rsid w:val="002E1D92"/>
    <w:rsid w:val="002E2129"/>
    <w:rsid w:val="002E2844"/>
    <w:rsid w:val="002E28A2"/>
    <w:rsid w:val="002E3566"/>
    <w:rsid w:val="002E3E16"/>
    <w:rsid w:val="002E43C4"/>
    <w:rsid w:val="002E4641"/>
    <w:rsid w:val="002E4CC2"/>
    <w:rsid w:val="002E4CF1"/>
    <w:rsid w:val="002E599A"/>
    <w:rsid w:val="002E63D0"/>
    <w:rsid w:val="002E6791"/>
    <w:rsid w:val="002E67AB"/>
    <w:rsid w:val="002E6823"/>
    <w:rsid w:val="002E6833"/>
    <w:rsid w:val="002E6D5B"/>
    <w:rsid w:val="002E75F8"/>
    <w:rsid w:val="002F01A9"/>
    <w:rsid w:val="002F028D"/>
    <w:rsid w:val="002F0375"/>
    <w:rsid w:val="002F061F"/>
    <w:rsid w:val="002F1C3A"/>
    <w:rsid w:val="002F2061"/>
    <w:rsid w:val="002F25D9"/>
    <w:rsid w:val="002F278F"/>
    <w:rsid w:val="002F30A9"/>
    <w:rsid w:val="002F39FC"/>
    <w:rsid w:val="002F3AE4"/>
    <w:rsid w:val="002F43AA"/>
    <w:rsid w:val="002F5239"/>
    <w:rsid w:val="002F5264"/>
    <w:rsid w:val="002F58AB"/>
    <w:rsid w:val="002F634D"/>
    <w:rsid w:val="002F69C6"/>
    <w:rsid w:val="002F7BDB"/>
    <w:rsid w:val="0030015B"/>
    <w:rsid w:val="003004A9"/>
    <w:rsid w:val="00300D28"/>
    <w:rsid w:val="00301C12"/>
    <w:rsid w:val="00301D8C"/>
    <w:rsid w:val="00302B3D"/>
    <w:rsid w:val="00303392"/>
    <w:rsid w:val="0030362A"/>
    <w:rsid w:val="003037C4"/>
    <w:rsid w:val="003039C3"/>
    <w:rsid w:val="00303F81"/>
    <w:rsid w:val="0030454E"/>
    <w:rsid w:val="00304BEA"/>
    <w:rsid w:val="00305808"/>
    <w:rsid w:val="00305BF6"/>
    <w:rsid w:val="00305F76"/>
    <w:rsid w:val="00306251"/>
    <w:rsid w:val="00306254"/>
    <w:rsid w:val="0030697A"/>
    <w:rsid w:val="00307861"/>
    <w:rsid w:val="00307BB9"/>
    <w:rsid w:val="00307E21"/>
    <w:rsid w:val="00307F81"/>
    <w:rsid w:val="003104A1"/>
    <w:rsid w:val="003118D4"/>
    <w:rsid w:val="00311AC0"/>
    <w:rsid w:val="00312082"/>
    <w:rsid w:val="0031261B"/>
    <w:rsid w:val="00312B46"/>
    <w:rsid w:val="00312E5E"/>
    <w:rsid w:val="00313089"/>
    <w:rsid w:val="0031320E"/>
    <w:rsid w:val="003132D9"/>
    <w:rsid w:val="0031342A"/>
    <w:rsid w:val="0031367E"/>
    <w:rsid w:val="003137F4"/>
    <w:rsid w:val="00313AE4"/>
    <w:rsid w:val="00313C51"/>
    <w:rsid w:val="00314101"/>
    <w:rsid w:val="00314376"/>
    <w:rsid w:val="00315215"/>
    <w:rsid w:val="00315542"/>
    <w:rsid w:val="003159B4"/>
    <w:rsid w:val="0031677A"/>
    <w:rsid w:val="003167A6"/>
    <w:rsid w:val="00316AE8"/>
    <w:rsid w:val="00316FB3"/>
    <w:rsid w:val="0031745F"/>
    <w:rsid w:val="0031792E"/>
    <w:rsid w:val="0032008B"/>
    <w:rsid w:val="00320940"/>
    <w:rsid w:val="0032094A"/>
    <w:rsid w:val="00320970"/>
    <w:rsid w:val="00320C04"/>
    <w:rsid w:val="00321988"/>
    <w:rsid w:val="00321AEA"/>
    <w:rsid w:val="003226FF"/>
    <w:rsid w:val="00322C26"/>
    <w:rsid w:val="003234C6"/>
    <w:rsid w:val="003238FD"/>
    <w:rsid w:val="00323C29"/>
    <w:rsid w:val="003244BC"/>
    <w:rsid w:val="00324E76"/>
    <w:rsid w:val="00324F48"/>
    <w:rsid w:val="003251AE"/>
    <w:rsid w:val="003254DF"/>
    <w:rsid w:val="0032556E"/>
    <w:rsid w:val="003268D8"/>
    <w:rsid w:val="00326FEA"/>
    <w:rsid w:val="003271BF"/>
    <w:rsid w:val="00327A5C"/>
    <w:rsid w:val="003303E8"/>
    <w:rsid w:val="00330AB9"/>
    <w:rsid w:val="003315EA"/>
    <w:rsid w:val="003326B8"/>
    <w:rsid w:val="00332748"/>
    <w:rsid w:val="0033275F"/>
    <w:rsid w:val="00332A26"/>
    <w:rsid w:val="00332A37"/>
    <w:rsid w:val="00332E38"/>
    <w:rsid w:val="00333479"/>
    <w:rsid w:val="00333638"/>
    <w:rsid w:val="003339E4"/>
    <w:rsid w:val="00333C7C"/>
    <w:rsid w:val="0033489E"/>
    <w:rsid w:val="00335A79"/>
    <w:rsid w:val="00335B69"/>
    <w:rsid w:val="00335F2F"/>
    <w:rsid w:val="003363E6"/>
    <w:rsid w:val="0033646D"/>
    <w:rsid w:val="00336D4C"/>
    <w:rsid w:val="00336FD9"/>
    <w:rsid w:val="003378A4"/>
    <w:rsid w:val="0034020E"/>
    <w:rsid w:val="00340E74"/>
    <w:rsid w:val="003412B8"/>
    <w:rsid w:val="003413AC"/>
    <w:rsid w:val="003416F2"/>
    <w:rsid w:val="00341B64"/>
    <w:rsid w:val="003423FF"/>
    <w:rsid w:val="00342C00"/>
    <w:rsid w:val="00343388"/>
    <w:rsid w:val="003434ED"/>
    <w:rsid w:val="00343A89"/>
    <w:rsid w:val="00343AD2"/>
    <w:rsid w:val="003442D3"/>
    <w:rsid w:val="003446B7"/>
    <w:rsid w:val="0034488B"/>
    <w:rsid w:val="00344D17"/>
    <w:rsid w:val="00346100"/>
    <w:rsid w:val="003473CF"/>
    <w:rsid w:val="00350216"/>
    <w:rsid w:val="00350338"/>
    <w:rsid w:val="00350748"/>
    <w:rsid w:val="003514EB"/>
    <w:rsid w:val="00351670"/>
    <w:rsid w:val="003516E7"/>
    <w:rsid w:val="00351A25"/>
    <w:rsid w:val="00351CAE"/>
    <w:rsid w:val="003522E9"/>
    <w:rsid w:val="003530B8"/>
    <w:rsid w:val="00353885"/>
    <w:rsid w:val="00353A8A"/>
    <w:rsid w:val="00353EF6"/>
    <w:rsid w:val="00354D5B"/>
    <w:rsid w:val="00354F16"/>
    <w:rsid w:val="00356849"/>
    <w:rsid w:val="00356D59"/>
    <w:rsid w:val="00356E43"/>
    <w:rsid w:val="00356E70"/>
    <w:rsid w:val="0035791D"/>
    <w:rsid w:val="00357A37"/>
    <w:rsid w:val="00360D1B"/>
    <w:rsid w:val="00361737"/>
    <w:rsid w:val="003625FC"/>
    <w:rsid w:val="003626B6"/>
    <w:rsid w:val="00363216"/>
    <w:rsid w:val="00363EFB"/>
    <w:rsid w:val="003646BD"/>
    <w:rsid w:val="003647BB"/>
    <w:rsid w:val="00364A4F"/>
    <w:rsid w:val="0036574A"/>
    <w:rsid w:val="00366728"/>
    <w:rsid w:val="00366792"/>
    <w:rsid w:val="00366AA0"/>
    <w:rsid w:val="003670E5"/>
    <w:rsid w:val="003671F0"/>
    <w:rsid w:val="00367AE2"/>
    <w:rsid w:val="00367AEA"/>
    <w:rsid w:val="00367E38"/>
    <w:rsid w:val="00370791"/>
    <w:rsid w:val="00370B92"/>
    <w:rsid w:val="00370BE6"/>
    <w:rsid w:val="00372D32"/>
    <w:rsid w:val="00373452"/>
    <w:rsid w:val="00373465"/>
    <w:rsid w:val="00373578"/>
    <w:rsid w:val="00373A3B"/>
    <w:rsid w:val="00373A53"/>
    <w:rsid w:val="00373D9F"/>
    <w:rsid w:val="00373F70"/>
    <w:rsid w:val="00376336"/>
    <w:rsid w:val="00376504"/>
    <w:rsid w:val="00376D5D"/>
    <w:rsid w:val="0037747A"/>
    <w:rsid w:val="00377BB3"/>
    <w:rsid w:val="00380406"/>
    <w:rsid w:val="00380651"/>
    <w:rsid w:val="00380BDD"/>
    <w:rsid w:val="00380C6A"/>
    <w:rsid w:val="00381038"/>
    <w:rsid w:val="003824D1"/>
    <w:rsid w:val="003829C2"/>
    <w:rsid w:val="00382A3B"/>
    <w:rsid w:val="00382AD8"/>
    <w:rsid w:val="0038319C"/>
    <w:rsid w:val="00383541"/>
    <w:rsid w:val="0038382A"/>
    <w:rsid w:val="00383974"/>
    <w:rsid w:val="00383BDA"/>
    <w:rsid w:val="00383F5F"/>
    <w:rsid w:val="00383F74"/>
    <w:rsid w:val="0038469F"/>
    <w:rsid w:val="00384EAA"/>
    <w:rsid w:val="003855BB"/>
    <w:rsid w:val="0038629B"/>
    <w:rsid w:val="0038658F"/>
    <w:rsid w:val="00386F5A"/>
    <w:rsid w:val="00387032"/>
    <w:rsid w:val="00387C09"/>
    <w:rsid w:val="00390323"/>
    <w:rsid w:val="0039060E"/>
    <w:rsid w:val="003909B1"/>
    <w:rsid w:val="003913F5"/>
    <w:rsid w:val="00391FCF"/>
    <w:rsid w:val="00392416"/>
    <w:rsid w:val="00392474"/>
    <w:rsid w:val="003928C1"/>
    <w:rsid w:val="003928FE"/>
    <w:rsid w:val="00393B72"/>
    <w:rsid w:val="00393F63"/>
    <w:rsid w:val="0039485F"/>
    <w:rsid w:val="00394BD7"/>
    <w:rsid w:val="00394C3B"/>
    <w:rsid w:val="00395634"/>
    <w:rsid w:val="00395DFC"/>
    <w:rsid w:val="00395EB4"/>
    <w:rsid w:val="0039620E"/>
    <w:rsid w:val="003966AD"/>
    <w:rsid w:val="00396DA2"/>
    <w:rsid w:val="00396E81"/>
    <w:rsid w:val="00396EC2"/>
    <w:rsid w:val="0039717F"/>
    <w:rsid w:val="003A05AC"/>
    <w:rsid w:val="003A0EA8"/>
    <w:rsid w:val="003A1DBC"/>
    <w:rsid w:val="003A1EFD"/>
    <w:rsid w:val="003A20CF"/>
    <w:rsid w:val="003A2CE7"/>
    <w:rsid w:val="003A2F0C"/>
    <w:rsid w:val="003A330C"/>
    <w:rsid w:val="003A33AA"/>
    <w:rsid w:val="003A4F76"/>
    <w:rsid w:val="003A584E"/>
    <w:rsid w:val="003A6BC4"/>
    <w:rsid w:val="003A73BF"/>
    <w:rsid w:val="003A7ABD"/>
    <w:rsid w:val="003A7D56"/>
    <w:rsid w:val="003B0A16"/>
    <w:rsid w:val="003B0C3A"/>
    <w:rsid w:val="003B0E38"/>
    <w:rsid w:val="003B136D"/>
    <w:rsid w:val="003B1A64"/>
    <w:rsid w:val="003B1BA3"/>
    <w:rsid w:val="003B2087"/>
    <w:rsid w:val="003B262D"/>
    <w:rsid w:val="003B5F3B"/>
    <w:rsid w:val="003B6BC0"/>
    <w:rsid w:val="003B7432"/>
    <w:rsid w:val="003B7659"/>
    <w:rsid w:val="003B7A23"/>
    <w:rsid w:val="003C03EA"/>
    <w:rsid w:val="003C081E"/>
    <w:rsid w:val="003C0995"/>
    <w:rsid w:val="003C146D"/>
    <w:rsid w:val="003C1CDE"/>
    <w:rsid w:val="003C1DA0"/>
    <w:rsid w:val="003C21AF"/>
    <w:rsid w:val="003C2288"/>
    <w:rsid w:val="003C2D66"/>
    <w:rsid w:val="003C3316"/>
    <w:rsid w:val="003C346F"/>
    <w:rsid w:val="003C3B70"/>
    <w:rsid w:val="003C428F"/>
    <w:rsid w:val="003C4948"/>
    <w:rsid w:val="003C5A58"/>
    <w:rsid w:val="003C6293"/>
    <w:rsid w:val="003C6417"/>
    <w:rsid w:val="003C71ED"/>
    <w:rsid w:val="003C7281"/>
    <w:rsid w:val="003C7ECF"/>
    <w:rsid w:val="003C7EE9"/>
    <w:rsid w:val="003D03EA"/>
    <w:rsid w:val="003D1D95"/>
    <w:rsid w:val="003D2428"/>
    <w:rsid w:val="003D30D6"/>
    <w:rsid w:val="003D5128"/>
    <w:rsid w:val="003D5A41"/>
    <w:rsid w:val="003D6318"/>
    <w:rsid w:val="003D65AA"/>
    <w:rsid w:val="003D665A"/>
    <w:rsid w:val="003D68DA"/>
    <w:rsid w:val="003D6B99"/>
    <w:rsid w:val="003E02D4"/>
    <w:rsid w:val="003E07A1"/>
    <w:rsid w:val="003E102C"/>
    <w:rsid w:val="003E1C21"/>
    <w:rsid w:val="003E20EA"/>
    <w:rsid w:val="003E2140"/>
    <w:rsid w:val="003E26E1"/>
    <w:rsid w:val="003E26FA"/>
    <w:rsid w:val="003E2908"/>
    <w:rsid w:val="003E2923"/>
    <w:rsid w:val="003E3363"/>
    <w:rsid w:val="003E3C67"/>
    <w:rsid w:val="003E3D01"/>
    <w:rsid w:val="003E42E4"/>
    <w:rsid w:val="003E44BF"/>
    <w:rsid w:val="003E48D0"/>
    <w:rsid w:val="003E4945"/>
    <w:rsid w:val="003E5DC7"/>
    <w:rsid w:val="003E5F8E"/>
    <w:rsid w:val="003E6A5C"/>
    <w:rsid w:val="003E6ECD"/>
    <w:rsid w:val="003E6F1A"/>
    <w:rsid w:val="003E7BDB"/>
    <w:rsid w:val="003E7E5C"/>
    <w:rsid w:val="003E7E67"/>
    <w:rsid w:val="003F09EB"/>
    <w:rsid w:val="003F1B61"/>
    <w:rsid w:val="003F1EE2"/>
    <w:rsid w:val="003F2426"/>
    <w:rsid w:val="003F24C6"/>
    <w:rsid w:val="003F2571"/>
    <w:rsid w:val="003F2739"/>
    <w:rsid w:val="003F28A1"/>
    <w:rsid w:val="003F3232"/>
    <w:rsid w:val="003F354B"/>
    <w:rsid w:val="003F37E3"/>
    <w:rsid w:val="003F3D81"/>
    <w:rsid w:val="003F3E76"/>
    <w:rsid w:val="003F46A6"/>
    <w:rsid w:val="003F53CF"/>
    <w:rsid w:val="003F64F9"/>
    <w:rsid w:val="003F6C52"/>
    <w:rsid w:val="003F6DD9"/>
    <w:rsid w:val="003F6F5C"/>
    <w:rsid w:val="003F7AAC"/>
    <w:rsid w:val="003F7DFC"/>
    <w:rsid w:val="00400858"/>
    <w:rsid w:val="00400E35"/>
    <w:rsid w:val="004010E7"/>
    <w:rsid w:val="0040131C"/>
    <w:rsid w:val="00401A0E"/>
    <w:rsid w:val="0040291F"/>
    <w:rsid w:val="004038A0"/>
    <w:rsid w:val="00403D79"/>
    <w:rsid w:val="00403E66"/>
    <w:rsid w:val="00403FC1"/>
    <w:rsid w:val="0040437B"/>
    <w:rsid w:val="00404431"/>
    <w:rsid w:val="00404949"/>
    <w:rsid w:val="00405C39"/>
    <w:rsid w:val="00405F6C"/>
    <w:rsid w:val="004061F4"/>
    <w:rsid w:val="0040739B"/>
    <w:rsid w:val="0041091D"/>
    <w:rsid w:val="00410AE8"/>
    <w:rsid w:val="004122C4"/>
    <w:rsid w:val="00412698"/>
    <w:rsid w:val="00412CDF"/>
    <w:rsid w:val="00412DBF"/>
    <w:rsid w:val="00413608"/>
    <w:rsid w:val="00413F78"/>
    <w:rsid w:val="00414091"/>
    <w:rsid w:val="00414160"/>
    <w:rsid w:val="00414AF3"/>
    <w:rsid w:val="00414CB0"/>
    <w:rsid w:val="00415037"/>
    <w:rsid w:val="004158E4"/>
    <w:rsid w:val="00415DE4"/>
    <w:rsid w:val="00416F71"/>
    <w:rsid w:val="00416F9A"/>
    <w:rsid w:val="00417444"/>
    <w:rsid w:val="00417EA5"/>
    <w:rsid w:val="004200E0"/>
    <w:rsid w:val="00420132"/>
    <w:rsid w:val="004205B7"/>
    <w:rsid w:val="00421B27"/>
    <w:rsid w:val="00421C7B"/>
    <w:rsid w:val="00421E4A"/>
    <w:rsid w:val="0042311A"/>
    <w:rsid w:val="004234BB"/>
    <w:rsid w:val="004234EB"/>
    <w:rsid w:val="0042358C"/>
    <w:rsid w:val="00423710"/>
    <w:rsid w:val="00423A21"/>
    <w:rsid w:val="00423B8C"/>
    <w:rsid w:val="00425DE1"/>
    <w:rsid w:val="00426A62"/>
    <w:rsid w:val="00426AF6"/>
    <w:rsid w:val="00426E0E"/>
    <w:rsid w:val="00427483"/>
    <w:rsid w:val="00430255"/>
    <w:rsid w:val="0043073E"/>
    <w:rsid w:val="00430C7D"/>
    <w:rsid w:val="00431052"/>
    <w:rsid w:val="00431313"/>
    <w:rsid w:val="0043147E"/>
    <w:rsid w:val="004325BF"/>
    <w:rsid w:val="00432F11"/>
    <w:rsid w:val="00433445"/>
    <w:rsid w:val="00433674"/>
    <w:rsid w:val="00433F87"/>
    <w:rsid w:val="004345A9"/>
    <w:rsid w:val="004345E1"/>
    <w:rsid w:val="0043489C"/>
    <w:rsid w:val="00434D53"/>
    <w:rsid w:val="00434E80"/>
    <w:rsid w:val="004351A2"/>
    <w:rsid w:val="00435677"/>
    <w:rsid w:val="004369A7"/>
    <w:rsid w:val="00436AE0"/>
    <w:rsid w:val="00436F79"/>
    <w:rsid w:val="004377EA"/>
    <w:rsid w:val="00441D46"/>
    <w:rsid w:val="00444194"/>
    <w:rsid w:val="0044452A"/>
    <w:rsid w:val="00444825"/>
    <w:rsid w:val="00445622"/>
    <w:rsid w:val="00445B44"/>
    <w:rsid w:val="0044613A"/>
    <w:rsid w:val="004465AD"/>
    <w:rsid w:val="00446ABB"/>
    <w:rsid w:val="00446F9A"/>
    <w:rsid w:val="00447296"/>
    <w:rsid w:val="00447376"/>
    <w:rsid w:val="004477BB"/>
    <w:rsid w:val="0044787F"/>
    <w:rsid w:val="00447C7F"/>
    <w:rsid w:val="004507AF"/>
    <w:rsid w:val="004507BD"/>
    <w:rsid w:val="00450B65"/>
    <w:rsid w:val="004510F0"/>
    <w:rsid w:val="0045168E"/>
    <w:rsid w:val="00451FBE"/>
    <w:rsid w:val="00452122"/>
    <w:rsid w:val="0045228E"/>
    <w:rsid w:val="00452370"/>
    <w:rsid w:val="00452530"/>
    <w:rsid w:val="00452F15"/>
    <w:rsid w:val="00452FC9"/>
    <w:rsid w:val="00453158"/>
    <w:rsid w:val="0045378B"/>
    <w:rsid w:val="00453A06"/>
    <w:rsid w:val="00454594"/>
    <w:rsid w:val="004546BD"/>
    <w:rsid w:val="00454ADF"/>
    <w:rsid w:val="00454E24"/>
    <w:rsid w:val="004552C6"/>
    <w:rsid w:val="0045570B"/>
    <w:rsid w:val="0045597A"/>
    <w:rsid w:val="004559EA"/>
    <w:rsid w:val="00455D76"/>
    <w:rsid w:val="00456B7B"/>
    <w:rsid w:val="00456D78"/>
    <w:rsid w:val="00457237"/>
    <w:rsid w:val="0045725E"/>
    <w:rsid w:val="00457663"/>
    <w:rsid w:val="004577A9"/>
    <w:rsid w:val="00457AD2"/>
    <w:rsid w:val="00457EBC"/>
    <w:rsid w:val="00457FFC"/>
    <w:rsid w:val="004606E7"/>
    <w:rsid w:val="00460AC8"/>
    <w:rsid w:val="00460B61"/>
    <w:rsid w:val="0046117A"/>
    <w:rsid w:val="004612E3"/>
    <w:rsid w:val="00461308"/>
    <w:rsid w:val="0046145E"/>
    <w:rsid w:val="004618A8"/>
    <w:rsid w:val="004631DA"/>
    <w:rsid w:val="00463681"/>
    <w:rsid w:val="00463EA1"/>
    <w:rsid w:val="0046449E"/>
    <w:rsid w:val="00464EEC"/>
    <w:rsid w:val="0046545B"/>
    <w:rsid w:val="0046586D"/>
    <w:rsid w:val="004658BC"/>
    <w:rsid w:val="00465C19"/>
    <w:rsid w:val="00465FBE"/>
    <w:rsid w:val="004664FD"/>
    <w:rsid w:val="00466A7D"/>
    <w:rsid w:val="00466FD8"/>
    <w:rsid w:val="004671BC"/>
    <w:rsid w:val="00467801"/>
    <w:rsid w:val="00467855"/>
    <w:rsid w:val="00467AF4"/>
    <w:rsid w:val="00467CC7"/>
    <w:rsid w:val="00467DA4"/>
    <w:rsid w:val="00467EAA"/>
    <w:rsid w:val="00470ABD"/>
    <w:rsid w:val="00470C51"/>
    <w:rsid w:val="00470CD8"/>
    <w:rsid w:val="00470E08"/>
    <w:rsid w:val="00471068"/>
    <w:rsid w:val="00471544"/>
    <w:rsid w:val="004717AD"/>
    <w:rsid w:val="0047215A"/>
    <w:rsid w:val="0047385E"/>
    <w:rsid w:val="00473B2B"/>
    <w:rsid w:val="00473B7F"/>
    <w:rsid w:val="00473C6E"/>
    <w:rsid w:val="00473FC4"/>
    <w:rsid w:val="00474030"/>
    <w:rsid w:val="004743C4"/>
    <w:rsid w:val="00475101"/>
    <w:rsid w:val="004760D7"/>
    <w:rsid w:val="00476584"/>
    <w:rsid w:val="00476664"/>
    <w:rsid w:val="00476F7B"/>
    <w:rsid w:val="004778A9"/>
    <w:rsid w:val="00477F03"/>
    <w:rsid w:val="00481774"/>
    <w:rsid w:val="004820F9"/>
    <w:rsid w:val="0048254E"/>
    <w:rsid w:val="00482695"/>
    <w:rsid w:val="00483788"/>
    <w:rsid w:val="004837D5"/>
    <w:rsid w:val="00483AFE"/>
    <w:rsid w:val="00483B60"/>
    <w:rsid w:val="00483D33"/>
    <w:rsid w:val="00484152"/>
    <w:rsid w:val="0048416A"/>
    <w:rsid w:val="004841D8"/>
    <w:rsid w:val="00484A82"/>
    <w:rsid w:val="00484ED4"/>
    <w:rsid w:val="004866AC"/>
    <w:rsid w:val="00486B1F"/>
    <w:rsid w:val="00486C2C"/>
    <w:rsid w:val="00486DD5"/>
    <w:rsid w:val="00487324"/>
    <w:rsid w:val="00487E65"/>
    <w:rsid w:val="00487F1C"/>
    <w:rsid w:val="00490006"/>
    <w:rsid w:val="004903A1"/>
    <w:rsid w:val="004910F4"/>
    <w:rsid w:val="004914BE"/>
    <w:rsid w:val="004920CB"/>
    <w:rsid w:val="0049218B"/>
    <w:rsid w:val="00493341"/>
    <w:rsid w:val="00494663"/>
    <w:rsid w:val="00494914"/>
    <w:rsid w:val="00494A3D"/>
    <w:rsid w:val="00494B85"/>
    <w:rsid w:val="00495412"/>
    <w:rsid w:val="00495637"/>
    <w:rsid w:val="0049572B"/>
    <w:rsid w:val="00495822"/>
    <w:rsid w:val="0049586F"/>
    <w:rsid w:val="00495AF4"/>
    <w:rsid w:val="00496114"/>
    <w:rsid w:val="00497424"/>
    <w:rsid w:val="0049748F"/>
    <w:rsid w:val="004975D7"/>
    <w:rsid w:val="00497806"/>
    <w:rsid w:val="004978C0"/>
    <w:rsid w:val="00497F5B"/>
    <w:rsid w:val="004A0D30"/>
    <w:rsid w:val="004A11B4"/>
    <w:rsid w:val="004A12C7"/>
    <w:rsid w:val="004A1C8C"/>
    <w:rsid w:val="004A2052"/>
    <w:rsid w:val="004A273E"/>
    <w:rsid w:val="004A2F4F"/>
    <w:rsid w:val="004A3180"/>
    <w:rsid w:val="004A3185"/>
    <w:rsid w:val="004A32C5"/>
    <w:rsid w:val="004A3513"/>
    <w:rsid w:val="004A37B6"/>
    <w:rsid w:val="004A43B8"/>
    <w:rsid w:val="004A560A"/>
    <w:rsid w:val="004A56F6"/>
    <w:rsid w:val="004A62B0"/>
    <w:rsid w:val="004A647B"/>
    <w:rsid w:val="004A647F"/>
    <w:rsid w:val="004A6CC4"/>
    <w:rsid w:val="004A77FC"/>
    <w:rsid w:val="004A7EEB"/>
    <w:rsid w:val="004B000A"/>
    <w:rsid w:val="004B0AEC"/>
    <w:rsid w:val="004B0F67"/>
    <w:rsid w:val="004B13CF"/>
    <w:rsid w:val="004B16AF"/>
    <w:rsid w:val="004B1837"/>
    <w:rsid w:val="004B1F57"/>
    <w:rsid w:val="004B2043"/>
    <w:rsid w:val="004B27E6"/>
    <w:rsid w:val="004B3F2C"/>
    <w:rsid w:val="004B41A8"/>
    <w:rsid w:val="004B48F7"/>
    <w:rsid w:val="004B4F27"/>
    <w:rsid w:val="004B5041"/>
    <w:rsid w:val="004B5A15"/>
    <w:rsid w:val="004B5C26"/>
    <w:rsid w:val="004B5D33"/>
    <w:rsid w:val="004B5E00"/>
    <w:rsid w:val="004B6046"/>
    <w:rsid w:val="004B60B7"/>
    <w:rsid w:val="004B6516"/>
    <w:rsid w:val="004B6C7B"/>
    <w:rsid w:val="004B6FF3"/>
    <w:rsid w:val="004B7775"/>
    <w:rsid w:val="004B7811"/>
    <w:rsid w:val="004C0544"/>
    <w:rsid w:val="004C0854"/>
    <w:rsid w:val="004C08E0"/>
    <w:rsid w:val="004C0E60"/>
    <w:rsid w:val="004C10EB"/>
    <w:rsid w:val="004C137C"/>
    <w:rsid w:val="004C260D"/>
    <w:rsid w:val="004C2F8B"/>
    <w:rsid w:val="004C3334"/>
    <w:rsid w:val="004C4401"/>
    <w:rsid w:val="004C46E9"/>
    <w:rsid w:val="004C4705"/>
    <w:rsid w:val="004C50B1"/>
    <w:rsid w:val="004C5CA8"/>
    <w:rsid w:val="004C5DA5"/>
    <w:rsid w:val="004C6C7B"/>
    <w:rsid w:val="004C7565"/>
    <w:rsid w:val="004C7F74"/>
    <w:rsid w:val="004D1283"/>
    <w:rsid w:val="004D1F1C"/>
    <w:rsid w:val="004D204B"/>
    <w:rsid w:val="004D21EB"/>
    <w:rsid w:val="004D29C7"/>
    <w:rsid w:val="004D2CFF"/>
    <w:rsid w:val="004D33BB"/>
    <w:rsid w:val="004D3DF4"/>
    <w:rsid w:val="004D49E5"/>
    <w:rsid w:val="004D517B"/>
    <w:rsid w:val="004D54FF"/>
    <w:rsid w:val="004D5634"/>
    <w:rsid w:val="004D5798"/>
    <w:rsid w:val="004D5C1B"/>
    <w:rsid w:val="004D66C1"/>
    <w:rsid w:val="004D6A4E"/>
    <w:rsid w:val="004D6D80"/>
    <w:rsid w:val="004D7883"/>
    <w:rsid w:val="004D7A86"/>
    <w:rsid w:val="004D7B92"/>
    <w:rsid w:val="004D7E70"/>
    <w:rsid w:val="004E03C5"/>
    <w:rsid w:val="004E05A3"/>
    <w:rsid w:val="004E0AAF"/>
    <w:rsid w:val="004E144C"/>
    <w:rsid w:val="004E1A7A"/>
    <w:rsid w:val="004E2E07"/>
    <w:rsid w:val="004E31A7"/>
    <w:rsid w:val="004E328B"/>
    <w:rsid w:val="004E371E"/>
    <w:rsid w:val="004E37AA"/>
    <w:rsid w:val="004E4896"/>
    <w:rsid w:val="004E5035"/>
    <w:rsid w:val="004E503C"/>
    <w:rsid w:val="004E52E5"/>
    <w:rsid w:val="004E55C8"/>
    <w:rsid w:val="004E5B31"/>
    <w:rsid w:val="004E5BCB"/>
    <w:rsid w:val="004E6738"/>
    <w:rsid w:val="004E702B"/>
    <w:rsid w:val="004E7506"/>
    <w:rsid w:val="004E77D7"/>
    <w:rsid w:val="004E7F3C"/>
    <w:rsid w:val="004F00BB"/>
    <w:rsid w:val="004F0465"/>
    <w:rsid w:val="004F068A"/>
    <w:rsid w:val="004F0B06"/>
    <w:rsid w:val="004F0B63"/>
    <w:rsid w:val="004F0CEA"/>
    <w:rsid w:val="004F0EAF"/>
    <w:rsid w:val="004F1E0C"/>
    <w:rsid w:val="004F2AB4"/>
    <w:rsid w:val="004F3BAE"/>
    <w:rsid w:val="004F3FC8"/>
    <w:rsid w:val="004F3FFB"/>
    <w:rsid w:val="004F4C44"/>
    <w:rsid w:val="004F534D"/>
    <w:rsid w:val="004F551E"/>
    <w:rsid w:val="004F6022"/>
    <w:rsid w:val="004F6097"/>
    <w:rsid w:val="004F6358"/>
    <w:rsid w:val="004F70CE"/>
    <w:rsid w:val="004F7ABF"/>
    <w:rsid w:val="004F7DB7"/>
    <w:rsid w:val="004F7E99"/>
    <w:rsid w:val="0050010C"/>
    <w:rsid w:val="005001A7"/>
    <w:rsid w:val="00501224"/>
    <w:rsid w:val="005014E7"/>
    <w:rsid w:val="00501615"/>
    <w:rsid w:val="0050167F"/>
    <w:rsid w:val="00501E0D"/>
    <w:rsid w:val="00501F6A"/>
    <w:rsid w:val="005021AF"/>
    <w:rsid w:val="00502AED"/>
    <w:rsid w:val="00502CF7"/>
    <w:rsid w:val="00502F48"/>
    <w:rsid w:val="00503397"/>
    <w:rsid w:val="0050366F"/>
    <w:rsid w:val="005039E6"/>
    <w:rsid w:val="00503C58"/>
    <w:rsid w:val="00506CA4"/>
    <w:rsid w:val="00506ED0"/>
    <w:rsid w:val="00507145"/>
    <w:rsid w:val="00510204"/>
    <w:rsid w:val="0051034A"/>
    <w:rsid w:val="005104EC"/>
    <w:rsid w:val="00510738"/>
    <w:rsid w:val="00510932"/>
    <w:rsid w:val="00510DC4"/>
    <w:rsid w:val="005120B9"/>
    <w:rsid w:val="00512436"/>
    <w:rsid w:val="00512AAB"/>
    <w:rsid w:val="00512BA6"/>
    <w:rsid w:val="00513352"/>
    <w:rsid w:val="005141CF"/>
    <w:rsid w:val="00514F77"/>
    <w:rsid w:val="00515272"/>
    <w:rsid w:val="00515527"/>
    <w:rsid w:val="005155C5"/>
    <w:rsid w:val="005160FD"/>
    <w:rsid w:val="005162B1"/>
    <w:rsid w:val="00516CBF"/>
    <w:rsid w:val="00517365"/>
    <w:rsid w:val="00517C9C"/>
    <w:rsid w:val="00517E6B"/>
    <w:rsid w:val="005205A9"/>
    <w:rsid w:val="005205F7"/>
    <w:rsid w:val="005209EB"/>
    <w:rsid w:val="00522787"/>
    <w:rsid w:val="005230FF"/>
    <w:rsid w:val="005232A6"/>
    <w:rsid w:val="00523950"/>
    <w:rsid w:val="00524CBD"/>
    <w:rsid w:val="00524CC5"/>
    <w:rsid w:val="00524DD9"/>
    <w:rsid w:val="005258F4"/>
    <w:rsid w:val="00525F68"/>
    <w:rsid w:val="00526A6F"/>
    <w:rsid w:val="00527248"/>
    <w:rsid w:val="00527D4C"/>
    <w:rsid w:val="00530209"/>
    <w:rsid w:val="00530673"/>
    <w:rsid w:val="00530D1B"/>
    <w:rsid w:val="00530FE7"/>
    <w:rsid w:val="005311D9"/>
    <w:rsid w:val="0053175E"/>
    <w:rsid w:val="005317F7"/>
    <w:rsid w:val="00531A92"/>
    <w:rsid w:val="005324D5"/>
    <w:rsid w:val="00532C08"/>
    <w:rsid w:val="00532C5F"/>
    <w:rsid w:val="0053375A"/>
    <w:rsid w:val="0053376E"/>
    <w:rsid w:val="00533F5C"/>
    <w:rsid w:val="00534262"/>
    <w:rsid w:val="00534B0F"/>
    <w:rsid w:val="00535802"/>
    <w:rsid w:val="00535C37"/>
    <w:rsid w:val="00535D9C"/>
    <w:rsid w:val="00535EA5"/>
    <w:rsid w:val="00536265"/>
    <w:rsid w:val="005363AA"/>
    <w:rsid w:val="005367F8"/>
    <w:rsid w:val="00537BA7"/>
    <w:rsid w:val="00537D1B"/>
    <w:rsid w:val="00540006"/>
    <w:rsid w:val="00540C80"/>
    <w:rsid w:val="005419AD"/>
    <w:rsid w:val="00541B3B"/>
    <w:rsid w:val="00542689"/>
    <w:rsid w:val="00542C43"/>
    <w:rsid w:val="00542D21"/>
    <w:rsid w:val="00544C5D"/>
    <w:rsid w:val="00544ED3"/>
    <w:rsid w:val="005459CE"/>
    <w:rsid w:val="005461DB"/>
    <w:rsid w:val="0054667B"/>
    <w:rsid w:val="005470B4"/>
    <w:rsid w:val="00547F48"/>
    <w:rsid w:val="00550391"/>
    <w:rsid w:val="0055052D"/>
    <w:rsid w:val="00551D44"/>
    <w:rsid w:val="00551FD8"/>
    <w:rsid w:val="00552806"/>
    <w:rsid w:val="00552898"/>
    <w:rsid w:val="005528B1"/>
    <w:rsid w:val="00552F74"/>
    <w:rsid w:val="00553F92"/>
    <w:rsid w:val="0055436F"/>
    <w:rsid w:val="005548CC"/>
    <w:rsid w:val="00554C03"/>
    <w:rsid w:val="00555273"/>
    <w:rsid w:val="005557B9"/>
    <w:rsid w:val="00555A23"/>
    <w:rsid w:val="00555A59"/>
    <w:rsid w:val="00555CF8"/>
    <w:rsid w:val="00555D71"/>
    <w:rsid w:val="00555D9E"/>
    <w:rsid w:val="0055646D"/>
    <w:rsid w:val="00556846"/>
    <w:rsid w:val="00556B9E"/>
    <w:rsid w:val="00556DE4"/>
    <w:rsid w:val="00556F6B"/>
    <w:rsid w:val="005570D4"/>
    <w:rsid w:val="00557189"/>
    <w:rsid w:val="00557A19"/>
    <w:rsid w:val="00557E3A"/>
    <w:rsid w:val="005609C2"/>
    <w:rsid w:val="0056117A"/>
    <w:rsid w:val="00561EAF"/>
    <w:rsid w:val="00561F6B"/>
    <w:rsid w:val="0056220E"/>
    <w:rsid w:val="00562CC8"/>
    <w:rsid w:val="00562F17"/>
    <w:rsid w:val="00563292"/>
    <w:rsid w:val="00563B9F"/>
    <w:rsid w:val="0056417B"/>
    <w:rsid w:val="005642AB"/>
    <w:rsid w:val="00564DB8"/>
    <w:rsid w:val="00564E0D"/>
    <w:rsid w:val="00565B8D"/>
    <w:rsid w:val="00566CF3"/>
    <w:rsid w:val="005670D4"/>
    <w:rsid w:val="005672B3"/>
    <w:rsid w:val="005674ED"/>
    <w:rsid w:val="00567BF0"/>
    <w:rsid w:val="00567D2E"/>
    <w:rsid w:val="0057023C"/>
    <w:rsid w:val="005705E9"/>
    <w:rsid w:val="005709FF"/>
    <w:rsid w:val="00570B93"/>
    <w:rsid w:val="00571C38"/>
    <w:rsid w:val="00571C9F"/>
    <w:rsid w:val="00571D6E"/>
    <w:rsid w:val="00572272"/>
    <w:rsid w:val="00572741"/>
    <w:rsid w:val="005732DB"/>
    <w:rsid w:val="00573E48"/>
    <w:rsid w:val="005740CA"/>
    <w:rsid w:val="005741F7"/>
    <w:rsid w:val="00574DEC"/>
    <w:rsid w:val="00575548"/>
    <w:rsid w:val="00575CE2"/>
    <w:rsid w:val="00576252"/>
    <w:rsid w:val="0057657D"/>
    <w:rsid w:val="00577F8D"/>
    <w:rsid w:val="00580C9B"/>
    <w:rsid w:val="00581006"/>
    <w:rsid w:val="0058156D"/>
    <w:rsid w:val="00581861"/>
    <w:rsid w:val="00581D01"/>
    <w:rsid w:val="00581FA7"/>
    <w:rsid w:val="005821B9"/>
    <w:rsid w:val="00582C96"/>
    <w:rsid w:val="00582F60"/>
    <w:rsid w:val="00583149"/>
    <w:rsid w:val="005832DC"/>
    <w:rsid w:val="005833DA"/>
    <w:rsid w:val="00583669"/>
    <w:rsid w:val="005838B9"/>
    <w:rsid w:val="0058402A"/>
    <w:rsid w:val="00585C9E"/>
    <w:rsid w:val="00585D84"/>
    <w:rsid w:val="00586568"/>
    <w:rsid w:val="005875C1"/>
    <w:rsid w:val="0058782B"/>
    <w:rsid w:val="00587B9F"/>
    <w:rsid w:val="0059010B"/>
    <w:rsid w:val="005917A6"/>
    <w:rsid w:val="00592235"/>
    <w:rsid w:val="00592400"/>
    <w:rsid w:val="00592557"/>
    <w:rsid w:val="005936C4"/>
    <w:rsid w:val="00593BC5"/>
    <w:rsid w:val="00593FFA"/>
    <w:rsid w:val="0059443C"/>
    <w:rsid w:val="00594DE3"/>
    <w:rsid w:val="005953D0"/>
    <w:rsid w:val="00595462"/>
    <w:rsid w:val="005954CF"/>
    <w:rsid w:val="005956A5"/>
    <w:rsid w:val="00595978"/>
    <w:rsid w:val="00595E21"/>
    <w:rsid w:val="0059684F"/>
    <w:rsid w:val="00596A2A"/>
    <w:rsid w:val="00596D21"/>
    <w:rsid w:val="005973FE"/>
    <w:rsid w:val="005978F5"/>
    <w:rsid w:val="00597BF2"/>
    <w:rsid w:val="00597D03"/>
    <w:rsid w:val="00597E57"/>
    <w:rsid w:val="005A01D6"/>
    <w:rsid w:val="005A0723"/>
    <w:rsid w:val="005A0DFB"/>
    <w:rsid w:val="005A0F5C"/>
    <w:rsid w:val="005A16EB"/>
    <w:rsid w:val="005A1863"/>
    <w:rsid w:val="005A1E54"/>
    <w:rsid w:val="005A2AE2"/>
    <w:rsid w:val="005A2E98"/>
    <w:rsid w:val="005A2FB1"/>
    <w:rsid w:val="005A3445"/>
    <w:rsid w:val="005A3756"/>
    <w:rsid w:val="005A42E2"/>
    <w:rsid w:val="005A44B5"/>
    <w:rsid w:val="005A463D"/>
    <w:rsid w:val="005A466D"/>
    <w:rsid w:val="005A4982"/>
    <w:rsid w:val="005A5681"/>
    <w:rsid w:val="005A5872"/>
    <w:rsid w:val="005A5F5D"/>
    <w:rsid w:val="005A6407"/>
    <w:rsid w:val="005A6A8E"/>
    <w:rsid w:val="005A6CE5"/>
    <w:rsid w:val="005A76BF"/>
    <w:rsid w:val="005A7E58"/>
    <w:rsid w:val="005B0012"/>
    <w:rsid w:val="005B00FA"/>
    <w:rsid w:val="005B0142"/>
    <w:rsid w:val="005B05F8"/>
    <w:rsid w:val="005B1A9A"/>
    <w:rsid w:val="005B2608"/>
    <w:rsid w:val="005B2A3A"/>
    <w:rsid w:val="005B2BF6"/>
    <w:rsid w:val="005B2D44"/>
    <w:rsid w:val="005B34AA"/>
    <w:rsid w:val="005B3887"/>
    <w:rsid w:val="005B4081"/>
    <w:rsid w:val="005B4534"/>
    <w:rsid w:val="005B4621"/>
    <w:rsid w:val="005B48DD"/>
    <w:rsid w:val="005B4DF0"/>
    <w:rsid w:val="005B55A5"/>
    <w:rsid w:val="005B56EC"/>
    <w:rsid w:val="005B5C76"/>
    <w:rsid w:val="005B6537"/>
    <w:rsid w:val="005B682C"/>
    <w:rsid w:val="005B705F"/>
    <w:rsid w:val="005B746F"/>
    <w:rsid w:val="005B7B14"/>
    <w:rsid w:val="005B7CE8"/>
    <w:rsid w:val="005C0691"/>
    <w:rsid w:val="005C08DA"/>
    <w:rsid w:val="005C0B9B"/>
    <w:rsid w:val="005C109D"/>
    <w:rsid w:val="005C11FE"/>
    <w:rsid w:val="005C1BCA"/>
    <w:rsid w:val="005C2CFD"/>
    <w:rsid w:val="005C30C0"/>
    <w:rsid w:val="005C345D"/>
    <w:rsid w:val="005C3617"/>
    <w:rsid w:val="005C3CC8"/>
    <w:rsid w:val="005C42FE"/>
    <w:rsid w:val="005C515F"/>
    <w:rsid w:val="005C5369"/>
    <w:rsid w:val="005C53CF"/>
    <w:rsid w:val="005C5DA8"/>
    <w:rsid w:val="005C5F11"/>
    <w:rsid w:val="005C663D"/>
    <w:rsid w:val="005C6B34"/>
    <w:rsid w:val="005C721D"/>
    <w:rsid w:val="005C7855"/>
    <w:rsid w:val="005C7999"/>
    <w:rsid w:val="005D00FF"/>
    <w:rsid w:val="005D029D"/>
    <w:rsid w:val="005D2918"/>
    <w:rsid w:val="005D3E95"/>
    <w:rsid w:val="005D54A7"/>
    <w:rsid w:val="005D59A5"/>
    <w:rsid w:val="005D5C38"/>
    <w:rsid w:val="005D6426"/>
    <w:rsid w:val="005D70B4"/>
    <w:rsid w:val="005D7903"/>
    <w:rsid w:val="005E0422"/>
    <w:rsid w:val="005E19EA"/>
    <w:rsid w:val="005E20D9"/>
    <w:rsid w:val="005E22DE"/>
    <w:rsid w:val="005E3EA1"/>
    <w:rsid w:val="005E437F"/>
    <w:rsid w:val="005E45AD"/>
    <w:rsid w:val="005E4679"/>
    <w:rsid w:val="005E4E01"/>
    <w:rsid w:val="005E5539"/>
    <w:rsid w:val="005E57E2"/>
    <w:rsid w:val="005E58B5"/>
    <w:rsid w:val="005E5F3F"/>
    <w:rsid w:val="005E6ABA"/>
    <w:rsid w:val="005E6D34"/>
    <w:rsid w:val="005E7C05"/>
    <w:rsid w:val="005F10B4"/>
    <w:rsid w:val="005F1293"/>
    <w:rsid w:val="005F1A08"/>
    <w:rsid w:val="005F1A12"/>
    <w:rsid w:val="005F1D1D"/>
    <w:rsid w:val="005F2112"/>
    <w:rsid w:val="005F279F"/>
    <w:rsid w:val="005F2D13"/>
    <w:rsid w:val="005F4051"/>
    <w:rsid w:val="005F465E"/>
    <w:rsid w:val="005F4686"/>
    <w:rsid w:val="005F48A1"/>
    <w:rsid w:val="005F5349"/>
    <w:rsid w:val="005F5594"/>
    <w:rsid w:val="005F5DCD"/>
    <w:rsid w:val="005F60BD"/>
    <w:rsid w:val="005F626A"/>
    <w:rsid w:val="005F71EF"/>
    <w:rsid w:val="005F798B"/>
    <w:rsid w:val="005F7A1B"/>
    <w:rsid w:val="00600130"/>
    <w:rsid w:val="00600334"/>
    <w:rsid w:val="006007A8"/>
    <w:rsid w:val="00601890"/>
    <w:rsid w:val="00601B30"/>
    <w:rsid w:val="00601E15"/>
    <w:rsid w:val="006023A0"/>
    <w:rsid w:val="00602A80"/>
    <w:rsid w:val="00602E4B"/>
    <w:rsid w:val="006030C9"/>
    <w:rsid w:val="0060321E"/>
    <w:rsid w:val="00603BAE"/>
    <w:rsid w:val="006053E8"/>
    <w:rsid w:val="0060577E"/>
    <w:rsid w:val="00606083"/>
    <w:rsid w:val="00606165"/>
    <w:rsid w:val="00607087"/>
    <w:rsid w:val="0060713D"/>
    <w:rsid w:val="00607143"/>
    <w:rsid w:val="006071C1"/>
    <w:rsid w:val="00607F03"/>
    <w:rsid w:val="006102D7"/>
    <w:rsid w:val="006109B0"/>
    <w:rsid w:val="00610A0E"/>
    <w:rsid w:val="00610AEC"/>
    <w:rsid w:val="00610B66"/>
    <w:rsid w:val="006114D8"/>
    <w:rsid w:val="00612A3A"/>
    <w:rsid w:val="00612AD1"/>
    <w:rsid w:val="00612E64"/>
    <w:rsid w:val="00613E61"/>
    <w:rsid w:val="0061423D"/>
    <w:rsid w:val="0061475A"/>
    <w:rsid w:val="00614F97"/>
    <w:rsid w:val="00615086"/>
    <w:rsid w:val="00615B07"/>
    <w:rsid w:val="00615CA2"/>
    <w:rsid w:val="00615F81"/>
    <w:rsid w:val="0061622C"/>
    <w:rsid w:val="006163E7"/>
    <w:rsid w:val="00617E4E"/>
    <w:rsid w:val="00617F72"/>
    <w:rsid w:val="00620142"/>
    <w:rsid w:val="00621607"/>
    <w:rsid w:val="00621D9C"/>
    <w:rsid w:val="00622067"/>
    <w:rsid w:val="00623391"/>
    <w:rsid w:val="006237BC"/>
    <w:rsid w:val="00623B6F"/>
    <w:rsid w:val="00624484"/>
    <w:rsid w:val="00625469"/>
    <w:rsid w:val="00626116"/>
    <w:rsid w:val="0062623B"/>
    <w:rsid w:val="00626647"/>
    <w:rsid w:val="006269BC"/>
    <w:rsid w:val="00627BD0"/>
    <w:rsid w:val="00630020"/>
    <w:rsid w:val="00630154"/>
    <w:rsid w:val="00630460"/>
    <w:rsid w:val="006310E2"/>
    <w:rsid w:val="006312DE"/>
    <w:rsid w:val="006313CA"/>
    <w:rsid w:val="00631434"/>
    <w:rsid w:val="006324AB"/>
    <w:rsid w:val="0063257C"/>
    <w:rsid w:val="00633090"/>
    <w:rsid w:val="00633111"/>
    <w:rsid w:val="00633395"/>
    <w:rsid w:val="0063393D"/>
    <w:rsid w:val="00633A41"/>
    <w:rsid w:val="00633E48"/>
    <w:rsid w:val="00634361"/>
    <w:rsid w:val="00635131"/>
    <w:rsid w:val="006356CD"/>
    <w:rsid w:val="006363D3"/>
    <w:rsid w:val="00636747"/>
    <w:rsid w:val="00636863"/>
    <w:rsid w:val="00637CE8"/>
    <w:rsid w:val="00637F51"/>
    <w:rsid w:val="00637FD5"/>
    <w:rsid w:val="00640025"/>
    <w:rsid w:val="006401C7"/>
    <w:rsid w:val="00641192"/>
    <w:rsid w:val="00642353"/>
    <w:rsid w:val="006425F7"/>
    <w:rsid w:val="00642A1B"/>
    <w:rsid w:val="0064334A"/>
    <w:rsid w:val="006436C0"/>
    <w:rsid w:val="00643925"/>
    <w:rsid w:val="00643A17"/>
    <w:rsid w:val="00643B4A"/>
    <w:rsid w:val="00644115"/>
    <w:rsid w:val="006445F0"/>
    <w:rsid w:val="00644A66"/>
    <w:rsid w:val="00645257"/>
    <w:rsid w:val="00645A85"/>
    <w:rsid w:val="00645CC9"/>
    <w:rsid w:val="00646B70"/>
    <w:rsid w:val="00646F23"/>
    <w:rsid w:val="00647987"/>
    <w:rsid w:val="00650934"/>
    <w:rsid w:val="006509FA"/>
    <w:rsid w:val="00650A06"/>
    <w:rsid w:val="00650DCB"/>
    <w:rsid w:val="00651748"/>
    <w:rsid w:val="00651B5D"/>
    <w:rsid w:val="00651CE5"/>
    <w:rsid w:val="00652324"/>
    <w:rsid w:val="00652558"/>
    <w:rsid w:val="00652586"/>
    <w:rsid w:val="006529A9"/>
    <w:rsid w:val="00652F06"/>
    <w:rsid w:val="00654A1A"/>
    <w:rsid w:val="006550B4"/>
    <w:rsid w:val="006551FD"/>
    <w:rsid w:val="006553F6"/>
    <w:rsid w:val="006564E9"/>
    <w:rsid w:val="006568D0"/>
    <w:rsid w:val="006569BE"/>
    <w:rsid w:val="00656B25"/>
    <w:rsid w:val="00656C7F"/>
    <w:rsid w:val="006572E8"/>
    <w:rsid w:val="006574A8"/>
    <w:rsid w:val="00657F4E"/>
    <w:rsid w:val="0066000C"/>
    <w:rsid w:val="00660A5A"/>
    <w:rsid w:val="00660D7C"/>
    <w:rsid w:val="00660EC8"/>
    <w:rsid w:val="00661121"/>
    <w:rsid w:val="00661902"/>
    <w:rsid w:val="00661A15"/>
    <w:rsid w:val="006626E7"/>
    <w:rsid w:val="00662868"/>
    <w:rsid w:val="006639C3"/>
    <w:rsid w:val="00664D94"/>
    <w:rsid w:val="0066507C"/>
    <w:rsid w:val="0066518D"/>
    <w:rsid w:val="00665214"/>
    <w:rsid w:val="006652E5"/>
    <w:rsid w:val="00665316"/>
    <w:rsid w:val="0066542E"/>
    <w:rsid w:val="00665927"/>
    <w:rsid w:val="0066620E"/>
    <w:rsid w:val="00666674"/>
    <w:rsid w:val="00666A1E"/>
    <w:rsid w:val="0066739E"/>
    <w:rsid w:val="00667B19"/>
    <w:rsid w:val="00670A48"/>
    <w:rsid w:val="00670AF4"/>
    <w:rsid w:val="00671795"/>
    <w:rsid w:val="006717E2"/>
    <w:rsid w:val="006719D3"/>
    <w:rsid w:val="0067208B"/>
    <w:rsid w:val="006727A8"/>
    <w:rsid w:val="00672E25"/>
    <w:rsid w:val="00673C39"/>
    <w:rsid w:val="00674074"/>
    <w:rsid w:val="006744D5"/>
    <w:rsid w:val="0067461E"/>
    <w:rsid w:val="00674733"/>
    <w:rsid w:val="0067559B"/>
    <w:rsid w:val="00675EF4"/>
    <w:rsid w:val="0067606C"/>
    <w:rsid w:val="006762E0"/>
    <w:rsid w:val="006767A3"/>
    <w:rsid w:val="00677A3D"/>
    <w:rsid w:val="00677FBE"/>
    <w:rsid w:val="00680321"/>
    <w:rsid w:val="00680821"/>
    <w:rsid w:val="00680931"/>
    <w:rsid w:val="00680C83"/>
    <w:rsid w:val="006813A0"/>
    <w:rsid w:val="00681A04"/>
    <w:rsid w:val="00682497"/>
    <w:rsid w:val="00682C37"/>
    <w:rsid w:val="00683CDE"/>
    <w:rsid w:val="00684C9E"/>
    <w:rsid w:val="00684D99"/>
    <w:rsid w:val="0068624B"/>
    <w:rsid w:val="006862E0"/>
    <w:rsid w:val="00686451"/>
    <w:rsid w:val="00686931"/>
    <w:rsid w:val="00686C15"/>
    <w:rsid w:val="00686CC8"/>
    <w:rsid w:val="00686D47"/>
    <w:rsid w:val="00686EFD"/>
    <w:rsid w:val="0068750F"/>
    <w:rsid w:val="00687956"/>
    <w:rsid w:val="00687BCA"/>
    <w:rsid w:val="00687D56"/>
    <w:rsid w:val="0069068C"/>
    <w:rsid w:val="0069077C"/>
    <w:rsid w:val="00690B09"/>
    <w:rsid w:val="00692AD3"/>
    <w:rsid w:val="006937A2"/>
    <w:rsid w:val="006958D6"/>
    <w:rsid w:val="00695DD8"/>
    <w:rsid w:val="0069665A"/>
    <w:rsid w:val="006973EC"/>
    <w:rsid w:val="00697F79"/>
    <w:rsid w:val="006A099A"/>
    <w:rsid w:val="006A099D"/>
    <w:rsid w:val="006A1FA7"/>
    <w:rsid w:val="006A2234"/>
    <w:rsid w:val="006A343D"/>
    <w:rsid w:val="006A357D"/>
    <w:rsid w:val="006A3D43"/>
    <w:rsid w:val="006A489F"/>
    <w:rsid w:val="006A4B68"/>
    <w:rsid w:val="006A4DF0"/>
    <w:rsid w:val="006A5C36"/>
    <w:rsid w:val="006A67C3"/>
    <w:rsid w:val="006A7789"/>
    <w:rsid w:val="006A7C30"/>
    <w:rsid w:val="006A7C40"/>
    <w:rsid w:val="006A7D21"/>
    <w:rsid w:val="006B0194"/>
    <w:rsid w:val="006B04E0"/>
    <w:rsid w:val="006B0596"/>
    <w:rsid w:val="006B0DE9"/>
    <w:rsid w:val="006B0F49"/>
    <w:rsid w:val="006B11DD"/>
    <w:rsid w:val="006B11F3"/>
    <w:rsid w:val="006B2F37"/>
    <w:rsid w:val="006B373E"/>
    <w:rsid w:val="006B389B"/>
    <w:rsid w:val="006B4D31"/>
    <w:rsid w:val="006B5104"/>
    <w:rsid w:val="006B52D3"/>
    <w:rsid w:val="006B5744"/>
    <w:rsid w:val="006B5CB3"/>
    <w:rsid w:val="006B6178"/>
    <w:rsid w:val="006B66DD"/>
    <w:rsid w:val="006B6705"/>
    <w:rsid w:val="006B7877"/>
    <w:rsid w:val="006C0256"/>
    <w:rsid w:val="006C059E"/>
    <w:rsid w:val="006C1348"/>
    <w:rsid w:val="006C1B6E"/>
    <w:rsid w:val="006C1C39"/>
    <w:rsid w:val="006C1E2E"/>
    <w:rsid w:val="006C2F31"/>
    <w:rsid w:val="006C3397"/>
    <w:rsid w:val="006C3DC8"/>
    <w:rsid w:val="006C4209"/>
    <w:rsid w:val="006C42AA"/>
    <w:rsid w:val="006C5441"/>
    <w:rsid w:val="006C566C"/>
    <w:rsid w:val="006C5918"/>
    <w:rsid w:val="006C5B80"/>
    <w:rsid w:val="006C65BA"/>
    <w:rsid w:val="006C72E9"/>
    <w:rsid w:val="006C7EBE"/>
    <w:rsid w:val="006D02B8"/>
    <w:rsid w:val="006D05D6"/>
    <w:rsid w:val="006D0B78"/>
    <w:rsid w:val="006D0C8D"/>
    <w:rsid w:val="006D0E38"/>
    <w:rsid w:val="006D1576"/>
    <w:rsid w:val="006D20DC"/>
    <w:rsid w:val="006D2BAF"/>
    <w:rsid w:val="006D2D66"/>
    <w:rsid w:val="006D3BBC"/>
    <w:rsid w:val="006D4D5E"/>
    <w:rsid w:val="006D4D66"/>
    <w:rsid w:val="006D4D97"/>
    <w:rsid w:val="006D4E6F"/>
    <w:rsid w:val="006D50C9"/>
    <w:rsid w:val="006D51EB"/>
    <w:rsid w:val="006D5586"/>
    <w:rsid w:val="006D5625"/>
    <w:rsid w:val="006D6AD4"/>
    <w:rsid w:val="006D6C52"/>
    <w:rsid w:val="006D7511"/>
    <w:rsid w:val="006D79B8"/>
    <w:rsid w:val="006D7A45"/>
    <w:rsid w:val="006D7D4B"/>
    <w:rsid w:val="006E03BD"/>
    <w:rsid w:val="006E0B59"/>
    <w:rsid w:val="006E1697"/>
    <w:rsid w:val="006E177B"/>
    <w:rsid w:val="006E1A98"/>
    <w:rsid w:val="006E2225"/>
    <w:rsid w:val="006E261E"/>
    <w:rsid w:val="006E2976"/>
    <w:rsid w:val="006E4293"/>
    <w:rsid w:val="006E486E"/>
    <w:rsid w:val="006E4C18"/>
    <w:rsid w:val="006E506A"/>
    <w:rsid w:val="006E52BA"/>
    <w:rsid w:val="006E5923"/>
    <w:rsid w:val="006E5999"/>
    <w:rsid w:val="006E6B60"/>
    <w:rsid w:val="006E6D6F"/>
    <w:rsid w:val="006E6DB5"/>
    <w:rsid w:val="006E6DF3"/>
    <w:rsid w:val="006E7009"/>
    <w:rsid w:val="006E72A8"/>
    <w:rsid w:val="006E731E"/>
    <w:rsid w:val="006E7408"/>
    <w:rsid w:val="006E7951"/>
    <w:rsid w:val="006E7C9A"/>
    <w:rsid w:val="006E7DCE"/>
    <w:rsid w:val="006F04A5"/>
    <w:rsid w:val="006F0AAC"/>
    <w:rsid w:val="006F0AFE"/>
    <w:rsid w:val="006F112C"/>
    <w:rsid w:val="006F13C7"/>
    <w:rsid w:val="006F1C1F"/>
    <w:rsid w:val="006F29D8"/>
    <w:rsid w:val="006F2A60"/>
    <w:rsid w:val="006F2B21"/>
    <w:rsid w:val="006F2F1E"/>
    <w:rsid w:val="006F3783"/>
    <w:rsid w:val="006F3E90"/>
    <w:rsid w:val="006F47D2"/>
    <w:rsid w:val="006F4BFB"/>
    <w:rsid w:val="006F4C70"/>
    <w:rsid w:val="006F4D59"/>
    <w:rsid w:val="006F52B7"/>
    <w:rsid w:val="006F5D1F"/>
    <w:rsid w:val="006F60D3"/>
    <w:rsid w:val="006F6119"/>
    <w:rsid w:val="006F636E"/>
    <w:rsid w:val="006F68C9"/>
    <w:rsid w:val="006F6A7E"/>
    <w:rsid w:val="006F73E2"/>
    <w:rsid w:val="006F7963"/>
    <w:rsid w:val="006F7D22"/>
    <w:rsid w:val="00700286"/>
    <w:rsid w:val="00700C76"/>
    <w:rsid w:val="00701315"/>
    <w:rsid w:val="00701AF6"/>
    <w:rsid w:val="00701B7F"/>
    <w:rsid w:val="007021A9"/>
    <w:rsid w:val="0070276D"/>
    <w:rsid w:val="00702DD1"/>
    <w:rsid w:val="00702FA7"/>
    <w:rsid w:val="00703701"/>
    <w:rsid w:val="00703F13"/>
    <w:rsid w:val="0070413A"/>
    <w:rsid w:val="00704CDB"/>
    <w:rsid w:val="00704F40"/>
    <w:rsid w:val="00705631"/>
    <w:rsid w:val="00705C97"/>
    <w:rsid w:val="00705D9B"/>
    <w:rsid w:val="00705DFC"/>
    <w:rsid w:val="0070610C"/>
    <w:rsid w:val="007063EE"/>
    <w:rsid w:val="00706492"/>
    <w:rsid w:val="00706AC2"/>
    <w:rsid w:val="00706BFC"/>
    <w:rsid w:val="00706F60"/>
    <w:rsid w:val="00706FA0"/>
    <w:rsid w:val="00706FE4"/>
    <w:rsid w:val="00707448"/>
    <w:rsid w:val="0070777C"/>
    <w:rsid w:val="0070789B"/>
    <w:rsid w:val="00707A03"/>
    <w:rsid w:val="00710F2B"/>
    <w:rsid w:val="0071115F"/>
    <w:rsid w:val="007114AB"/>
    <w:rsid w:val="0071202D"/>
    <w:rsid w:val="00713083"/>
    <w:rsid w:val="0071335B"/>
    <w:rsid w:val="00713E85"/>
    <w:rsid w:val="007142B7"/>
    <w:rsid w:val="007149EB"/>
    <w:rsid w:val="00714D8E"/>
    <w:rsid w:val="007154B8"/>
    <w:rsid w:val="00715CD0"/>
    <w:rsid w:val="0071671A"/>
    <w:rsid w:val="0071708B"/>
    <w:rsid w:val="007177F1"/>
    <w:rsid w:val="00717AAC"/>
    <w:rsid w:val="00720DC3"/>
    <w:rsid w:val="00720FAD"/>
    <w:rsid w:val="0072168B"/>
    <w:rsid w:val="0072170A"/>
    <w:rsid w:val="00721EE2"/>
    <w:rsid w:val="00722215"/>
    <w:rsid w:val="00722458"/>
    <w:rsid w:val="00722842"/>
    <w:rsid w:val="00722B6D"/>
    <w:rsid w:val="00722BC7"/>
    <w:rsid w:val="00722D13"/>
    <w:rsid w:val="0072391F"/>
    <w:rsid w:val="00724126"/>
    <w:rsid w:val="0072415A"/>
    <w:rsid w:val="007241AA"/>
    <w:rsid w:val="00724C29"/>
    <w:rsid w:val="00724CE6"/>
    <w:rsid w:val="00724EF0"/>
    <w:rsid w:val="00725B1B"/>
    <w:rsid w:val="00725C2D"/>
    <w:rsid w:val="00726A26"/>
    <w:rsid w:val="00727372"/>
    <w:rsid w:val="00727746"/>
    <w:rsid w:val="00727942"/>
    <w:rsid w:val="00727E24"/>
    <w:rsid w:val="00727F08"/>
    <w:rsid w:val="007305C6"/>
    <w:rsid w:val="007306DD"/>
    <w:rsid w:val="00730B1A"/>
    <w:rsid w:val="007322A6"/>
    <w:rsid w:val="00732C4B"/>
    <w:rsid w:val="00732C7D"/>
    <w:rsid w:val="0073453B"/>
    <w:rsid w:val="00734894"/>
    <w:rsid w:val="00734E95"/>
    <w:rsid w:val="007350B9"/>
    <w:rsid w:val="00735518"/>
    <w:rsid w:val="00735648"/>
    <w:rsid w:val="00736213"/>
    <w:rsid w:val="00736F81"/>
    <w:rsid w:val="00737811"/>
    <w:rsid w:val="00737833"/>
    <w:rsid w:val="00737A13"/>
    <w:rsid w:val="007406E1"/>
    <w:rsid w:val="007420E1"/>
    <w:rsid w:val="00743DEA"/>
    <w:rsid w:val="0074432B"/>
    <w:rsid w:val="0074452B"/>
    <w:rsid w:val="00744909"/>
    <w:rsid w:val="0074558B"/>
    <w:rsid w:val="00746266"/>
    <w:rsid w:val="00746312"/>
    <w:rsid w:val="007466B2"/>
    <w:rsid w:val="00746BA7"/>
    <w:rsid w:val="00747095"/>
    <w:rsid w:val="00747A35"/>
    <w:rsid w:val="00747B89"/>
    <w:rsid w:val="00747EB1"/>
    <w:rsid w:val="0075192B"/>
    <w:rsid w:val="00752190"/>
    <w:rsid w:val="00752395"/>
    <w:rsid w:val="00752B84"/>
    <w:rsid w:val="00752E28"/>
    <w:rsid w:val="00754658"/>
    <w:rsid w:val="00754D1E"/>
    <w:rsid w:val="00754D29"/>
    <w:rsid w:val="007557A7"/>
    <w:rsid w:val="0075597C"/>
    <w:rsid w:val="00755A76"/>
    <w:rsid w:val="007568DB"/>
    <w:rsid w:val="007569FC"/>
    <w:rsid w:val="00756BDD"/>
    <w:rsid w:val="0075723C"/>
    <w:rsid w:val="007608B5"/>
    <w:rsid w:val="00760A02"/>
    <w:rsid w:val="00761583"/>
    <w:rsid w:val="007616C4"/>
    <w:rsid w:val="00762A6E"/>
    <w:rsid w:val="00763311"/>
    <w:rsid w:val="00764429"/>
    <w:rsid w:val="007649BD"/>
    <w:rsid w:val="00764BB2"/>
    <w:rsid w:val="00764BB3"/>
    <w:rsid w:val="00764EFD"/>
    <w:rsid w:val="00765014"/>
    <w:rsid w:val="00765105"/>
    <w:rsid w:val="0076539E"/>
    <w:rsid w:val="00765E6A"/>
    <w:rsid w:val="007668DB"/>
    <w:rsid w:val="007670ED"/>
    <w:rsid w:val="0076798D"/>
    <w:rsid w:val="0077022F"/>
    <w:rsid w:val="007709A4"/>
    <w:rsid w:val="00770C4C"/>
    <w:rsid w:val="00770D51"/>
    <w:rsid w:val="00771012"/>
    <w:rsid w:val="00771753"/>
    <w:rsid w:val="00771774"/>
    <w:rsid w:val="00771F1E"/>
    <w:rsid w:val="00772B34"/>
    <w:rsid w:val="00772B86"/>
    <w:rsid w:val="00772CFA"/>
    <w:rsid w:val="00773234"/>
    <w:rsid w:val="00773555"/>
    <w:rsid w:val="00775177"/>
    <w:rsid w:val="007754A3"/>
    <w:rsid w:val="00775691"/>
    <w:rsid w:val="00775A21"/>
    <w:rsid w:val="00775BA2"/>
    <w:rsid w:val="00775FA5"/>
    <w:rsid w:val="0077606B"/>
    <w:rsid w:val="007766D0"/>
    <w:rsid w:val="007770F4"/>
    <w:rsid w:val="00777E50"/>
    <w:rsid w:val="007806A3"/>
    <w:rsid w:val="00781CB9"/>
    <w:rsid w:val="00782136"/>
    <w:rsid w:val="00782D64"/>
    <w:rsid w:val="00782D98"/>
    <w:rsid w:val="00782ED6"/>
    <w:rsid w:val="00782F5F"/>
    <w:rsid w:val="00783346"/>
    <w:rsid w:val="00783523"/>
    <w:rsid w:val="007837A3"/>
    <w:rsid w:val="007847F9"/>
    <w:rsid w:val="00784918"/>
    <w:rsid w:val="0078498A"/>
    <w:rsid w:val="00786423"/>
    <w:rsid w:val="0078648E"/>
    <w:rsid w:val="00786D59"/>
    <w:rsid w:val="0078711F"/>
    <w:rsid w:val="0078712D"/>
    <w:rsid w:val="007871C8"/>
    <w:rsid w:val="00787B03"/>
    <w:rsid w:val="00787C76"/>
    <w:rsid w:val="00787CC1"/>
    <w:rsid w:val="007903E3"/>
    <w:rsid w:val="00790BC6"/>
    <w:rsid w:val="0079104C"/>
    <w:rsid w:val="007917F2"/>
    <w:rsid w:val="00791B5E"/>
    <w:rsid w:val="00791B66"/>
    <w:rsid w:val="00792019"/>
    <w:rsid w:val="00792208"/>
    <w:rsid w:val="00792D13"/>
    <w:rsid w:val="00792D94"/>
    <w:rsid w:val="00793E42"/>
    <w:rsid w:val="007940CE"/>
    <w:rsid w:val="00794878"/>
    <w:rsid w:val="007949A5"/>
    <w:rsid w:val="00794F61"/>
    <w:rsid w:val="00795A56"/>
    <w:rsid w:val="00797E8E"/>
    <w:rsid w:val="007A00AA"/>
    <w:rsid w:val="007A01AB"/>
    <w:rsid w:val="007A07DD"/>
    <w:rsid w:val="007A0832"/>
    <w:rsid w:val="007A16F7"/>
    <w:rsid w:val="007A1996"/>
    <w:rsid w:val="007A34C7"/>
    <w:rsid w:val="007A376C"/>
    <w:rsid w:val="007A47B3"/>
    <w:rsid w:val="007A4DE6"/>
    <w:rsid w:val="007A4F1C"/>
    <w:rsid w:val="007A570A"/>
    <w:rsid w:val="007A653E"/>
    <w:rsid w:val="007A7587"/>
    <w:rsid w:val="007A7C83"/>
    <w:rsid w:val="007A7DE2"/>
    <w:rsid w:val="007A7E38"/>
    <w:rsid w:val="007B0324"/>
    <w:rsid w:val="007B03A5"/>
    <w:rsid w:val="007B06D3"/>
    <w:rsid w:val="007B0976"/>
    <w:rsid w:val="007B0A4F"/>
    <w:rsid w:val="007B0B0F"/>
    <w:rsid w:val="007B129D"/>
    <w:rsid w:val="007B1AFB"/>
    <w:rsid w:val="007B23A7"/>
    <w:rsid w:val="007B27BE"/>
    <w:rsid w:val="007B2910"/>
    <w:rsid w:val="007B2968"/>
    <w:rsid w:val="007B3EAE"/>
    <w:rsid w:val="007B4494"/>
    <w:rsid w:val="007B44D3"/>
    <w:rsid w:val="007B5061"/>
    <w:rsid w:val="007B5441"/>
    <w:rsid w:val="007B5593"/>
    <w:rsid w:val="007B5767"/>
    <w:rsid w:val="007B611C"/>
    <w:rsid w:val="007B6259"/>
    <w:rsid w:val="007B677A"/>
    <w:rsid w:val="007B6C6A"/>
    <w:rsid w:val="007B725B"/>
    <w:rsid w:val="007B73CF"/>
    <w:rsid w:val="007B752A"/>
    <w:rsid w:val="007B7A5D"/>
    <w:rsid w:val="007C00C9"/>
    <w:rsid w:val="007C0AF9"/>
    <w:rsid w:val="007C0EEE"/>
    <w:rsid w:val="007C1ACF"/>
    <w:rsid w:val="007C1D57"/>
    <w:rsid w:val="007C2413"/>
    <w:rsid w:val="007C25A7"/>
    <w:rsid w:val="007C2668"/>
    <w:rsid w:val="007C30F7"/>
    <w:rsid w:val="007C32A2"/>
    <w:rsid w:val="007C3A29"/>
    <w:rsid w:val="007C3EE5"/>
    <w:rsid w:val="007C4F58"/>
    <w:rsid w:val="007C51D7"/>
    <w:rsid w:val="007C548C"/>
    <w:rsid w:val="007C5E4B"/>
    <w:rsid w:val="007C65F5"/>
    <w:rsid w:val="007C6F4D"/>
    <w:rsid w:val="007C7979"/>
    <w:rsid w:val="007D065D"/>
    <w:rsid w:val="007D0F6F"/>
    <w:rsid w:val="007D1B5E"/>
    <w:rsid w:val="007D1F0F"/>
    <w:rsid w:val="007D2720"/>
    <w:rsid w:val="007D2A7A"/>
    <w:rsid w:val="007D2BA9"/>
    <w:rsid w:val="007D35E9"/>
    <w:rsid w:val="007D369E"/>
    <w:rsid w:val="007D387C"/>
    <w:rsid w:val="007D455E"/>
    <w:rsid w:val="007D520E"/>
    <w:rsid w:val="007D546D"/>
    <w:rsid w:val="007D5E4E"/>
    <w:rsid w:val="007D61B9"/>
    <w:rsid w:val="007D6754"/>
    <w:rsid w:val="007D67EB"/>
    <w:rsid w:val="007D71A6"/>
    <w:rsid w:val="007D7561"/>
    <w:rsid w:val="007D7642"/>
    <w:rsid w:val="007E0058"/>
    <w:rsid w:val="007E08B2"/>
    <w:rsid w:val="007E093F"/>
    <w:rsid w:val="007E0F16"/>
    <w:rsid w:val="007E0FCC"/>
    <w:rsid w:val="007E17D5"/>
    <w:rsid w:val="007E188F"/>
    <w:rsid w:val="007E1A98"/>
    <w:rsid w:val="007E1B11"/>
    <w:rsid w:val="007E2A5C"/>
    <w:rsid w:val="007E2CC5"/>
    <w:rsid w:val="007E2D81"/>
    <w:rsid w:val="007E3710"/>
    <w:rsid w:val="007E3CAE"/>
    <w:rsid w:val="007E3CF6"/>
    <w:rsid w:val="007E3FC1"/>
    <w:rsid w:val="007E3FDD"/>
    <w:rsid w:val="007E4D40"/>
    <w:rsid w:val="007E5675"/>
    <w:rsid w:val="007E5E48"/>
    <w:rsid w:val="007E65F1"/>
    <w:rsid w:val="007E6B64"/>
    <w:rsid w:val="007E77DB"/>
    <w:rsid w:val="007E7884"/>
    <w:rsid w:val="007E79C0"/>
    <w:rsid w:val="007E7B0B"/>
    <w:rsid w:val="007F047B"/>
    <w:rsid w:val="007F04A9"/>
    <w:rsid w:val="007F0777"/>
    <w:rsid w:val="007F0D7F"/>
    <w:rsid w:val="007F1B6C"/>
    <w:rsid w:val="007F1EBA"/>
    <w:rsid w:val="007F2927"/>
    <w:rsid w:val="007F3BB5"/>
    <w:rsid w:val="007F3BDB"/>
    <w:rsid w:val="007F4BF4"/>
    <w:rsid w:val="007F4E82"/>
    <w:rsid w:val="007F564E"/>
    <w:rsid w:val="007F580C"/>
    <w:rsid w:val="007F5A01"/>
    <w:rsid w:val="007F5C41"/>
    <w:rsid w:val="007F5DC8"/>
    <w:rsid w:val="007F5F9C"/>
    <w:rsid w:val="007F66CD"/>
    <w:rsid w:val="007F6E99"/>
    <w:rsid w:val="007F6E9B"/>
    <w:rsid w:val="007F6EA0"/>
    <w:rsid w:val="007F702F"/>
    <w:rsid w:val="007F7B12"/>
    <w:rsid w:val="007F7EB3"/>
    <w:rsid w:val="007F7F0A"/>
    <w:rsid w:val="008021C2"/>
    <w:rsid w:val="00802626"/>
    <w:rsid w:val="00802C60"/>
    <w:rsid w:val="00802C64"/>
    <w:rsid w:val="00802FE4"/>
    <w:rsid w:val="0080304F"/>
    <w:rsid w:val="008034EA"/>
    <w:rsid w:val="008042EC"/>
    <w:rsid w:val="00804737"/>
    <w:rsid w:val="00805530"/>
    <w:rsid w:val="008060F4"/>
    <w:rsid w:val="00806A4D"/>
    <w:rsid w:val="00806D46"/>
    <w:rsid w:val="00807275"/>
    <w:rsid w:val="00807589"/>
    <w:rsid w:val="008077DA"/>
    <w:rsid w:val="0080795D"/>
    <w:rsid w:val="00807B98"/>
    <w:rsid w:val="00810863"/>
    <w:rsid w:val="0081147B"/>
    <w:rsid w:val="008115CE"/>
    <w:rsid w:val="00812ACF"/>
    <w:rsid w:val="00812B09"/>
    <w:rsid w:val="0081306C"/>
    <w:rsid w:val="00813099"/>
    <w:rsid w:val="00813DBB"/>
    <w:rsid w:val="00813F12"/>
    <w:rsid w:val="00814B2D"/>
    <w:rsid w:val="00814DD2"/>
    <w:rsid w:val="00814EAC"/>
    <w:rsid w:val="008154CD"/>
    <w:rsid w:val="008156F1"/>
    <w:rsid w:val="008161D0"/>
    <w:rsid w:val="0081673C"/>
    <w:rsid w:val="00817010"/>
    <w:rsid w:val="00817EC0"/>
    <w:rsid w:val="00820550"/>
    <w:rsid w:val="00820AC5"/>
    <w:rsid w:val="0082132E"/>
    <w:rsid w:val="008217E5"/>
    <w:rsid w:val="00822C53"/>
    <w:rsid w:val="00822D7F"/>
    <w:rsid w:val="0082346A"/>
    <w:rsid w:val="00823693"/>
    <w:rsid w:val="0082399A"/>
    <w:rsid w:val="00823C84"/>
    <w:rsid w:val="00823EFB"/>
    <w:rsid w:val="00824078"/>
    <w:rsid w:val="00824EAB"/>
    <w:rsid w:val="00825B6E"/>
    <w:rsid w:val="00825EA2"/>
    <w:rsid w:val="008262F5"/>
    <w:rsid w:val="00826698"/>
    <w:rsid w:val="008271A4"/>
    <w:rsid w:val="008274E0"/>
    <w:rsid w:val="008275B5"/>
    <w:rsid w:val="00827F07"/>
    <w:rsid w:val="008304EB"/>
    <w:rsid w:val="00830DC4"/>
    <w:rsid w:val="00831167"/>
    <w:rsid w:val="00831942"/>
    <w:rsid w:val="00831A64"/>
    <w:rsid w:val="00831BF6"/>
    <w:rsid w:val="0083359A"/>
    <w:rsid w:val="008346EC"/>
    <w:rsid w:val="00834C7C"/>
    <w:rsid w:val="00834C92"/>
    <w:rsid w:val="00835738"/>
    <w:rsid w:val="008358D9"/>
    <w:rsid w:val="00835D88"/>
    <w:rsid w:val="00836A2A"/>
    <w:rsid w:val="00836CA3"/>
    <w:rsid w:val="00837A60"/>
    <w:rsid w:val="00837E80"/>
    <w:rsid w:val="00840602"/>
    <w:rsid w:val="0084094E"/>
    <w:rsid w:val="008409B9"/>
    <w:rsid w:val="00840C02"/>
    <w:rsid w:val="008419C4"/>
    <w:rsid w:val="00841A8F"/>
    <w:rsid w:val="0084273E"/>
    <w:rsid w:val="00842E55"/>
    <w:rsid w:val="00844574"/>
    <w:rsid w:val="00844990"/>
    <w:rsid w:val="00844FB2"/>
    <w:rsid w:val="008453BD"/>
    <w:rsid w:val="00845AA0"/>
    <w:rsid w:val="00846062"/>
    <w:rsid w:val="008463BE"/>
    <w:rsid w:val="00846C29"/>
    <w:rsid w:val="00850736"/>
    <w:rsid w:val="00850B97"/>
    <w:rsid w:val="008512A0"/>
    <w:rsid w:val="008514BE"/>
    <w:rsid w:val="0085179B"/>
    <w:rsid w:val="00851D63"/>
    <w:rsid w:val="00852AED"/>
    <w:rsid w:val="008537D6"/>
    <w:rsid w:val="008544F2"/>
    <w:rsid w:val="0085479B"/>
    <w:rsid w:val="0085490B"/>
    <w:rsid w:val="0085577F"/>
    <w:rsid w:val="00855C34"/>
    <w:rsid w:val="0085674B"/>
    <w:rsid w:val="008569F2"/>
    <w:rsid w:val="00857C7F"/>
    <w:rsid w:val="00857C91"/>
    <w:rsid w:val="008608DE"/>
    <w:rsid w:val="008610AB"/>
    <w:rsid w:val="008610DC"/>
    <w:rsid w:val="00861831"/>
    <w:rsid w:val="00861A02"/>
    <w:rsid w:val="00861A52"/>
    <w:rsid w:val="00862010"/>
    <w:rsid w:val="008632BE"/>
    <w:rsid w:val="0086430B"/>
    <w:rsid w:val="00864316"/>
    <w:rsid w:val="00864E80"/>
    <w:rsid w:val="0086537E"/>
    <w:rsid w:val="008653EF"/>
    <w:rsid w:val="00865CE5"/>
    <w:rsid w:val="0086634B"/>
    <w:rsid w:val="008673D4"/>
    <w:rsid w:val="008673F9"/>
    <w:rsid w:val="00867555"/>
    <w:rsid w:val="00870105"/>
    <w:rsid w:val="00870B1C"/>
    <w:rsid w:val="00871255"/>
    <w:rsid w:val="00871DB2"/>
    <w:rsid w:val="008720E2"/>
    <w:rsid w:val="008723E1"/>
    <w:rsid w:val="00872968"/>
    <w:rsid w:val="00872D7B"/>
    <w:rsid w:val="0087325F"/>
    <w:rsid w:val="00873FB5"/>
    <w:rsid w:val="00874116"/>
    <w:rsid w:val="00874440"/>
    <w:rsid w:val="008752B0"/>
    <w:rsid w:val="008756EC"/>
    <w:rsid w:val="00875C2A"/>
    <w:rsid w:val="00876354"/>
    <w:rsid w:val="008763E0"/>
    <w:rsid w:val="0087685B"/>
    <w:rsid w:val="00877810"/>
    <w:rsid w:val="00877E41"/>
    <w:rsid w:val="008802EF"/>
    <w:rsid w:val="008802FF"/>
    <w:rsid w:val="00881327"/>
    <w:rsid w:val="008814AE"/>
    <w:rsid w:val="00882B3D"/>
    <w:rsid w:val="00882FAB"/>
    <w:rsid w:val="008832E6"/>
    <w:rsid w:val="00883680"/>
    <w:rsid w:val="0088382C"/>
    <w:rsid w:val="00884234"/>
    <w:rsid w:val="00885285"/>
    <w:rsid w:val="008853A2"/>
    <w:rsid w:val="00885968"/>
    <w:rsid w:val="00886DDD"/>
    <w:rsid w:val="0088756C"/>
    <w:rsid w:val="008875DC"/>
    <w:rsid w:val="00890090"/>
    <w:rsid w:val="008906CE"/>
    <w:rsid w:val="008911BD"/>
    <w:rsid w:val="00892371"/>
    <w:rsid w:val="0089289D"/>
    <w:rsid w:val="00892936"/>
    <w:rsid w:val="00892E47"/>
    <w:rsid w:val="008936BC"/>
    <w:rsid w:val="008939D2"/>
    <w:rsid w:val="00894448"/>
    <w:rsid w:val="00895507"/>
    <w:rsid w:val="00895756"/>
    <w:rsid w:val="0089643E"/>
    <w:rsid w:val="008969E5"/>
    <w:rsid w:val="00897509"/>
    <w:rsid w:val="00897DAD"/>
    <w:rsid w:val="00897DE5"/>
    <w:rsid w:val="008A0056"/>
    <w:rsid w:val="008A0328"/>
    <w:rsid w:val="008A25EC"/>
    <w:rsid w:val="008A3B55"/>
    <w:rsid w:val="008A4024"/>
    <w:rsid w:val="008A43AD"/>
    <w:rsid w:val="008A48E4"/>
    <w:rsid w:val="008A4E93"/>
    <w:rsid w:val="008A54D9"/>
    <w:rsid w:val="008A5933"/>
    <w:rsid w:val="008A61A1"/>
    <w:rsid w:val="008A6707"/>
    <w:rsid w:val="008A6926"/>
    <w:rsid w:val="008A6B3F"/>
    <w:rsid w:val="008A6DB0"/>
    <w:rsid w:val="008A7573"/>
    <w:rsid w:val="008A765E"/>
    <w:rsid w:val="008A7DF1"/>
    <w:rsid w:val="008B06C5"/>
    <w:rsid w:val="008B0CE3"/>
    <w:rsid w:val="008B0D05"/>
    <w:rsid w:val="008B10EB"/>
    <w:rsid w:val="008B1646"/>
    <w:rsid w:val="008B1AAA"/>
    <w:rsid w:val="008B268E"/>
    <w:rsid w:val="008B2CD3"/>
    <w:rsid w:val="008B2D34"/>
    <w:rsid w:val="008B2F79"/>
    <w:rsid w:val="008B306B"/>
    <w:rsid w:val="008B38E7"/>
    <w:rsid w:val="008B3A5F"/>
    <w:rsid w:val="008B3EF8"/>
    <w:rsid w:val="008B43AA"/>
    <w:rsid w:val="008B4A8F"/>
    <w:rsid w:val="008B5331"/>
    <w:rsid w:val="008B5989"/>
    <w:rsid w:val="008B6221"/>
    <w:rsid w:val="008B65CE"/>
    <w:rsid w:val="008B6D32"/>
    <w:rsid w:val="008B740D"/>
    <w:rsid w:val="008B7CC3"/>
    <w:rsid w:val="008C0038"/>
    <w:rsid w:val="008C050F"/>
    <w:rsid w:val="008C0842"/>
    <w:rsid w:val="008C1341"/>
    <w:rsid w:val="008C17D1"/>
    <w:rsid w:val="008C1886"/>
    <w:rsid w:val="008C1D9E"/>
    <w:rsid w:val="008C2833"/>
    <w:rsid w:val="008C2C7B"/>
    <w:rsid w:val="008C2F05"/>
    <w:rsid w:val="008C305A"/>
    <w:rsid w:val="008C32AB"/>
    <w:rsid w:val="008C3783"/>
    <w:rsid w:val="008C434B"/>
    <w:rsid w:val="008C4815"/>
    <w:rsid w:val="008C4B9A"/>
    <w:rsid w:val="008C5086"/>
    <w:rsid w:val="008C5352"/>
    <w:rsid w:val="008C596B"/>
    <w:rsid w:val="008C61C0"/>
    <w:rsid w:val="008C6474"/>
    <w:rsid w:val="008C668B"/>
    <w:rsid w:val="008C6C59"/>
    <w:rsid w:val="008C7437"/>
    <w:rsid w:val="008C758B"/>
    <w:rsid w:val="008C7718"/>
    <w:rsid w:val="008C7B87"/>
    <w:rsid w:val="008D01E6"/>
    <w:rsid w:val="008D02D4"/>
    <w:rsid w:val="008D0460"/>
    <w:rsid w:val="008D0C7A"/>
    <w:rsid w:val="008D14DB"/>
    <w:rsid w:val="008D2B63"/>
    <w:rsid w:val="008D3232"/>
    <w:rsid w:val="008D34AF"/>
    <w:rsid w:val="008D3745"/>
    <w:rsid w:val="008D43E8"/>
    <w:rsid w:val="008D54AA"/>
    <w:rsid w:val="008D57BD"/>
    <w:rsid w:val="008D5FCE"/>
    <w:rsid w:val="008D6182"/>
    <w:rsid w:val="008D69E2"/>
    <w:rsid w:val="008D6E33"/>
    <w:rsid w:val="008D74AC"/>
    <w:rsid w:val="008D7B50"/>
    <w:rsid w:val="008E0265"/>
    <w:rsid w:val="008E0296"/>
    <w:rsid w:val="008E0518"/>
    <w:rsid w:val="008E0A68"/>
    <w:rsid w:val="008E13FA"/>
    <w:rsid w:val="008E198D"/>
    <w:rsid w:val="008E3945"/>
    <w:rsid w:val="008E3A00"/>
    <w:rsid w:val="008E40F7"/>
    <w:rsid w:val="008E454E"/>
    <w:rsid w:val="008E492F"/>
    <w:rsid w:val="008E499B"/>
    <w:rsid w:val="008E524D"/>
    <w:rsid w:val="008E5781"/>
    <w:rsid w:val="008E593B"/>
    <w:rsid w:val="008E5A51"/>
    <w:rsid w:val="008E6235"/>
    <w:rsid w:val="008E6327"/>
    <w:rsid w:val="008E7975"/>
    <w:rsid w:val="008F05E4"/>
    <w:rsid w:val="008F0DE3"/>
    <w:rsid w:val="008F0EA2"/>
    <w:rsid w:val="008F1A5E"/>
    <w:rsid w:val="008F1C6F"/>
    <w:rsid w:val="008F23EB"/>
    <w:rsid w:val="008F2957"/>
    <w:rsid w:val="008F329F"/>
    <w:rsid w:val="008F32E2"/>
    <w:rsid w:val="008F3E0B"/>
    <w:rsid w:val="008F492F"/>
    <w:rsid w:val="008F4A5F"/>
    <w:rsid w:val="008F4AA2"/>
    <w:rsid w:val="008F4B06"/>
    <w:rsid w:val="008F4DD7"/>
    <w:rsid w:val="008F548E"/>
    <w:rsid w:val="008F5898"/>
    <w:rsid w:val="008F6CDF"/>
    <w:rsid w:val="008F6D4F"/>
    <w:rsid w:val="008F7087"/>
    <w:rsid w:val="0090001E"/>
    <w:rsid w:val="00900954"/>
    <w:rsid w:val="0090124D"/>
    <w:rsid w:val="009012D7"/>
    <w:rsid w:val="00901379"/>
    <w:rsid w:val="009013ED"/>
    <w:rsid w:val="0090168A"/>
    <w:rsid w:val="00902663"/>
    <w:rsid w:val="00902665"/>
    <w:rsid w:val="00902CB1"/>
    <w:rsid w:val="00902D80"/>
    <w:rsid w:val="00902F54"/>
    <w:rsid w:val="00902F8C"/>
    <w:rsid w:val="00903778"/>
    <w:rsid w:val="00903B0E"/>
    <w:rsid w:val="0090421A"/>
    <w:rsid w:val="009050E8"/>
    <w:rsid w:val="0090615B"/>
    <w:rsid w:val="009064D5"/>
    <w:rsid w:val="0090660F"/>
    <w:rsid w:val="00906914"/>
    <w:rsid w:val="00906A0F"/>
    <w:rsid w:val="00906D9D"/>
    <w:rsid w:val="00906DC9"/>
    <w:rsid w:val="00910123"/>
    <w:rsid w:val="00910192"/>
    <w:rsid w:val="00910856"/>
    <w:rsid w:val="00910CFC"/>
    <w:rsid w:val="00910F02"/>
    <w:rsid w:val="009126E8"/>
    <w:rsid w:val="00912AC1"/>
    <w:rsid w:val="00912BEA"/>
    <w:rsid w:val="00912C3E"/>
    <w:rsid w:val="0091329B"/>
    <w:rsid w:val="00913570"/>
    <w:rsid w:val="009136CE"/>
    <w:rsid w:val="00913EFE"/>
    <w:rsid w:val="00914369"/>
    <w:rsid w:val="009154D7"/>
    <w:rsid w:val="009157E0"/>
    <w:rsid w:val="009159D7"/>
    <w:rsid w:val="009161A4"/>
    <w:rsid w:val="009161BE"/>
    <w:rsid w:val="00916247"/>
    <w:rsid w:val="00916728"/>
    <w:rsid w:val="00916873"/>
    <w:rsid w:val="009171DB"/>
    <w:rsid w:val="00917547"/>
    <w:rsid w:val="00917685"/>
    <w:rsid w:val="00917BE8"/>
    <w:rsid w:val="00917C81"/>
    <w:rsid w:val="00917D02"/>
    <w:rsid w:val="00920493"/>
    <w:rsid w:val="00920826"/>
    <w:rsid w:val="00920AE1"/>
    <w:rsid w:val="0092136F"/>
    <w:rsid w:val="00921913"/>
    <w:rsid w:val="00921B38"/>
    <w:rsid w:val="00921ED0"/>
    <w:rsid w:val="00921F9E"/>
    <w:rsid w:val="00922296"/>
    <w:rsid w:val="00922CEE"/>
    <w:rsid w:val="00924AD1"/>
    <w:rsid w:val="0092508A"/>
    <w:rsid w:val="00925888"/>
    <w:rsid w:val="0092604A"/>
    <w:rsid w:val="00926FA9"/>
    <w:rsid w:val="0092728D"/>
    <w:rsid w:val="009275F2"/>
    <w:rsid w:val="00927E01"/>
    <w:rsid w:val="00930882"/>
    <w:rsid w:val="00930EC2"/>
    <w:rsid w:val="009311DA"/>
    <w:rsid w:val="0093137D"/>
    <w:rsid w:val="00931604"/>
    <w:rsid w:val="00932377"/>
    <w:rsid w:val="009325D2"/>
    <w:rsid w:val="00932655"/>
    <w:rsid w:val="00933301"/>
    <w:rsid w:val="00933B4E"/>
    <w:rsid w:val="00933E6C"/>
    <w:rsid w:val="009341E5"/>
    <w:rsid w:val="009343BF"/>
    <w:rsid w:val="009364FE"/>
    <w:rsid w:val="00936ACA"/>
    <w:rsid w:val="0093766B"/>
    <w:rsid w:val="00937C40"/>
    <w:rsid w:val="00937CBE"/>
    <w:rsid w:val="0094010F"/>
    <w:rsid w:val="00940BDC"/>
    <w:rsid w:val="009417B6"/>
    <w:rsid w:val="00941B9F"/>
    <w:rsid w:val="00942379"/>
    <w:rsid w:val="00942831"/>
    <w:rsid w:val="0094296E"/>
    <w:rsid w:val="00943515"/>
    <w:rsid w:val="009450AD"/>
    <w:rsid w:val="00945578"/>
    <w:rsid w:val="00945AC9"/>
    <w:rsid w:val="00945D1E"/>
    <w:rsid w:val="00945D5E"/>
    <w:rsid w:val="00945F8D"/>
    <w:rsid w:val="009463AE"/>
    <w:rsid w:val="0094678E"/>
    <w:rsid w:val="00947092"/>
    <w:rsid w:val="009478C8"/>
    <w:rsid w:val="009501D1"/>
    <w:rsid w:val="00950670"/>
    <w:rsid w:val="0095096A"/>
    <w:rsid w:val="0095098B"/>
    <w:rsid w:val="00950A2D"/>
    <w:rsid w:val="00950F4F"/>
    <w:rsid w:val="0095163F"/>
    <w:rsid w:val="00951E07"/>
    <w:rsid w:val="00952C37"/>
    <w:rsid w:val="00952DC2"/>
    <w:rsid w:val="00953530"/>
    <w:rsid w:val="00953AE2"/>
    <w:rsid w:val="009544BF"/>
    <w:rsid w:val="00954783"/>
    <w:rsid w:val="00955B16"/>
    <w:rsid w:val="00955B78"/>
    <w:rsid w:val="00956716"/>
    <w:rsid w:val="00956F5D"/>
    <w:rsid w:val="00957026"/>
    <w:rsid w:val="009571DF"/>
    <w:rsid w:val="009575EB"/>
    <w:rsid w:val="00957C7A"/>
    <w:rsid w:val="00960189"/>
    <w:rsid w:val="009609B1"/>
    <w:rsid w:val="00961432"/>
    <w:rsid w:val="0096149E"/>
    <w:rsid w:val="00962523"/>
    <w:rsid w:val="0096261A"/>
    <w:rsid w:val="00962717"/>
    <w:rsid w:val="00962FB5"/>
    <w:rsid w:val="00963CE4"/>
    <w:rsid w:val="00965063"/>
    <w:rsid w:val="00965367"/>
    <w:rsid w:val="009653B2"/>
    <w:rsid w:val="00965725"/>
    <w:rsid w:val="009660B1"/>
    <w:rsid w:val="00966546"/>
    <w:rsid w:val="00966DEE"/>
    <w:rsid w:val="00970121"/>
    <w:rsid w:val="00970F6B"/>
    <w:rsid w:val="0097100E"/>
    <w:rsid w:val="009712E1"/>
    <w:rsid w:val="0097191C"/>
    <w:rsid w:val="00971FF2"/>
    <w:rsid w:val="00972D1F"/>
    <w:rsid w:val="009733E0"/>
    <w:rsid w:val="00973745"/>
    <w:rsid w:val="0097425E"/>
    <w:rsid w:val="009745E3"/>
    <w:rsid w:val="00975FB7"/>
    <w:rsid w:val="009767C6"/>
    <w:rsid w:val="00976ECC"/>
    <w:rsid w:val="00977587"/>
    <w:rsid w:val="00977617"/>
    <w:rsid w:val="00977E46"/>
    <w:rsid w:val="00977ED2"/>
    <w:rsid w:val="00980009"/>
    <w:rsid w:val="00980FDC"/>
    <w:rsid w:val="009810F1"/>
    <w:rsid w:val="00981782"/>
    <w:rsid w:val="00981FCD"/>
    <w:rsid w:val="00982775"/>
    <w:rsid w:val="00982E73"/>
    <w:rsid w:val="00982F90"/>
    <w:rsid w:val="00983D20"/>
    <w:rsid w:val="00984198"/>
    <w:rsid w:val="00984776"/>
    <w:rsid w:val="00984A8F"/>
    <w:rsid w:val="00984DB9"/>
    <w:rsid w:val="0098526E"/>
    <w:rsid w:val="0098565D"/>
    <w:rsid w:val="00985D69"/>
    <w:rsid w:val="00986227"/>
    <w:rsid w:val="00986249"/>
    <w:rsid w:val="0098640D"/>
    <w:rsid w:val="00986B03"/>
    <w:rsid w:val="00986F2E"/>
    <w:rsid w:val="00987253"/>
    <w:rsid w:val="009872E8"/>
    <w:rsid w:val="00987AB2"/>
    <w:rsid w:val="00987C65"/>
    <w:rsid w:val="00990204"/>
    <w:rsid w:val="009905B0"/>
    <w:rsid w:val="00990621"/>
    <w:rsid w:val="0099097C"/>
    <w:rsid w:val="00990D91"/>
    <w:rsid w:val="00991A68"/>
    <w:rsid w:val="00991C06"/>
    <w:rsid w:val="009921AB"/>
    <w:rsid w:val="00992E70"/>
    <w:rsid w:val="00992FD0"/>
    <w:rsid w:val="009933BE"/>
    <w:rsid w:val="00993423"/>
    <w:rsid w:val="009935E3"/>
    <w:rsid w:val="009940E3"/>
    <w:rsid w:val="009949E2"/>
    <w:rsid w:val="0099548D"/>
    <w:rsid w:val="009955F9"/>
    <w:rsid w:val="00995995"/>
    <w:rsid w:val="0099669D"/>
    <w:rsid w:val="009968CF"/>
    <w:rsid w:val="00996946"/>
    <w:rsid w:val="00996F8C"/>
    <w:rsid w:val="0099735A"/>
    <w:rsid w:val="009978A2"/>
    <w:rsid w:val="009A04C3"/>
    <w:rsid w:val="009A0909"/>
    <w:rsid w:val="009A130B"/>
    <w:rsid w:val="009A232F"/>
    <w:rsid w:val="009A237A"/>
    <w:rsid w:val="009A24E0"/>
    <w:rsid w:val="009A2622"/>
    <w:rsid w:val="009A2EC4"/>
    <w:rsid w:val="009A2EE1"/>
    <w:rsid w:val="009A3121"/>
    <w:rsid w:val="009A3DAA"/>
    <w:rsid w:val="009A3E6C"/>
    <w:rsid w:val="009A41CF"/>
    <w:rsid w:val="009A422E"/>
    <w:rsid w:val="009A44C4"/>
    <w:rsid w:val="009A4943"/>
    <w:rsid w:val="009A5E5F"/>
    <w:rsid w:val="009A6109"/>
    <w:rsid w:val="009A62D8"/>
    <w:rsid w:val="009A666D"/>
    <w:rsid w:val="009A6847"/>
    <w:rsid w:val="009A6FF9"/>
    <w:rsid w:val="009A71D5"/>
    <w:rsid w:val="009A7D63"/>
    <w:rsid w:val="009B0290"/>
    <w:rsid w:val="009B1025"/>
    <w:rsid w:val="009B1885"/>
    <w:rsid w:val="009B1CF7"/>
    <w:rsid w:val="009B1D65"/>
    <w:rsid w:val="009B1DD0"/>
    <w:rsid w:val="009B1F78"/>
    <w:rsid w:val="009B2169"/>
    <w:rsid w:val="009B3094"/>
    <w:rsid w:val="009B35DB"/>
    <w:rsid w:val="009B3F48"/>
    <w:rsid w:val="009B4F0A"/>
    <w:rsid w:val="009B5AB9"/>
    <w:rsid w:val="009B5B59"/>
    <w:rsid w:val="009B5C1C"/>
    <w:rsid w:val="009B69CE"/>
    <w:rsid w:val="009B6B2E"/>
    <w:rsid w:val="009B6C84"/>
    <w:rsid w:val="009B6D96"/>
    <w:rsid w:val="009B6EFB"/>
    <w:rsid w:val="009B7830"/>
    <w:rsid w:val="009B7A0C"/>
    <w:rsid w:val="009B7EAC"/>
    <w:rsid w:val="009C097D"/>
    <w:rsid w:val="009C0AF1"/>
    <w:rsid w:val="009C1F08"/>
    <w:rsid w:val="009C24C4"/>
    <w:rsid w:val="009C26E5"/>
    <w:rsid w:val="009C2D27"/>
    <w:rsid w:val="009C37FE"/>
    <w:rsid w:val="009C3D4F"/>
    <w:rsid w:val="009C4BEF"/>
    <w:rsid w:val="009C5062"/>
    <w:rsid w:val="009C534F"/>
    <w:rsid w:val="009C55E5"/>
    <w:rsid w:val="009C5E03"/>
    <w:rsid w:val="009C61C9"/>
    <w:rsid w:val="009C6AD6"/>
    <w:rsid w:val="009C6B96"/>
    <w:rsid w:val="009C779F"/>
    <w:rsid w:val="009D025E"/>
    <w:rsid w:val="009D1616"/>
    <w:rsid w:val="009D1728"/>
    <w:rsid w:val="009D24BD"/>
    <w:rsid w:val="009D2630"/>
    <w:rsid w:val="009D2F4B"/>
    <w:rsid w:val="009D3CA2"/>
    <w:rsid w:val="009D42AB"/>
    <w:rsid w:val="009D440E"/>
    <w:rsid w:val="009D546B"/>
    <w:rsid w:val="009D5C40"/>
    <w:rsid w:val="009D6613"/>
    <w:rsid w:val="009D6A2E"/>
    <w:rsid w:val="009D6BEA"/>
    <w:rsid w:val="009D7162"/>
    <w:rsid w:val="009D76D4"/>
    <w:rsid w:val="009D7BE6"/>
    <w:rsid w:val="009E1692"/>
    <w:rsid w:val="009E3296"/>
    <w:rsid w:val="009E41B4"/>
    <w:rsid w:val="009E4404"/>
    <w:rsid w:val="009E4B3E"/>
    <w:rsid w:val="009E4D36"/>
    <w:rsid w:val="009E5648"/>
    <w:rsid w:val="009E5AB3"/>
    <w:rsid w:val="009E5AC2"/>
    <w:rsid w:val="009E5C8B"/>
    <w:rsid w:val="009E6294"/>
    <w:rsid w:val="009E73A6"/>
    <w:rsid w:val="009E75FD"/>
    <w:rsid w:val="009E7E16"/>
    <w:rsid w:val="009F063A"/>
    <w:rsid w:val="009F0A94"/>
    <w:rsid w:val="009F14AD"/>
    <w:rsid w:val="009F1AE4"/>
    <w:rsid w:val="009F2124"/>
    <w:rsid w:val="009F2475"/>
    <w:rsid w:val="009F2813"/>
    <w:rsid w:val="009F2B40"/>
    <w:rsid w:val="009F3071"/>
    <w:rsid w:val="009F3088"/>
    <w:rsid w:val="009F321D"/>
    <w:rsid w:val="009F3236"/>
    <w:rsid w:val="009F3386"/>
    <w:rsid w:val="009F3568"/>
    <w:rsid w:val="009F3F53"/>
    <w:rsid w:val="009F3F96"/>
    <w:rsid w:val="009F4054"/>
    <w:rsid w:val="009F422C"/>
    <w:rsid w:val="009F521B"/>
    <w:rsid w:val="009F5E4C"/>
    <w:rsid w:val="00A000F2"/>
    <w:rsid w:val="00A00221"/>
    <w:rsid w:val="00A00467"/>
    <w:rsid w:val="00A00519"/>
    <w:rsid w:val="00A009F9"/>
    <w:rsid w:val="00A015A7"/>
    <w:rsid w:val="00A01FF1"/>
    <w:rsid w:val="00A02524"/>
    <w:rsid w:val="00A02F96"/>
    <w:rsid w:val="00A04A69"/>
    <w:rsid w:val="00A050D2"/>
    <w:rsid w:val="00A05857"/>
    <w:rsid w:val="00A05A7B"/>
    <w:rsid w:val="00A061B6"/>
    <w:rsid w:val="00A063D8"/>
    <w:rsid w:val="00A06B8F"/>
    <w:rsid w:val="00A06DCB"/>
    <w:rsid w:val="00A06EEF"/>
    <w:rsid w:val="00A071BC"/>
    <w:rsid w:val="00A0767B"/>
    <w:rsid w:val="00A07A97"/>
    <w:rsid w:val="00A1102F"/>
    <w:rsid w:val="00A1122D"/>
    <w:rsid w:val="00A11701"/>
    <w:rsid w:val="00A11C10"/>
    <w:rsid w:val="00A11D10"/>
    <w:rsid w:val="00A120ED"/>
    <w:rsid w:val="00A12AE7"/>
    <w:rsid w:val="00A132D8"/>
    <w:rsid w:val="00A13E5A"/>
    <w:rsid w:val="00A1457D"/>
    <w:rsid w:val="00A14924"/>
    <w:rsid w:val="00A14D7B"/>
    <w:rsid w:val="00A15356"/>
    <w:rsid w:val="00A16A45"/>
    <w:rsid w:val="00A17D88"/>
    <w:rsid w:val="00A21660"/>
    <w:rsid w:val="00A21927"/>
    <w:rsid w:val="00A22409"/>
    <w:rsid w:val="00A225C8"/>
    <w:rsid w:val="00A22D87"/>
    <w:rsid w:val="00A22DEE"/>
    <w:rsid w:val="00A23006"/>
    <w:rsid w:val="00A231AE"/>
    <w:rsid w:val="00A242B0"/>
    <w:rsid w:val="00A25A57"/>
    <w:rsid w:val="00A25FEF"/>
    <w:rsid w:val="00A26242"/>
    <w:rsid w:val="00A262B6"/>
    <w:rsid w:val="00A263F2"/>
    <w:rsid w:val="00A264D3"/>
    <w:rsid w:val="00A26C9F"/>
    <w:rsid w:val="00A26F4D"/>
    <w:rsid w:val="00A2767E"/>
    <w:rsid w:val="00A27AEC"/>
    <w:rsid w:val="00A27BD5"/>
    <w:rsid w:val="00A30213"/>
    <w:rsid w:val="00A30B6B"/>
    <w:rsid w:val="00A31ED9"/>
    <w:rsid w:val="00A3234A"/>
    <w:rsid w:val="00A328E1"/>
    <w:rsid w:val="00A32E36"/>
    <w:rsid w:val="00A33021"/>
    <w:rsid w:val="00A33144"/>
    <w:rsid w:val="00A334EE"/>
    <w:rsid w:val="00A33B46"/>
    <w:rsid w:val="00A341FC"/>
    <w:rsid w:val="00A35419"/>
    <w:rsid w:val="00A359B1"/>
    <w:rsid w:val="00A35D7B"/>
    <w:rsid w:val="00A35EB4"/>
    <w:rsid w:val="00A37743"/>
    <w:rsid w:val="00A378B2"/>
    <w:rsid w:val="00A37917"/>
    <w:rsid w:val="00A37AC9"/>
    <w:rsid w:val="00A40319"/>
    <w:rsid w:val="00A4092B"/>
    <w:rsid w:val="00A41380"/>
    <w:rsid w:val="00A417D5"/>
    <w:rsid w:val="00A42249"/>
    <w:rsid w:val="00A43EDE"/>
    <w:rsid w:val="00A44A75"/>
    <w:rsid w:val="00A459BD"/>
    <w:rsid w:val="00A45B8D"/>
    <w:rsid w:val="00A46309"/>
    <w:rsid w:val="00A46C6C"/>
    <w:rsid w:val="00A46FA3"/>
    <w:rsid w:val="00A47419"/>
    <w:rsid w:val="00A47667"/>
    <w:rsid w:val="00A47D7A"/>
    <w:rsid w:val="00A47DD2"/>
    <w:rsid w:val="00A514CB"/>
    <w:rsid w:val="00A51A4A"/>
    <w:rsid w:val="00A51EB1"/>
    <w:rsid w:val="00A52769"/>
    <w:rsid w:val="00A52C47"/>
    <w:rsid w:val="00A5356A"/>
    <w:rsid w:val="00A53920"/>
    <w:rsid w:val="00A539DA"/>
    <w:rsid w:val="00A53B88"/>
    <w:rsid w:val="00A53D46"/>
    <w:rsid w:val="00A54082"/>
    <w:rsid w:val="00A540CE"/>
    <w:rsid w:val="00A551C6"/>
    <w:rsid w:val="00A551F3"/>
    <w:rsid w:val="00A5523F"/>
    <w:rsid w:val="00A55658"/>
    <w:rsid w:val="00A558BD"/>
    <w:rsid w:val="00A55BB5"/>
    <w:rsid w:val="00A56A9A"/>
    <w:rsid w:val="00A57027"/>
    <w:rsid w:val="00A57152"/>
    <w:rsid w:val="00A576AB"/>
    <w:rsid w:val="00A57CE6"/>
    <w:rsid w:val="00A60123"/>
    <w:rsid w:val="00A60B48"/>
    <w:rsid w:val="00A61685"/>
    <w:rsid w:val="00A6231E"/>
    <w:rsid w:val="00A62DA4"/>
    <w:rsid w:val="00A63584"/>
    <w:rsid w:val="00A6371E"/>
    <w:rsid w:val="00A645C5"/>
    <w:rsid w:val="00A652BC"/>
    <w:rsid w:val="00A65629"/>
    <w:rsid w:val="00A658FD"/>
    <w:rsid w:val="00A662EF"/>
    <w:rsid w:val="00A666AC"/>
    <w:rsid w:val="00A66C12"/>
    <w:rsid w:val="00A66DFA"/>
    <w:rsid w:val="00A6710F"/>
    <w:rsid w:val="00A67321"/>
    <w:rsid w:val="00A67759"/>
    <w:rsid w:val="00A70148"/>
    <w:rsid w:val="00A70691"/>
    <w:rsid w:val="00A71138"/>
    <w:rsid w:val="00A71224"/>
    <w:rsid w:val="00A7124A"/>
    <w:rsid w:val="00A7160E"/>
    <w:rsid w:val="00A7172A"/>
    <w:rsid w:val="00A71CE5"/>
    <w:rsid w:val="00A72878"/>
    <w:rsid w:val="00A73BCC"/>
    <w:rsid w:val="00A742DD"/>
    <w:rsid w:val="00A74A55"/>
    <w:rsid w:val="00A74C29"/>
    <w:rsid w:val="00A7567B"/>
    <w:rsid w:val="00A756FD"/>
    <w:rsid w:val="00A75B27"/>
    <w:rsid w:val="00A76081"/>
    <w:rsid w:val="00A760AD"/>
    <w:rsid w:val="00A762FA"/>
    <w:rsid w:val="00A76939"/>
    <w:rsid w:val="00A773B1"/>
    <w:rsid w:val="00A77685"/>
    <w:rsid w:val="00A77778"/>
    <w:rsid w:val="00A77B27"/>
    <w:rsid w:val="00A8063B"/>
    <w:rsid w:val="00A80F5D"/>
    <w:rsid w:val="00A8130F"/>
    <w:rsid w:val="00A8142D"/>
    <w:rsid w:val="00A81C1D"/>
    <w:rsid w:val="00A81C22"/>
    <w:rsid w:val="00A82B8D"/>
    <w:rsid w:val="00A82CCA"/>
    <w:rsid w:val="00A82D7A"/>
    <w:rsid w:val="00A84348"/>
    <w:rsid w:val="00A84525"/>
    <w:rsid w:val="00A8487D"/>
    <w:rsid w:val="00A848B1"/>
    <w:rsid w:val="00A85084"/>
    <w:rsid w:val="00A85518"/>
    <w:rsid w:val="00A8554E"/>
    <w:rsid w:val="00A85747"/>
    <w:rsid w:val="00A859C9"/>
    <w:rsid w:val="00A85A01"/>
    <w:rsid w:val="00A85CFC"/>
    <w:rsid w:val="00A85DBC"/>
    <w:rsid w:val="00A861B5"/>
    <w:rsid w:val="00A8681D"/>
    <w:rsid w:val="00A87016"/>
    <w:rsid w:val="00A9054B"/>
    <w:rsid w:val="00A90644"/>
    <w:rsid w:val="00A91578"/>
    <w:rsid w:val="00A915CE"/>
    <w:rsid w:val="00A91B6B"/>
    <w:rsid w:val="00A92149"/>
    <w:rsid w:val="00A922A1"/>
    <w:rsid w:val="00A925DB"/>
    <w:rsid w:val="00A931E2"/>
    <w:rsid w:val="00A93298"/>
    <w:rsid w:val="00A93356"/>
    <w:rsid w:val="00A93A81"/>
    <w:rsid w:val="00A944AE"/>
    <w:rsid w:val="00A9471D"/>
    <w:rsid w:val="00A96560"/>
    <w:rsid w:val="00AA00E0"/>
    <w:rsid w:val="00AA14A3"/>
    <w:rsid w:val="00AA1B00"/>
    <w:rsid w:val="00AA2154"/>
    <w:rsid w:val="00AA2308"/>
    <w:rsid w:val="00AA23C8"/>
    <w:rsid w:val="00AA291B"/>
    <w:rsid w:val="00AA29EF"/>
    <w:rsid w:val="00AA2AD1"/>
    <w:rsid w:val="00AA2D95"/>
    <w:rsid w:val="00AA2FD2"/>
    <w:rsid w:val="00AA3C5A"/>
    <w:rsid w:val="00AA3FE4"/>
    <w:rsid w:val="00AA477D"/>
    <w:rsid w:val="00AA5CC6"/>
    <w:rsid w:val="00AA5CFD"/>
    <w:rsid w:val="00AA6716"/>
    <w:rsid w:val="00AA70B4"/>
    <w:rsid w:val="00AA7186"/>
    <w:rsid w:val="00AA7AA3"/>
    <w:rsid w:val="00AA7AB3"/>
    <w:rsid w:val="00AA7D1C"/>
    <w:rsid w:val="00AB0E7B"/>
    <w:rsid w:val="00AB1660"/>
    <w:rsid w:val="00AB192C"/>
    <w:rsid w:val="00AB1ECA"/>
    <w:rsid w:val="00AB2AA4"/>
    <w:rsid w:val="00AB2BD0"/>
    <w:rsid w:val="00AB2DE8"/>
    <w:rsid w:val="00AB31FC"/>
    <w:rsid w:val="00AB3AC4"/>
    <w:rsid w:val="00AB43AF"/>
    <w:rsid w:val="00AB51F7"/>
    <w:rsid w:val="00AB531D"/>
    <w:rsid w:val="00AB582A"/>
    <w:rsid w:val="00AB582F"/>
    <w:rsid w:val="00AB5C1B"/>
    <w:rsid w:val="00AB61B3"/>
    <w:rsid w:val="00AB6397"/>
    <w:rsid w:val="00AB69B4"/>
    <w:rsid w:val="00AC1426"/>
    <w:rsid w:val="00AC146A"/>
    <w:rsid w:val="00AC19A5"/>
    <w:rsid w:val="00AC2141"/>
    <w:rsid w:val="00AC259A"/>
    <w:rsid w:val="00AC2E93"/>
    <w:rsid w:val="00AC3043"/>
    <w:rsid w:val="00AC3644"/>
    <w:rsid w:val="00AC3948"/>
    <w:rsid w:val="00AC3C19"/>
    <w:rsid w:val="00AC41E2"/>
    <w:rsid w:val="00AC496C"/>
    <w:rsid w:val="00AC499F"/>
    <w:rsid w:val="00AC4AF9"/>
    <w:rsid w:val="00AC4D22"/>
    <w:rsid w:val="00AC577E"/>
    <w:rsid w:val="00AC5C8A"/>
    <w:rsid w:val="00AC670B"/>
    <w:rsid w:val="00AC6C19"/>
    <w:rsid w:val="00AC761F"/>
    <w:rsid w:val="00AC7795"/>
    <w:rsid w:val="00AC7E5E"/>
    <w:rsid w:val="00AD03D5"/>
    <w:rsid w:val="00AD0588"/>
    <w:rsid w:val="00AD1B55"/>
    <w:rsid w:val="00AD1F87"/>
    <w:rsid w:val="00AD1FD7"/>
    <w:rsid w:val="00AD246A"/>
    <w:rsid w:val="00AD2C50"/>
    <w:rsid w:val="00AD4DB4"/>
    <w:rsid w:val="00AD4F10"/>
    <w:rsid w:val="00AD4F24"/>
    <w:rsid w:val="00AD4F93"/>
    <w:rsid w:val="00AD5042"/>
    <w:rsid w:val="00AD55C3"/>
    <w:rsid w:val="00AD592B"/>
    <w:rsid w:val="00AD5B0A"/>
    <w:rsid w:val="00AD5DFD"/>
    <w:rsid w:val="00AD61FC"/>
    <w:rsid w:val="00AD673E"/>
    <w:rsid w:val="00AD68D0"/>
    <w:rsid w:val="00AD69DE"/>
    <w:rsid w:val="00AD6B82"/>
    <w:rsid w:val="00AD7905"/>
    <w:rsid w:val="00AD7F82"/>
    <w:rsid w:val="00AE023B"/>
    <w:rsid w:val="00AE1132"/>
    <w:rsid w:val="00AE1441"/>
    <w:rsid w:val="00AE1B5B"/>
    <w:rsid w:val="00AE1CD1"/>
    <w:rsid w:val="00AE2306"/>
    <w:rsid w:val="00AE248A"/>
    <w:rsid w:val="00AE255D"/>
    <w:rsid w:val="00AE2F46"/>
    <w:rsid w:val="00AE30BD"/>
    <w:rsid w:val="00AE3662"/>
    <w:rsid w:val="00AE3A2E"/>
    <w:rsid w:val="00AE3DF2"/>
    <w:rsid w:val="00AE45C6"/>
    <w:rsid w:val="00AE5B54"/>
    <w:rsid w:val="00AE5B6B"/>
    <w:rsid w:val="00AE6588"/>
    <w:rsid w:val="00AE68B6"/>
    <w:rsid w:val="00AE766E"/>
    <w:rsid w:val="00AE78BF"/>
    <w:rsid w:val="00AE79AB"/>
    <w:rsid w:val="00AF0483"/>
    <w:rsid w:val="00AF0E98"/>
    <w:rsid w:val="00AF10CC"/>
    <w:rsid w:val="00AF2110"/>
    <w:rsid w:val="00AF2573"/>
    <w:rsid w:val="00AF2657"/>
    <w:rsid w:val="00AF3BCB"/>
    <w:rsid w:val="00AF4008"/>
    <w:rsid w:val="00AF4A24"/>
    <w:rsid w:val="00AF4CEA"/>
    <w:rsid w:val="00AF4E9A"/>
    <w:rsid w:val="00AF50F2"/>
    <w:rsid w:val="00AF5620"/>
    <w:rsid w:val="00AF6259"/>
    <w:rsid w:val="00AF6BFB"/>
    <w:rsid w:val="00AF6ECA"/>
    <w:rsid w:val="00AF7838"/>
    <w:rsid w:val="00AF7897"/>
    <w:rsid w:val="00B0010D"/>
    <w:rsid w:val="00B01B30"/>
    <w:rsid w:val="00B02000"/>
    <w:rsid w:val="00B0279B"/>
    <w:rsid w:val="00B02AE7"/>
    <w:rsid w:val="00B03198"/>
    <w:rsid w:val="00B033C0"/>
    <w:rsid w:val="00B035ED"/>
    <w:rsid w:val="00B03822"/>
    <w:rsid w:val="00B0390A"/>
    <w:rsid w:val="00B03A7F"/>
    <w:rsid w:val="00B03F61"/>
    <w:rsid w:val="00B0448C"/>
    <w:rsid w:val="00B04ECF"/>
    <w:rsid w:val="00B05367"/>
    <w:rsid w:val="00B05564"/>
    <w:rsid w:val="00B05B9A"/>
    <w:rsid w:val="00B05E4C"/>
    <w:rsid w:val="00B06561"/>
    <w:rsid w:val="00B06A6A"/>
    <w:rsid w:val="00B072C2"/>
    <w:rsid w:val="00B075CE"/>
    <w:rsid w:val="00B07604"/>
    <w:rsid w:val="00B07CB6"/>
    <w:rsid w:val="00B1040F"/>
    <w:rsid w:val="00B107D0"/>
    <w:rsid w:val="00B10F32"/>
    <w:rsid w:val="00B119AC"/>
    <w:rsid w:val="00B11E15"/>
    <w:rsid w:val="00B11E5A"/>
    <w:rsid w:val="00B11E84"/>
    <w:rsid w:val="00B12381"/>
    <w:rsid w:val="00B12C44"/>
    <w:rsid w:val="00B137F7"/>
    <w:rsid w:val="00B14118"/>
    <w:rsid w:val="00B142E9"/>
    <w:rsid w:val="00B15532"/>
    <w:rsid w:val="00B1555B"/>
    <w:rsid w:val="00B15643"/>
    <w:rsid w:val="00B15738"/>
    <w:rsid w:val="00B15AFC"/>
    <w:rsid w:val="00B15E9E"/>
    <w:rsid w:val="00B164AC"/>
    <w:rsid w:val="00B164E4"/>
    <w:rsid w:val="00B16DD9"/>
    <w:rsid w:val="00B16F2E"/>
    <w:rsid w:val="00B2015C"/>
    <w:rsid w:val="00B20193"/>
    <w:rsid w:val="00B203AA"/>
    <w:rsid w:val="00B20E3C"/>
    <w:rsid w:val="00B21197"/>
    <w:rsid w:val="00B2129A"/>
    <w:rsid w:val="00B212EF"/>
    <w:rsid w:val="00B2162B"/>
    <w:rsid w:val="00B21A0D"/>
    <w:rsid w:val="00B21A24"/>
    <w:rsid w:val="00B21D71"/>
    <w:rsid w:val="00B222D6"/>
    <w:rsid w:val="00B22601"/>
    <w:rsid w:val="00B22A6A"/>
    <w:rsid w:val="00B22E2D"/>
    <w:rsid w:val="00B23E53"/>
    <w:rsid w:val="00B2411F"/>
    <w:rsid w:val="00B244E7"/>
    <w:rsid w:val="00B24785"/>
    <w:rsid w:val="00B2508B"/>
    <w:rsid w:val="00B25D00"/>
    <w:rsid w:val="00B26320"/>
    <w:rsid w:val="00B2640A"/>
    <w:rsid w:val="00B26491"/>
    <w:rsid w:val="00B26908"/>
    <w:rsid w:val="00B26B92"/>
    <w:rsid w:val="00B272E7"/>
    <w:rsid w:val="00B27D64"/>
    <w:rsid w:val="00B30FF3"/>
    <w:rsid w:val="00B314B4"/>
    <w:rsid w:val="00B3173A"/>
    <w:rsid w:val="00B31834"/>
    <w:rsid w:val="00B31FDA"/>
    <w:rsid w:val="00B321C4"/>
    <w:rsid w:val="00B328E0"/>
    <w:rsid w:val="00B33ABC"/>
    <w:rsid w:val="00B33BA6"/>
    <w:rsid w:val="00B33DC4"/>
    <w:rsid w:val="00B344A1"/>
    <w:rsid w:val="00B3486F"/>
    <w:rsid w:val="00B34E61"/>
    <w:rsid w:val="00B35487"/>
    <w:rsid w:val="00B35743"/>
    <w:rsid w:val="00B35818"/>
    <w:rsid w:val="00B359EC"/>
    <w:rsid w:val="00B35C64"/>
    <w:rsid w:val="00B35CAB"/>
    <w:rsid w:val="00B36A16"/>
    <w:rsid w:val="00B36A54"/>
    <w:rsid w:val="00B36C7E"/>
    <w:rsid w:val="00B37592"/>
    <w:rsid w:val="00B37C49"/>
    <w:rsid w:val="00B37C88"/>
    <w:rsid w:val="00B40244"/>
    <w:rsid w:val="00B4083E"/>
    <w:rsid w:val="00B409EF"/>
    <w:rsid w:val="00B40FB7"/>
    <w:rsid w:val="00B42E6A"/>
    <w:rsid w:val="00B43297"/>
    <w:rsid w:val="00B437B0"/>
    <w:rsid w:val="00B43A0D"/>
    <w:rsid w:val="00B43F55"/>
    <w:rsid w:val="00B44124"/>
    <w:rsid w:val="00B4488C"/>
    <w:rsid w:val="00B44B99"/>
    <w:rsid w:val="00B45613"/>
    <w:rsid w:val="00B47032"/>
    <w:rsid w:val="00B47D6B"/>
    <w:rsid w:val="00B47E50"/>
    <w:rsid w:val="00B5033E"/>
    <w:rsid w:val="00B507C6"/>
    <w:rsid w:val="00B50956"/>
    <w:rsid w:val="00B50BD3"/>
    <w:rsid w:val="00B51382"/>
    <w:rsid w:val="00B51EB8"/>
    <w:rsid w:val="00B52AE3"/>
    <w:rsid w:val="00B52C9C"/>
    <w:rsid w:val="00B533C2"/>
    <w:rsid w:val="00B53658"/>
    <w:rsid w:val="00B536D4"/>
    <w:rsid w:val="00B53806"/>
    <w:rsid w:val="00B53CA2"/>
    <w:rsid w:val="00B53EE3"/>
    <w:rsid w:val="00B55C65"/>
    <w:rsid w:val="00B56327"/>
    <w:rsid w:val="00B56613"/>
    <w:rsid w:val="00B56BBE"/>
    <w:rsid w:val="00B5737C"/>
    <w:rsid w:val="00B60C29"/>
    <w:rsid w:val="00B60DE5"/>
    <w:rsid w:val="00B61411"/>
    <w:rsid w:val="00B61816"/>
    <w:rsid w:val="00B61827"/>
    <w:rsid w:val="00B61C7C"/>
    <w:rsid w:val="00B62246"/>
    <w:rsid w:val="00B63373"/>
    <w:rsid w:val="00B63C88"/>
    <w:rsid w:val="00B642AF"/>
    <w:rsid w:val="00B64824"/>
    <w:rsid w:val="00B64A94"/>
    <w:rsid w:val="00B656DE"/>
    <w:rsid w:val="00B65A54"/>
    <w:rsid w:val="00B6630D"/>
    <w:rsid w:val="00B663A3"/>
    <w:rsid w:val="00B6652D"/>
    <w:rsid w:val="00B66697"/>
    <w:rsid w:val="00B66DAA"/>
    <w:rsid w:val="00B66E15"/>
    <w:rsid w:val="00B66E55"/>
    <w:rsid w:val="00B67A7A"/>
    <w:rsid w:val="00B67D98"/>
    <w:rsid w:val="00B71885"/>
    <w:rsid w:val="00B72063"/>
    <w:rsid w:val="00B722A1"/>
    <w:rsid w:val="00B727EF"/>
    <w:rsid w:val="00B736AB"/>
    <w:rsid w:val="00B73768"/>
    <w:rsid w:val="00B73AEB"/>
    <w:rsid w:val="00B73D2A"/>
    <w:rsid w:val="00B73E91"/>
    <w:rsid w:val="00B74197"/>
    <w:rsid w:val="00B74517"/>
    <w:rsid w:val="00B749A8"/>
    <w:rsid w:val="00B74DFF"/>
    <w:rsid w:val="00B75FFB"/>
    <w:rsid w:val="00B768E8"/>
    <w:rsid w:val="00B76D85"/>
    <w:rsid w:val="00B7711B"/>
    <w:rsid w:val="00B7713D"/>
    <w:rsid w:val="00B77825"/>
    <w:rsid w:val="00B778D3"/>
    <w:rsid w:val="00B80040"/>
    <w:rsid w:val="00B80726"/>
    <w:rsid w:val="00B80E6A"/>
    <w:rsid w:val="00B80F21"/>
    <w:rsid w:val="00B81406"/>
    <w:rsid w:val="00B82358"/>
    <w:rsid w:val="00B83611"/>
    <w:rsid w:val="00B838D9"/>
    <w:rsid w:val="00B83C9A"/>
    <w:rsid w:val="00B83D6E"/>
    <w:rsid w:val="00B83D9B"/>
    <w:rsid w:val="00B84559"/>
    <w:rsid w:val="00B845B2"/>
    <w:rsid w:val="00B8488E"/>
    <w:rsid w:val="00B859F1"/>
    <w:rsid w:val="00B85B6A"/>
    <w:rsid w:val="00B86005"/>
    <w:rsid w:val="00B868E0"/>
    <w:rsid w:val="00B86D96"/>
    <w:rsid w:val="00B86FB1"/>
    <w:rsid w:val="00B8709A"/>
    <w:rsid w:val="00B877C4"/>
    <w:rsid w:val="00B9014E"/>
    <w:rsid w:val="00B90BAA"/>
    <w:rsid w:val="00B90FEB"/>
    <w:rsid w:val="00B91105"/>
    <w:rsid w:val="00B91216"/>
    <w:rsid w:val="00B91B2D"/>
    <w:rsid w:val="00B91EDF"/>
    <w:rsid w:val="00B929E5"/>
    <w:rsid w:val="00B92E38"/>
    <w:rsid w:val="00B934F5"/>
    <w:rsid w:val="00B93920"/>
    <w:rsid w:val="00B939A8"/>
    <w:rsid w:val="00B93B3E"/>
    <w:rsid w:val="00B942A1"/>
    <w:rsid w:val="00B952EE"/>
    <w:rsid w:val="00B953DC"/>
    <w:rsid w:val="00B9578F"/>
    <w:rsid w:val="00B95EED"/>
    <w:rsid w:val="00B96BA5"/>
    <w:rsid w:val="00B96D02"/>
    <w:rsid w:val="00B97DA4"/>
    <w:rsid w:val="00BA0581"/>
    <w:rsid w:val="00BA0BBF"/>
    <w:rsid w:val="00BA1740"/>
    <w:rsid w:val="00BA1E67"/>
    <w:rsid w:val="00BA223D"/>
    <w:rsid w:val="00BA2432"/>
    <w:rsid w:val="00BA2832"/>
    <w:rsid w:val="00BA2BA0"/>
    <w:rsid w:val="00BA2E99"/>
    <w:rsid w:val="00BA3003"/>
    <w:rsid w:val="00BA3466"/>
    <w:rsid w:val="00BA3897"/>
    <w:rsid w:val="00BA4F94"/>
    <w:rsid w:val="00BA5F35"/>
    <w:rsid w:val="00BA648A"/>
    <w:rsid w:val="00BA6B4F"/>
    <w:rsid w:val="00BA6CE3"/>
    <w:rsid w:val="00BA79B1"/>
    <w:rsid w:val="00BA7E00"/>
    <w:rsid w:val="00BB06B8"/>
    <w:rsid w:val="00BB0E12"/>
    <w:rsid w:val="00BB10DE"/>
    <w:rsid w:val="00BB128C"/>
    <w:rsid w:val="00BB1680"/>
    <w:rsid w:val="00BB2EED"/>
    <w:rsid w:val="00BB326D"/>
    <w:rsid w:val="00BB40FD"/>
    <w:rsid w:val="00BB4797"/>
    <w:rsid w:val="00BB4804"/>
    <w:rsid w:val="00BB48E4"/>
    <w:rsid w:val="00BB50B6"/>
    <w:rsid w:val="00BB5C68"/>
    <w:rsid w:val="00BB5FC8"/>
    <w:rsid w:val="00BB692A"/>
    <w:rsid w:val="00BB6DEE"/>
    <w:rsid w:val="00BB714C"/>
    <w:rsid w:val="00BB7834"/>
    <w:rsid w:val="00BB7D09"/>
    <w:rsid w:val="00BB7DE4"/>
    <w:rsid w:val="00BC030E"/>
    <w:rsid w:val="00BC183C"/>
    <w:rsid w:val="00BC2031"/>
    <w:rsid w:val="00BC2430"/>
    <w:rsid w:val="00BC2957"/>
    <w:rsid w:val="00BC30CE"/>
    <w:rsid w:val="00BC39AA"/>
    <w:rsid w:val="00BC3A9A"/>
    <w:rsid w:val="00BC3CD4"/>
    <w:rsid w:val="00BC3E83"/>
    <w:rsid w:val="00BC3FC1"/>
    <w:rsid w:val="00BC40ED"/>
    <w:rsid w:val="00BC50EF"/>
    <w:rsid w:val="00BC5442"/>
    <w:rsid w:val="00BC5525"/>
    <w:rsid w:val="00BC5A24"/>
    <w:rsid w:val="00BC6592"/>
    <w:rsid w:val="00BC65EE"/>
    <w:rsid w:val="00BC6ABD"/>
    <w:rsid w:val="00BC6C5C"/>
    <w:rsid w:val="00BD00ED"/>
    <w:rsid w:val="00BD05AF"/>
    <w:rsid w:val="00BD139D"/>
    <w:rsid w:val="00BD14AC"/>
    <w:rsid w:val="00BD1586"/>
    <w:rsid w:val="00BD1AA0"/>
    <w:rsid w:val="00BD1AA5"/>
    <w:rsid w:val="00BD2553"/>
    <w:rsid w:val="00BD2A48"/>
    <w:rsid w:val="00BD38A0"/>
    <w:rsid w:val="00BD3DBC"/>
    <w:rsid w:val="00BD40A6"/>
    <w:rsid w:val="00BD410F"/>
    <w:rsid w:val="00BD4120"/>
    <w:rsid w:val="00BD4C12"/>
    <w:rsid w:val="00BD6007"/>
    <w:rsid w:val="00BD62B3"/>
    <w:rsid w:val="00BD6647"/>
    <w:rsid w:val="00BD6A62"/>
    <w:rsid w:val="00BD6AE4"/>
    <w:rsid w:val="00BD6D54"/>
    <w:rsid w:val="00BD6E10"/>
    <w:rsid w:val="00BD6FD1"/>
    <w:rsid w:val="00BD714C"/>
    <w:rsid w:val="00BD7667"/>
    <w:rsid w:val="00BD7B33"/>
    <w:rsid w:val="00BE0904"/>
    <w:rsid w:val="00BE20D5"/>
    <w:rsid w:val="00BE2C98"/>
    <w:rsid w:val="00BE5560"/>
    <w:rsid w:val="00BE5CFD"/>
    <w:rsid w:val="00BE61C3"/>
    <w:rsid w:val="00BE6B09"/>
    <w:rsid w:val="00BE7951"/>
    <w:rsid w:val="00BF029B"/>
    <w:rsid w:val="00BF04F7"/>
    <w:rsid w:val="00BF179B"/>
    <w:rsid w:val="00BF1A5F"/>
    <w:rsid w:val="00BF1DD9"/>
    <w:rsid w:val="00BF2228"/>
    <w:rsid w:val="00BF237E"/>
    <w:rsid w:val="00BF29EE"/>
    <w:rsid w:val="00BF30CB"/>
    <w:rsid w:val="00BF41C8"/>
    <w:rsid w:val="00BF45EB"/>
    <w:rsid w:val="00BF4FFB"/>
    <w:rsid w:val="00BF523B"/>
    <w:rsid w:val="00BF59E0"/>
    <w:rsid w:val="00BF68FB"/>
    <w:rsid w:val="00BF6F14"/>
    <w:rsid w:val="00BF74B4"/>
    <w:rsid w:val="00BF7513"/>
    <w:rsid w:val="00BF7F21"/>
    <w:rsid w:val="00C0013C"/>
    <w:rsid w:val="00C00411"/>
    <w:rsid w:val="00C00748"/>
    <w:rsid w:val="00C00AE5"/>
    <w:rsid w:val="00C00DE1"/>
    <w:rsid w:val="00C016EE"/>
    <w:rsid w:val="00C01F7F"/>
    <w:rsid w:val="00C02943"/>
    <w:rsid w:val="00C033E1"/>
    <w:rsid w:val="00C03507"/>
    <w:rsid w:val="00C0355A"/>
    <w:rsid w:val="00C03A48"/>
    <w:rsid w:val="00C03D1C"/>
    <w:rsid w:val="00C03D50"/>
    <w:rsid w:val="00C04551"/>
    <w:rsid w:val="00C04E3A"/>
    <w:rsid w:val="00C05270"/>
    <w:rsid w:val="00C053D9"/>
    <w:rsid w:val="00C05AD1"/>
    <w:rsid w:val="00C05DAC"/>
    <w:rsid w:val="00C05E41"/>
    <w:rsid w:val="00C060BD"/>
    <w:rsid w:val="00C06E37"/>
    <w:rsid w:val="00C070C1"/>
    <w:rsid w:val="00C07101"/>
    <w:rsid w:val="00C07BF1"/>
    <w:rsid w:val="00C103DF"/>
    <w:rsid w:val="00C1074A"/>
    <w:rsid w:val="00C1104A"/>
    <w:rsid w:val="00C11467"/>
    <w:rsid w:val="00C11D81"/>
    <w:rsid w:val="00C11FF2"/>
    <w:rsid w:val="00C1246E"/>
    <w:rsid w:val="00C124AC"/>
    <w:rsid w:val="00C12B60"/>
    <w:rsid w:val="00C12F7B"/>
    <w:rsid w:val="00C13347"/>
    <w:rsid w:val="00C13B13"/>
    <w:rsid w:val="00C13DF1"/>
    <w:rsid w:val="00C13ECA"/>
    <w:rsid w:val="00C1568C"/>
    <w:rsid w:val="00C15BE8"/>
    <w:rsid w:val="00C163DF"/>
    <w:rsid w:val="00C16542"/>
    <w:rsid w:val="00C168D1"/>
    <w:rsid w:val="00C172B9"/>
    <w:rsid w:val="00C178DE"/>
    <w:rsid w:val="00C17964"/>
    <w:rsid w:val="00C17C40"/>
    <w:rsid w:val="00C17D42"/>
    <w:rsid w:val="00C20A9B"/>
    <w:rsid w:val="00C20AC8"/>
    <w:rsid w:val="00C20D29"/>
    <w:rsid w:val="00C21366"/>
    <w:rsid w:val="00C219A8"/>
    <w:rsid w:val="00C21BB4"/>
    <w:rsid w:val="00C21E99"/>
    <w:rsid w:val="00C23025"/>
    <w:rsid w:val="00C23188"/>
    <w:rsid w:val="00C23863"/>
    <w:rsid w:val="00C239F9"/>
    <w:rsid w:val="00C2402A"/>
    <w:rsid w:val="00C24864"/>
    <w:rsid w:val="00C2535D"/>
    <w:rsid w:val="00C259B7"/>
    <w:rsid w:val="00C25E7F"/>
    <w:rsid w:val="00C26645"/>
    <w:rsid w:val="00C266F9"/>
    <w:rsid w:val="00C273B6"/>
    <w:rsid w:val="00C275EF"/>
    <w:rsid w:val="00C278AD"/>
    <w:rsid w:val="00C27913"/>
    <w:rsid w:val="00C279EB"/>
    <w:rsid w:val="00C3013F"/>
    <w:rsid w:val="00C305C0"/>
    <w:rsid w:val="00C310FB"/>
    <w:rsid w:val="00C316AC"/>
    <w:rsid w:val="00C31B08"/>
    <w:rsid w:val="00C31B90"/>
    <w:rsid w:val="00C31E20"/>
    <w:rsid w:val="00C3253D"/>
    <w:rsid w:val="00C32551"/>
    <w:rsid w:val="00C32F71"/>
    <w:rsid w:val="00C338E3"/>
    <w:rsid w:val="00C345C0"/>
    <w:rsid w:val="00C34BB3"/>
    <w:rsid w:val="00C34EFB"/>
    <w:rsid w:val="00C3528E"/>
    <w:rsid w:val="00C359BA"/>
    <w:rsid w:val="00C35CB2"/>
    <w:rsid w:val="00C35D6C"/>
    <w:rsid w:val="00C364F2"/>
    <w:rsid w:val="00C3651E"/>
    <w:rsid w:val="00C3665C"/>
    <w:rsid w:val="00C3677A"/>
    <w:rsid w:val="00C36B6C"/>
    <w:rsid w:val="00C3707F"/>
    <w:rsid w:val="00C37372"/>
    <w:rsid w:val="00C377E0"/>
    <w:rsid w:val="00C37985"/>
    <w:rsid w:val="00C4040D"/>
    <w:rsid w:val="00C40798"/>
    <w:rsid w:val="00C410A5"/>
    <w:rsid w:val="00C42426"/>
    <w:rsid w:val="00C42660"/>
    <w:rsid w:val="00C42707"/>
    <w:rsid w:val="00C42FF1"/>
    <w:rsid w:val="00C4370C"/>
    <w:rsid w:val="00C44061"/>
    <w:rsid w:val="00C44C69"/>
    <w:rsid w:val="00C44F0A"/>
    <w:rsid w:val="00C44FBB"/>
    <w:rsid w:val="00C453E1"/>
    <w:rsid w:val="00C45815"/>
    <w:rsid w:val="00C45EA5"/>
    <w:rsid w:val="00C45F38"/>
    <w:rsid w:val="00C471CD"/>
    <w:rsid w:val="00C47399"/>
    <w:rsid w:val="00C502D3"/>
    <w:rsid w:val="00C505C9"/>
    <w:rsid w:val="00C507D0"/>
    <w:rsid w:val="00C50AC1"/>
    <w:rsid w:val="00C50F36"/>
    <w:rsid w:val="00C5117C"/>
    <w:rsid w:val="00C512E9"/>
    <w:rsid w:val="00C51343"/>
    <w:rsid w:val="00C51620"/>
    <w:rsid w:val="00C525CF"/>
    <w:rsid w:val="00C5284A"/>
    <w:rsid w:val="00C531C8"/>
    <w:rsid w:val="00C533C7"/>
    <w:rsid w:val="00C5373F"/>
    <w:rsid w:val="00C5392E"/>
    <w:rsid w:val="00C53A66"/>
    <w:rsid w:val="00C53F3E"/>
    <w:rsid w:val="00C540A6"/>
    <w:rsid w:val="00C54C70"/>
    <w:rsid w:val="00C570EF"/>
    <w:rsid w:val="00C573CD"/>
    <w:rsid w:val="00C5789F"/>
    <w:rsid w:val="00C57B5A"/>
    <w:rsid w:val="00C57DA5"/>
    <w:rsid w:val="00C6045F"/>
    <w:rsid w:val="00C605F1"/>
    <w:rsid w:val="00C60B68"/>
    <w:rsid w:val="00C610A4"/>
    <w:rsid w:val="00C61645"/>
    <w:rsid w:val="00C61D87"/>
    <w:rsid w:val="00C62556"/>
    <w:rsid w:val="00C6307A"/>
    <w:rsid w:val="00C63320"/>
    <w:rsid w:val="00C63E6E"/>
    <w:rsid w:val="00C6414A"/>
    <w:rsid w:val="00C645D1"/>
    <w:rsid w:val="00C649FD"/>
    <w:rsid w:val="00C64DBC"/>
    <w:rsid w:val="00C6518C"/>
    <w:rsid w:val="00C65C10"/>
    <w:rsid w:val="00C65F77"/>
    <w:rsid w:val="00C6651F"/>
    <w:rsid w:val="00C66832"/>
    <w:rsid w:val="00C66865"/>
    <w:rsid w:val="00C668CB"/>
    <w:rsid w:val="00C6772C"/>
    <w:rsid w:val="00C705FF"/>
    <w:rsid w:val="00C70C9A"/>
    <w:rsid w:val="00C70DAB"/>
    <w:rsid w:val="00C714D0"/>
    <w:rsid w:val="00C71FF2"/>
    <w:rsid w:val="00C722B2"/>
    <w:rsid w:val="00C72628"/>
    <w:rsid w:val="00C736B2"/>
    <w:rsid w:val="00C738F2"/>
    <w:rsid w:val="00C74A6D"/>
    <w:rsid w:val="00C74CEF"/>
    <w:rsid w:val="00C750E1"/>
    <w:rsid w:val="00C7525D"/>
    <w:rsid w:val="00C7555F"/>
    <w:rsid w:val="00C75E7C"/>
    <w:rsid w:val="00C75F1B"/>
    <w:rsid w:val="00C7644D"/>
    <w:rsid w:val="00C76501"/>
    <w:rsid w:val="00C76BA7"/>
    <w:rsid w:val="00C77A24"/>
    <w:rsid w:val="00C77BF1"/>
    <w:rsid w:val="00C802E4"/>
    <w:rsid w:val="00C8090E"/>
    <w:rsid w:val="00C81157"/>
    <w:rsid w:val="00C8120E"/>
    <w:rsid w:val="00C8251E"/>
    <w:rsid w:val="00C827BD"/>
    <w:rsid w:val="00C82C74"/>
    <w:rsid w:val="00C83112"/>
    <w:rsid w:val="00C83137"/>
    <w:rsid w:val="00C83259"/>
    <w:rsid w:val="00C83724"/>
    <w:rsid w:val="00C83A2B"/>
    <w:rsid w:val="00C83B7D"/>
    <w:rsid w:val="00C84201"/>
    <w:rsid w:val="00C84ACD"/>
    <w:rsid w:val="00C85872"/>
    <w:rsid w:val="00C85A1E"/>
    <w:rsid w:val="00C85DD5"/>
    <w:rsid w:val="00C86797"/>
    <w:rsid w:val="00C8725F"/>
    <w:rsid w:val="00C8760E"/>
    <w:rsid w:val="00C8768B"/>
    <w:rsid w:val="00C87FF2"/>
    <w:rsid w:val="00C901A5"/>
    <w:rsid w:val="00C91039"/>
    <w:rsid w:val="00C912EE"/>
    <w:rsid w:val="00C91307"/>
    <w:rsid w:val="00C91308"/>
    <w:rsid w:val="00C917B4"/>
    <w:rsid w:val="00C9188D"/>
    <w:rsid w:val="00C91D26"/>
    <w:rsid w:val="00C91D8B"/>
    <w:rsid w:val="00C91FCF"/>
    <w:rsid w:val="00C92738"/>
    <w:rsid w:val="00C93104"/>
    <w:rsid w:val="00C934E1"/>
    <w:rsid w:val="00C9368C"/>
    <w:rsid w:val="00C93AA4"/>
    <w:rsid w:val="00C93B19"/>
    <w:rsid w:val="00C93E43"/>
    <w:rsid w:val="00C955B8"/>
    <w:rsid w:val="00C956C3"/>
    <w:rsid w:val="00C95929"/>
    <w:rsid w:val="00C9620A"/>
    <w:rsid w:val="00C96943"/>
    <w:rsid w:val="00C96C34"/>
    <w:rsid w:val="00C96F59"/>
    <w:rsid w:val="00C97054"/>
    <w:rsid w:val="00C97AB5"/>
    <w:rsid w:val="00CA04AC"/>
    <w:rsid w:val="00CA0782"/>
    <w:rsid w:val="00CA1699"/>
    <w:rsid w:val="00CA1AA4"/>
    <w:rsid w:val="00CA1ED6"/>
    <w:rsid w:val="00CA2126"/>
    <w:rsid w:val="00CA231B"/>
    <w:rsid w:val="00CA2A9E"/>
    <w:rsid w:val="00CA2F5A"/>
    <w:rsid w:val="00CA2FC2"/>
    <w:rsid w:val="00CA37AC"/>
    <w:rsid w:val="00CA3BAA"/>
    <w:rsid w:val="00CA40E1"/>
    <w:rsid w:val="00CA42AC"/>
    <w:rsid w:val="00CA475B"/>
    <w:rsid w:val="00CA4889"/>
    <w:rsid w:val="00CA6266"/>
    <w:rsid w:val="00CA6473"/>
    <w:rsid w:val="00CA64FB"/>
    <w:rsid w:val="00CA6891"/>
    <w:rsid w:val="00CA70D8"/>
    <w:rsid w:val="00CB028B"/>
    <w:rsid w:val="00CB068B"/>
    <w:rsid w:val="00CB1B95"/>
    <w:rsid w:val="00CB3CAF"/>
    <w:rsid w:val="00CB3E20"/>
    <w:rsid w:val="00CB4833"/>
    <w:rsid w:val="00CB570E"/>
    <w:rsid w:val="00CB598B"/>
    <w:rsid w:val="00CB62ED"/>
    <w:rsid w:val="00CB719B"/>
    <w:rsid w:val="00CB7525"/>
    <w:rsid w:val="00CB775E"/>
    <w:rsid w:val="00CB7AA8"/>
    <w:rsid w:val="00CB7B88"/>
    <w:rsid w:val="00CC02A2"/>
    <w:rsid w:val="00CC0495"/>
    <w:rsid w:val="00CC05F2"/>
    <w:rsid w:val="00CC0695"/>
    <w:rsid w:val="00CC06AA"/>
    <w:rsid w:val="00CC0A8C"/>
    <w:rsid w:val="00CC1160"/>
    <w:rsid w:val="00CC230E"/>
    <w:rsid w:val="00CC2780"/>
    <w:rsid w:val="00CC34DE"/>
    <w:rsid w:val="00CC47E2"/>
    <w:rsid w:val="00CC54E8"/>
    <w:rsid w:val="00CC616A"/>
    <w:rsid w:val="00CC69FE"/>
    <w:rsid w:val="00CC6BFF"/>
    <w:rsid w:val="00CC6F16"/>
    <w:rsid w:val="00CC703D"/>
    <w:rsid w:val="00CC712F"/>
    <w:rsid w:val="00CD0682"/>
    <w:rsid w:val="00CD0FE7"/>
    <w:rsid w:val="00CD15AF"/>
    <w:rsid w:val="00CD1726"/>
    <w:rsid w:val="00CD2104"/>
    <w:rsid w:val="00CD2CF0"/>
    <w:rsid w:val="00CD2D46"/>
    <w:rsid w:val="00CD2FB1"/>
    <w:rsid w:val="00CD36B8"/>
    <w:rsid w:val="00CD3CD3"/>
    <w:rsid w:val="00CD47B3"/>
    <w:rsid w:val="00CD47FE"/>
    <w:rsid w:val="00CD5D16"/>
    <w:rsid w:val="00CD61C6"/>
    <w:rsid w:val="00CE0898"/>
    <w:rsid w:val="00CE13DD"/>
    <w:rsid w:val="00CE1D0C"/>
    <w:rsid w:val="00CE20D3"/>
    <w:rsid w:val="00CE283C"/>
    <w:rsid w:val="00CE3BDE"/>
    <w:rsid w:val="00CE3F15"/>
    <w:rsid w:val="00CE4307"/>
    <w:rsid w:val="00CE4B3B"/>
    <w:rsid w:val="00CE4CCD"/>
    <w:rsid w:val="00CE5178"/>
    <w:rsid w:val="00CE56B6"/>
    <w:rsid w:val="00CE5B7D"/>
    <w:rsid w:val="00CE697B"/>
    <w:rsid w:val="00CE7162"/>
    <w:rsid w:val="00CE7641"/>
    <w:rsid w:val="00CE77E1"/>
    <w:rsid w:val="00CE7884"/>
    <w:rsid w:val="00CE7B38"/>
    <w:rsid w:val="00CF002D"/>
    <w:rsid w:val="00CF020D"/>
    <w:rsid w:val="00CF0AE3"/>
    <w:rsid w:val="00CF0F0A"/>
    <w:rsid w:val="00CF1786"/>
    <w:rsid w:val="00CF2AF7"/>
    <w:rsid w:val="00CF317F"/>
    <w:rsid w:val="00CF3379"/>
    <w:rsid w:val="00CF35C3"/>
    <w:rsid w:val="00CF3649"/>
    <w:rsid w:val="00CF433C"/>
    <w:rsid w:val="00CF4919"/>
    <w:rsid w:val="00CF4D5B"/>
    <w:rsid w:val="00CF5399"/>
    <w:rsid w:val="00CF5581"/>
    <w:rsid w:val="00CF57DD"/>
    <w:rsid w:val="00CF5DCF"/>
    <w:rsid w:val="00CF616A"/>
    <w:rsid w:val="00CF65B6"/>
    <w:rsid w:val="00CF7550"/>
    <w:rsid w:val="00CF77C7"/>
    <w:rsid w:val="00CF791C"/>
    <w:rsid w:val="00CF7B26"/>
    <w:rsid w:val="00D0095A"/>
    <w:rsid w:val="00D00B2D"/>
    <w:rsid w:val="00D02839"/>
    <w:rsid w:val="00D02935"/>
    <w:rsid w:val="00D02DFB"/>
    <w:rsid w:val="00D03FAE"/>
    <w:rsid w:val="00D04965"/>
    <w:rsid w:val="00D0496D"/>
    <w:rsid w:val="00D04C38"/>
    <w:rsid w:val="00D05649"/>
    <w:rsid w:val="00D060F9"/>
    <w:rsid w:val="00D074C1"/>
    <w:rsid w:val="00D077A7"/>
    <w:rsid w:val="00D10515"/>
    <w:rsid w:val="00D1059C"/>
    <w:rsid w:val="00D113D4"/>
    <w:rsid w:val="00D115AA"/>
    <w:rsid w:val="00D11B02"/>
    <w:rsid w:val="00D11B5A"/>
    <w:rsid w:val="00D11D76"/>
    <w:rsid w:val="00D128C1"/>
    <w:rsid w:val="00D128DB"/>
    <w:rsid w:val="00D12D02"/>
    <w:rsid w:val="00D13264"/>
    <w:rsid w:val="00D13513"/>
    <w:rsid w:val="00D13804"/>
    <w:rsid w:val="00D1383D"/>
    <w:rsid w:val="00D13893"/>
    <w:rsid w:val="00D13AD4"/>
    <w:rsid w:val="00D145E8"/>
    <w:rsid w:val="00D161B6"/>
    <w:rsid w:val="00D16CA6"/>
    <w:rsid w:val="00D17504"/>
    <w:rsid w:val="00D17720"/>
    <w:rsid w:val="00D17C98"/>
    <w:rsid w:val="00D17CA5"/>
    <w:rsid w:val="00D20B42"/>
    <w:rsid w:val="00D20C9D"/>
    <w:rsid w:val="00D21094"/>
    <w:rsid w:val="00D21AEC"/>
    <w:rsid w:val="00D21F3B"/>
    <w:rsid w:val="00D23390"/>
    <w:rsid w:val="00D251B8"/>
    <w:rsid w:val="00D251E3"/>
    <w:rsid w:val="00D257E4"/>
    <w:rsid w:val="00D25958"/>
    <w:rsid w:val="00D26247"/>
    <w:rsid w:val="00D2627A"/>
    <w:rsid w:val="00D262D3"/>
    <w:rsid w:val="00D26A8D"/>
    <w:rsid w:val="00D26F5C"/>
    <w:rsid w:val="00D30054"/>
    <w:rsid w:val="00D304FF"/>
    <w:rsid w:val="00D305FE"/>
    <w:rsid w:val="00D3081C"/>
    <w:rsid w:val="00D3211C"/>
    <w:rsid w:val="00D3275E"/>
    <w:rsid w:val="00D32B74"/>
    <w:rsid w:val="00D33269"/>
    <w:rsid w:val="00D33344"/>
    <w:rsid w:val="00D333F5"/>
    <w:rsid w:val="00D334DE"/>
    <w:rsid w:val="00D33650"/>
    <w:rsid w:val="00D33959"/>
    <w:rsid w:val="00D33991"/>
    <w:rsid w:val="00D34E5B"/>
    <w:rsid w:val="00D350E7"/>
    <w:rsid w:val="00D351AB"/>
    <w:rsid w:val="00D35358"/>
    <w:rsid w:val="00D362E6"/>
    <w:rsid w:val="00D36896"/>
    <w:rsid w:val="00D36A54"/>
    <w:rsid w:val="00D36A96"/>
    <w:rsid w:val="00D36CE6"/>
    <w:rsid w:val="00D37405"/>
    <w:rsid w:val="00D40E7F"/>
    <w:rsid w:val="00D40F26"/>
    <w:rsid w:val="00D410AB"/>
    <w:rsid w:val="00D411AB"/>
    <w:rsid w:val="00D416F4"/>
    <w:rsid w:val="00D41DC4"/>
    <w:rsid w:val="00D42242"/>
    <w:rsid w:val="00D42AE7"/>
    <w:rsid w:val="00D42E54"/>
    <w:rsid w:val="00D4351E"/>
    <w:rsid w:val="00D4457B"/>
    <w:rsid w:val="00D44B68"/>
    <w:rsid w:val="00D44C31"/>
    <w:rsid w:val="00D44C7A"/>
    <w:rsid w:val="00D455AA"/>
    <w:rsid w:val="00D4579E"/>
    <w:rsid w:val="00D45CCB"/>
    <w:rsid w:val="00D46839"/>
    <w:rsid w:val="00D46AD8"/>
    <w:rsid w:val="00D47BDF"/>
    <w:rsid w:val="00D47E91"/>
    <w:rsid w:val="00D51E2D"/>
    <w:rsid w:val="00D52778"/>
    <w:rsid w:val="00D52B48"/>
    <w:rsid w:val="00D52E9B"/>
    <w:rsid w:val="00D52EF0"/>
    <w:rsid w:val="00D53182"/>
    <w:rsid w:val="00D53BAA"/>
    <w:rsid w:val="00D53CCB"/>
    <w:rsid w:val="00D53D19"/>
    <w:rsid w:val="00D5454F"/>
    <w:rsid w:val="00D54A82"/>
    <w:rsid w:val="00D553BC"/>
    <w:rsid w:val="00D55ED9"/>
    <w:rsid w:val="00D56030"/>
    <w:rsid w:val="00D56854"/>
    <w:rsid w:val="00D57908"/>
    <w:rsid w:val="00D6025B"/>
    <w:rsid w:val="00D60E5F"/>
    <w:rsid w:val="00D62123"/>
    <w:rsid w:val="00D624C7"/>
    <w:rsid w:val="00D62C2F"/>
    <w:rsid w:val="00D62D64"/>
    <w:rsid w:val="00D62E96"/>
    <w:rsid w:val="00D6316D"/>
    <w:rsid w:val="00D632E2"/>
    <w:rsid w:val="00D633B9"/>
    <w:rsid w:val="00D6402A"/>
    <w:rsid w:val="00D6457E"/>
    <w:rsid w:val="00D64AA5"/>
    <w:rsid w:val="00D64EE8"/>
    <w:rsid w:val="00D65E82"/>
    <w:rsid w:val="00D6794B"/>
    <w:rsid w:val="00D67C7E"/>
    <w:rsid w:val="00D67D2C"/>
    <w:rsid w:val="00D67D8D"/>
    <w:rsid w:val="00D70480"/>
    <w:rsid w:val="00D70705"/>
    <w:rsid w:val="00D70786"/>
    <w:rsid w:val="00D70AF7"/>
    <w:rsid w:val="00D70BD8"/>
    <w:rsid w:val="00D71407"/>
    <w:rsid w:val="00D7197D"/>
    <w:rsid w:val="00D7318B"/>
    <w:rsid w:val="00D733DC"/>
    <w:rsid w:val="00D73436"/>
    <w:rsid w:val="00D73449"/>
    <w:rsid w:val="00D735CA"/>
    <w:rsid w:val="00D7401B"/>
    <w:rsid w:val="00D745E2"/>
    <w:rsid w:val="00D75553"/>
    <w:rsid w:val="00D75C20"/>
    <w:rsid w:val="00D75C99"/>
    <w:rsid w:val="00D75CA8"/>
    <w:rsid w:val="00D7623D"/>
    <w:rsid w:val="00D77204"/>
    <w:rsid w:val="00D7737B"/>
    <w:rsid w:val="00D806CB"/>
    <w:rsid w:val="00D814D2"/>
    <w:rsid w:val="00D8170F"/>
    <w:rsid w:val="00D818D0"/>
    <w:rsid w:val="00D829EF"/>
    <w:rsid w:val="00D82A88"/>
    <w:rsid w:val="00D82BF3"/>
    <w:rsid w:val="00D82CFA"/>
    <w:rsid w:val="00D82EF9"/>
    <w:rsid w:val="00D830BF"/>
    <w:rsid w:val="00D837BD"/>
    <w:rsid w:val="00D83B56"/>
    <w:rsid w:val="00D83C2A"/>
    <w:rsid w:val="00D84091"/>
    <w:rsid w:val="00D84B60"/>
    <w:rsid w:val="00D85E13"/>
    <w:rsid w:val="00D85E2E"/>
    <w:rsid w:val="00D87524"/>
    <w:rsid w:val="00D87A5E"/>
    <w:rsid w:val="00D87B93"/>
    <w:rsid w:val="00D87D4E"/>
    <w:rsid w:val="00D906EA"/>
    <w:rsid w:val="00D90BFD"/>
    <w:rsid w:val="00D913D9"/>
    <w:rsid w:val="00D91636"/>
    <w:rsid w:val="00D918D0"/>
    <w:rsid w:val="00D91C42"/>
    <w:rsid w:val="00D920C4"/>
    <w:rsid w:val="00D93134"/>
    <w:rsid w:val="00D932B8"/>
    <w:rsid w:val="00D934AA"/>
    <w:rsid w:val="00D93770"/>
    <w:rsid w:val="00D93BBC"/>
    <w:rsid w:val="00D9457A"/>
    <w:rsid w:val="00D94628"/>
    <w:rsid w:val="00D946CC"/>
    <w:rsid w:val="00D95310"/>
    <w:rsid w:val="00D9594B"/>
    <w:rsid w:val="00D959C2"/>
    <w:rsid w:val="00D95C1F"/>
    <w:rsid w:val="00D96A43"/>
    <w:rsid w:val="00D96C3C"/>
    <w:rsid w:val="00D96D2D"/>
    <w:rsid w:val="00D9768D"/>
    <w:rsid w:val="00D977E4"/>
    <w:rsid w:val="00D97A94"/>
    <w:rsid w:val="00D97D13"/>
    <w:rsid w:val="00DA02F9"/>
    <w:rsid w:val="00DA1AF8"/>
    <w:rsid w:val="00DA1D08"/>
    <w:rsid w:val="00DA21CB"/>
    <w:rsid w:val="00DA28D5"/>
    <w:rsid w:val="00DA38F5"/>
    <w:rsid w:val="00DA5379"/>
    <w:rsid w:val="00DA5435"/>
    <w:rsid w:val="00DA6504"/>
    <w:rsid w:val="00DA69DA"/>
    <w:rsid w:val="00DA6B3E"/>
    <w:rsid w:val="00DA6C09"/>
    <w:rsid w:val="00DA6E1F"/>
    <w:rsid w:val="00DA7193"/>
    <w:rsid w:val="00DA73A2"/>
    <w:rsid w:val="00DA7E98"/>
    <w:rsid w:val="00DA7F57"/>
    <w:rsid w:val="00DB0512"/>
    <w:rsid w:val="00DB055B"/>
    <w:rsid w:val="00DB0570"/>
    <w:rsid w:val="00DB05A5"/>
    <w:rsid w:val="00DB06A0"/>
    <w:rsid w:val="00DB09AE"/>
    <w:rsid w:val="00DB2505"/>
    <w:rsid w:val="00DB2717"/>
    <w:rsid w:val="00DB2EDB"/>
    <w:rsid w:val="00DB2F81"/>
    <w:rsid w:val="00DB3351"/>
    <w:rsid w:val="00DB377F"/>
    <w:rsid w:val="00DB3D8A"/>
    <w:rsid w:val="00DB4219"/>
    <w:rsid w:val="00DB4932"/>
    <w:rsid w:val="00DB4AFC"/>
    <w:rsid w:val="00DB528C"/>
    <w:rsid w:val="00DB6C67"/>
    <w:rsid w:val="00DC0965"/>
    <w:rsid w:val="00DC1078"/>
    <w:rsid w:val="00DC16FE"/>
    <w:rsid w:val="00DC19EC"/>
    <w:rsid w:val="00DC1DA5"/>
    <w:rsid w:val="00DC20B3"/>
    <w:rsid w:val="00DC2430"/>
    <w:rsid w:val="00DC265D"/>
    <w:rsid w:val="00DC32CA"/>
    <w:rsid w:val="00DC3CB7"/>
    <w:rsid w:val="00DC42CF"/>
    <w:rsid w:val="00DC44D8"/>
    <w:rsid w:val="00DC52B1"/>
    <w:rsid w:val="00DC59AE"/>
    <w:rsid w:val="00DC59CC"/>
    <w:rsid w:val="00DC5C0C"/>
    <w:rsid w:val="00DC5CB1"/>
    <w:rsid w:val="00DC5E2B"/>
    <w:rsid w:val="00DC6594"/>
    <w:rsid w:val="00DC6D4F"/>
    <w:rsid w:val="00DC7513"/>
    <w:rsid w:val="00DC75AC"/>
    <w:rsid w:val="00DC7D16"/>
    <w:rsid w:val="00DD0922"/>
    <w:rsid w:val="00DD18CF"/>
    <w:rsid w:val="00DD19C8"/>
    <w:rsid w:val="00DD207D"/>
    <w:rsid w:val="00DD2F04"/>
    <w:rsid w:val="00DD313B"/>
    <w:rsid w:val="00DD3608"/>
    <w:rsid w:val="00DD4D71"/>
    <w:rsid w:val="00DD4F09"/>
    <w:rsid w:val="00DD52BD"/>
    <w:rsid w:val="00DD5702"/>
    <w:rsid w:val="00DD60EF"/>
    <w:rsid w:val="00DD6180"/>
    <w:rsid w:val="00DD618B"/>
    <w:rsid w:val="00DD6FA1"/>
    <w:rsid w:val="00DD71DE"/>
    <w:rsid w:val="00DD71E5"/>
    <w:rsid w:val="00DD77D8"/>
    <w:rsid w:val="00DD7B9A"/>
    <w:rsid w:val="00DD7BDF"/>
    <w:rsid w:val="00DE03CA"/>
    <w:rsid w:val="00DE0AE8"/>
    <w:rsid w:val="00DE0D34"/>
    <w:rsid w:val="00DE0E92"/>
    <w:rsid w:val="00DE103B"/>
    <w:rsid w:val="00DE1053"/>
    <w:rsid w:val="00DE1127"/>
    <w:rsid w:val="00DE119D"/>
    <w:rsid w:val="00DE1344"/>
    <w:rsid w:val="00DE1418"/>
    <w:rsid w:val="00DE16A5"/>
    <w:rsid w:val="00DE1BBE"/>
    <w:rsid w:val="00DE1F6B"/>
    <w:rsid w:val="00DE230C"/>
    <w:rsid w:val="00DE3603"/>
    <w:rsid w:val="00DE4466"/>
    <w:rsid w:val="00DE4D6D"/>
    <w:rsid w:val="00DE5AC5"/>
    <w:rsid w:val="00DE5E50"/>
    <w:rsid w:val="00DE6598"/>
    <w:rsid w:val="00DE670C"/>
    <w:rsid w:val="00DE71F6"/>
    <w:rsid w:val="00DE7F18"/>
    <w:rsid w:val="00DF0366"/>
    <w:rsid w:val="00DF07F9"/>
    <w:rsid w:val="00DF0EB2"/>
    <w:rsid w:val="00DF1437"/>
    <w:rsid w:val="00DF166C"/>
    <w:rsid w:val="00DF2000"/>
    <w:rsid w:val="00DF201D"/>
    <w:rsid w:val="00DF2254"/>
    <w:rsid w:val="00DF3277"/>
    <w:rsid w:val="00DF4933"/>
    <w:rsid w:val="00DF4BFE"/>
    <w:rsid w:val="00DF4F41"/>
    <w:rsid w:val="00DF5210"/>
    <w:rsid w:val="00DF5B08"/>
    <w:rsid w:val="00DF61BC"/>
    <w:rsid w:val="00DF6FC0"/>
    <w:rsid w:val="00DF74C4"/>
    <w:rsid w:val="00E00270"/>
    <w:rsid w:val="00E00493"/>
    <w:rsid w:val="00E005C6"/>
    <w:rsid w:val="00E00BA2"/>
    <w:rsid w:val="00E00E11"/>
    <w:rsid w:val="00E00EEF"/>
    <w:rsid w:val="00E015C2"/>
    <w:rsid w:val="00E019B2"/>
    <w:rsid w:val="00E0229B"/>
    <w:rsid w:val="00E02303"/>
    <w:rsid w:val="00E02463"/>
    <w:rsid w:val="00E02AC5"/>
    <w:rsid w:val="00E02B4C"/>
    <w:rsid w:val="00E02D8E"/>
    <w:rsid w:val="00E04338"/>
    <w:rsid w:val="00E048C6"/>
    <w:rsid w:val="00E04935"/>
    <w:rsid w:val="00E049A6"/>
    <w:rsid w:val="00E04F78"/>
    <w:rsid w:val="00E05619"/>
    <w:rsid w:val="00E05884"/>
    <w:rsid w:val="00E07494"/>
    <w:rsid w:val="00E0782A"/>
    <w:rsid w:val="00E07E36"/>
    <w:rsid w:val="00E10781"/>
    <w:rsid w:val="00E10EA6"/>
    <w:rsid w:val="00E1100A"/>
    <w:rsid w:val="00E11959"/>
    <w:rsid w:val="00E11F76"/>
    <w:rsid w:val="00E124E6"/>
    <w:rsid w:val="00E12882"/>
    <w:rsid w:val="00E1321F"/>
    <w:rsid w:val="00E13530"/>
    <w:rsid w:val="00E13B4E"/>
    <w:rsid w:val="00E14258"/>
    <w:rsid w:val="00E153BC"/>
    <w:rsid w:val="00E16111"/>
    <w:rsid w:val="00E165CA"/>
    <w:rsid w:val="00E1682F"/>
    <w:rsid w:val="00E16894"/>
    <w:rsid w:val="00E1692F"/>
    <w:rsid w:val="00E16D18"/>
    <w:rsid w:val="00E1717B"/>
    <w:rsid w:val="00E17D8B"/>
    <w:rsid w:val="00E2066C"/>
    <w:rsid w:val="00E20FC7"/>
    <w:rsid w:val="00E213F7"/>
    <w:rsid w:val="00E214BF"/>
    <w:rsid w:val="00E214DD"/>
    <w:rsid w:val="00E21A22"/>
    <w:rsid w:val="00E21F0F"/>
    <w:rsid w:val="00E221F8"/>
    <w:rsid w:val="00E229A3"/>
    <w:rsid w:val="00E22DA5"/>
    <w:rsid w:val="00E22E24"/>
    <w:rsid w:val="00E23136"/>
    <w:rsid w:val="00E23578"/>
    <w:rsid w:val="00E23A90"/>
    <w:rsid w:val="00E23D83"/>
    <w:rsid w:val="00E24456"/>
    <w:rsid w:val="00E24481"/>
    <w:rsid w:val="00E24770"/>
    <w:rsid w:val="00E248CB"/>
    <w:rsid w:val="00E24CD2"/>
    <w:rsid w:val="00E2512D"/>
    <w:rsid w:val="00E266F1"/>
    <w:rsid w:val="00E26D20"/>
    <w:rsid w:val="00E2724F"/>
    <w:rsid w:val="00E277E5"/>
    <w:rsid w:val="00E27825"/>
    <w:rsid w:val="00E302B7"/>
    <w:rsid w:val="00E30B9F"/>
    <w:rsid w:val="00E328B7"/>
    <w:rsid w:val="00E32A18"/>
    <w:rsid w:val="00E32AE5"/>
    <w:rsid w:val="00E33051"/>
    <w:rsid w:val="00E331A0"/>
    <w:rsid w:val="00E335BF"/>
    <w:rsid w:val="00E33A77"/>
    <w:rsid w:val="00E340E7"/>
    <w:rsid w:val="00E34C39"/>
    <w:rsid w:val="00E34C48"/>
    <w:rsid w:val="00E357BE"/>
    <w:rsid w:val="00E3606C"/>
    <w:rsid w:val="00E36239"/>
    <w:rsid w:val="00E366AE"/>
    <w:rsid w:val="00E36A34"/>
    <w:rsid w:val="00E36C33"/>
    <w:rsid w:val="00E36CAF"/>
    <w:rsid w:val="00E3721C"/>
    <w:rsid w:val="00E37DF2"/>
    <w:rsid w:val="00E400F3"/>
    <w:rsid w:val="00E40BDE"/>
    <w:rsid w:val="00E417EF"/>
    <w:rsid w:val="00E41F91"/>
    <w:rsid w:val="00E42381"/>
    <w:rsid w:val="00E44098"/>
    <w:rsid w:val="00E44359"/>
    <w:rsid w:val="00E44B9C"/>
    <w:rsid w:val="00E45A99"/>
    <w:rsid w:val="00E46155"/>
    <w:rsid w:val="00E46184"/>
    <w:rsid w:val="00E467A8"/>
    <w:rsid w:val="00E46919"/>
    <w:rsid w:val="00E477B8"/>
    <w:rsid w:val="00E47959"/>
    <w:rsid w:val="00E50279"/>
    <w:rsid w:val="00E50784"/>
    <w:rsid w:val="00E50AC4"/>
    <w:rsid w:val="00E50CC3"/>
    <w:rsid w:val="00E50D2E"/>
    <w:rsid w:val="00E518CF"/>
    <w:rsid w:val="00E51F12"/>
    <w:rsid w:val="00E520B8"/>
    <w:rsid w:val="00E52130"/>
    <w:rsid w:val="00E521D0"/>
    <w:rsid w:val="00E526AC"/>
    <w:rsid w:val="00E52D71"/>
    <w:rsid w:val="00E52F74"/>
    <w:rsid w:val="00E530A1"/>
    <w:rsid w:val="00E53451"/>
    <w:rsid w:val="00E53B10"/>
    <w:rsid w:val="00E53B26"/>
    <w:rsid w:val="00E540F8"/>
    <w:rsid w:val="00E54522"/>
    <w:rsid w:val="00E54CBF"/>
    <w:rsid w:val="00E550AE"/>
    <w:rsid w:val="00E552A8"/>
    <w:rsid w:val="00E554E9"/>
    <w:rsid w:val="00E5550A"/>
    <w:rsid w:val="00E5582E"/>
    <w:rsid w:val="00E55963"/>
    <w:rsid w:val="00E55D36"/>
    <w:rsid w:val="00E55DF2"/>
    <w:rsid w:val="00E56506"/>
    <w:rsid w:val="00E56683"/>
    <w:rsid w:val="00E56D28"/>
    <w:rsid w:val="00E605DA"/>
    <w:rsid w:val="00E606BE"/>
    <w:rsid w:val="00E60706"/>
    <w:rsid w:val="00E6100D"/>
    <w:rsid w:val="00E612D0"/>
    <w:rsid w:val="00E61658"/>
    <w:rsid w:val="00E620D8"/>
    <w:rsid w:val="00E62466"/>
    <w:rsid w:val="00E62896"/>
    <w:rsid w:val="00E62B48"/>
    <w:rsid w:val="00E6331E"/>
    <w:rsid w:val="00E63725"/>
    <w:rsid w:val="00E63A93"/>
    <w:rsid w:val="00E64602"/>
    <w:rsid w:val="00E65B0A"/>
    <w:rsid w:val="00E65D81"/>
    <w:rsid w:val="00E660A1"/>
    <w:rsid w:val="00E6613B"/>
    <w:rsid w:val="00E663E5"/>
    <w:rsid w:val="00E66AB2"/>
    <w:rsid w:val="00E66AE8"/>
    <w:rsid w:val="00E67394"/>
    <w:rsid w:val="00E67BD9"/>
    <w:rsid w:val="00E70056"/>
    <w:rsid w:val="00E700C6"/>
    <w:rsid w:val="00E7047D"/>
    <w:rsid w:val="00E706AD"/>
    <w:rsid w:val="00E70872"/>
    <w:rsid w:val="00E70B09"/>
    <w:rsid w:val="00E70CDE"/>
    <w:rsid w:val="00E71AC0"/>
    <w:rsid w:val="00E71E4D"/>
    <w:rsid w:val="00E71FD1"/>
    <w:rsid w:val="00E72755"/>
    <w:rsid w:val="00E72B44"/>
    <w:rsid w:val="00E72BFF"/>
    <w:rsid w:val="00E730A1"/>
    <w:rsid w:val="00E73288"/>
    <w:rsid w:val="00E73296"/>
    <w:rsid w:val="00E7364D"/>
    <w:rsid w:val="00E73755"/>
    <w:rsid w:val="00E739DB"/>
    <w:rsid w:val="00E73B0B"/>
    <w:rsid w:val="00E74C0F"/>
    <w:rsid w:val="00E7524F"/>
    <w:rsid w:val="00E75BC9"/>
    <w:rsid w:val="00E7662A"/>
    <w:rsid w:val="00E76865"/>
    <w:rsid w:val="00E76CB5"/>
    <w:rsid w:val="00E77326"/>
    <w:rsid w:val="00E776C5"/>
    <w:rsid w:val="00E77B1A"/>
    <w:rsid w:val="00E77B61"/>
    <w:rsid w:val="00E77EEF"/>
    <w:rsid w:val="00E77F98"/>
    <w:rsid w:val="00E80C77"/>
    <w:rsid w:val="00E8112D"/>
    <w:rsid w:val="00E812EC"/>
    <w:rsid w:val="00E81AD0"/>
    <w:rsid w:val="00E81C98"/>
    <w:rsid w:val="00E81E92"/>
    <w:rsid w:val="00E82834"/>
    <w:rsid w:val="00E82A9F"/>
    <w:rsid w:val="00E84549"/>
    <w:rsid w:val="00E8484D"/>
    <w:rsid w:val="00E84B6A"/>
    <w:rsid w:val="00E8521C"/>
    <w:rsid w:val="00E8549E"/>
    <w:rsid w:val="00E863AC"/>
    <w:rsid w:val="00E863D6"/>
    <w:rsid w:val="00E86419"/>
    <w:rsid w:val="00E867F0"/>
    <w:rsid w:val="00E878C9"/>
    <w:rsid w:val="00E9030E"/>
    <w:rsid w:val="00E90A3E"/>
    <w:rsid w:val="00E90A44"/>
    <w:rsid w:val="00E90C86"/>
    <w:rsid w:val="00E9128E"/>
    <w:rsid w:val="00E91504"/>
    <w:rsid w:val="00E91522"/>
    <w:rsid w:val="00E91D39"/>
    <w:rsid w:val="00E92351"/>
    <w:rsid w:val="00E92576"/>
    <w:rsid w:val="00E92731"/>
    <w:rsid w:val="00E93666"/>
    <w:rsid w:val="00E93809"/>
    <w:rsid w:val="00E942D9"/>
    <w:rsid w:val="00E9487E"/>
    <w:rsid w:val="00E9551B"/>
    <w:rsid w:val="00E95F9B"/>
    <w:rsid w:val="00E960EC"/>
    <w:rsid w:val="00E96DF7"/>
    <w:rsid w:val="00E96F12"/>
    <w:rsid w:val="00E9713E"/>
    <w:rsid w:val="00E9724A"/>
    <w:rsid w:val="00E97829"/>
    <w:rsid w:val="00E97878"/>
    <w:rsid w:val="00E97AA2"/>
    <w:rsid w:val="00EA0506"/>
    <w:rsid w:val="00EA052D"/>
    <w:rsid w:val="00EA0574"/>
    <w:rsid w:val="00EA06C4"/>
    <w:rsid w:val="00EA0D52"/>
    <w:rsid w:val="00EA1647"/>
    <w:rsid w:val="00EA18B5"/>
    <w:rsid w:val="00EA18B9"/>
    <w:rsid w:val="00EA2285"/>
    <w:rsid w:val="00EA2B2F"/>
    <w:rsid w:val="00EA2BAC"/>
    <w:rsid w:val="00EA3326"/>
    <w:rsid w:val="00EA33E2"/>
    <w:rsid w:val="00EA3F5D"/>
    <w:rsid w:val="00EA4A9E"/>
    <w:rsid w:val="00EA50CD"/>
    <w:rsid w:val="00EA5249"/>
    <w:rsid w:val="00EA6A5A"/>
    <w:rsid w:val="00EA6D60"/>
    <w:rsid w:val="00EA6EC9"/>
    <w:rsid w:val="00EA7747"/>
    <w:rsid w:val="00EA7774"/>
    <w:rsid w:val="00EB016E"/>
    <w:rsid w:val="00EB09F8"/>
    <w:rsid w:val="00EB11A7"/>
    <w:rsid w:val="00EB2094"/>
    <w:rsid w:val="00EB2274"/>
    <w:rsid w:val="00EB2615"/>
    <w:rsid w:val="00EB297D"/>
    <w:rsid w:val="00EB2B73"/>
    <w:rsid w:val="00EB2BFF"/>
    <w:rsid w:val="00EB2CE3"/>
    <w:rsid w:val="00EB310A"/>
    <w:rsid w:val="00EB341F"/>
    <w:rsid w:val="00EB3A5D"/>
    <w:rsid w:val="00EB4509"/>
    <w:rsid w:val="00EB48CA"/>
    <w:rsid w:val="00EB48E8"/>
    <w:rsid w:val="00EB51B0"/>
    <w:rsid w:val="00EB52CD"/>
    <w:rsid w:val="00EB5996"/>
    <w:rsid w:val="00EB6016"/>
    <w:rsid w:val="00EB63BF"/>
    <w:rsid w:val="00EB6494"/>
    <w:rsid w:val="00EB6500"/>
    <w:rsid w:val="00EB667C"/>
    <w:rsid w:val="00EB6771"/>
    <w:rsid w:val="00EB7628"/>
    <w:rsid w:val="00EB796D"/>
    <w:rsid w:val="00EC07C8"/>
    <w:rsid w:val="00EC1179"/>
    <w:rsid w:val="00EC139D"/>
    <w:rsid w:val="00EC1CCA"/>
    <w:rsid w:val="00EC2624"/>
    <w:rsid w:val="00EC319F"/>
    <w:rsid w:val="00EC3385"/>
    <w:rsid w:val="00EC33A3"/>
    <w:rsid w:val="00EC3586"/>
    <w:rsid w:val="00EC38A1"/>
    <w:rsid w:val="00EC3D20"/>
    <w:rsid w:val="00EC4211"/>
    <w:rsid w:val="00EC44C6"/>
    <w:rsid w:val="00EC4704"/>
    <w:rsid w:val="00EC47FB"/>
    <w:rsid w:val="00EC480A"/>
    <w:rsid w:val="00EC4BCD"/>
    <w:rsid w:val="00EC4F16"/>
    <w:rsid w:val="00EC4FE1"/>
    <w:rsid w:val="00EC5339"/>
    <w:rsid w:val="00EC5C98"/>
    <w:rsid w:val="00EC5CF9"/>
    <w:rsid w:val="00EC6AD1"/>
    <w:rsid w:val="00EC6C73"/>
    <w:rsid w:val="00EC779F"/>
    <w:rsid w:val="00ED0084"/>
    <w:rsid w:val="00ED1758"/>
    <w:rsid w:val="00ED1BB2"/>
    <w:rsid w:val="00ED2D60"/>
    <w:rsid w:val="00ED335C"/>
    <w:rsid w:val="00ED349B"/>
    <w:rsid w:val="00ED3EBA"/>
    <w:rsid w:val="00ED4E3E"/>
    <w:rsid w:val="00ED5168"/>
    <w:rsid w:val="00ED553D"/>
    <w:rsid w:val="00ED5F24"/>
    <w:rsid w:val="00ED637C"/>
    <w:rsid w:val="00ED684F"/>
    <w:rsid w:val="00ED7556"/>
    <w:rsid w:val="00ED7783"/>
    <w:rsid w:val="00ED7D6E"/>
    <w:rsid w:val="00ED7EF0"/>
    <w:rsid w:val="00EE0532"/>
    <w:rsid w:val="00EE08DC"/>
    <w:rsid w:val="00EE0FFD"/>
    <w:rsid w:val="00EE1695"/>
    <w:rsid w:val="00EE1BB3"/>
    <w:rsid w:val="00EE1E6E"/>
    <w:rsid w:val="00EE1F43"/>
    <w:rsid w:val="00EE24B5"/>
    <w:rsid w:val="00EE275A"/>
    <w:rsid w:val="00EE297E"/>
    <w:rsid w:val="00EE2DC4"/>
    <w:rsid w:val="00EE31A8"/>
    <w:rsid w:val="00EE3439"/>
    <w:rsid w:val="00EE3AFD"/>
    <w:rsid w:val="00EE5242"/>
    <w:rsid w:val="00EE5EA4"/>
    <w:rsid w:val="00EE7245"/>
    <w:rsid w:val="00EE75A9"/>
    <w:rsid w:val="00EF0605"/>
    <w:rsid w:val="00EF074B"/>
    <w:rsid w:val="00EF0ADB"/>
    <w:rsid w:val="00EF0CBD"/>
    <w:rsid w:val="00EF1253"/>
    <w:rsid w:val="00EF1731"/>
    <w:rsid w:val="00EF19F8"/>
    <w:rsid w:val="00EF283B"/>
    <w:rsid w:val="00EF2C95"/>
    <w:rsid w:val="00EF30CF"/>
    <w:rsid w:val="00EF455A"/>
    <w:rsid w:val="00EF4590"/>
    <w:rsid w:val="00EF45A5"/>
    <w:rsid w:val="00EF632B"/>
    <w:rsid w:val="00EF6B3F"/>
    <w:rsid w:val="00EF78F5"/>
    <w:rsid w:val="00EF7B95"/>
    <w:rsid w:val="00EF7FA6"/>
    <w:rsid w:val="00F0033B"/>
    <w:rsid w:val="00F00397"/>
    <w:rsid w:val="00F004D9"/>
    <w:rsid w:val="00F00841"/>
    <w:rsid w:val="00F00B70"/>
    <w:rsid w:val="00F00BD9"/>
    <w:rsid w:val="00F01882"/>
    <w:rsid w:val="00F02081"/>
    <w:rsid w:val="00F026BC"/>
    <w:rsid w:val="00F041DA"/>
    <w:rsid w:val="00F04FB3"/>
    <w:rsid w:val="00F05CCD"/>
    <w:rsid w:val="00F06120"/>
    <w:rsid w:val="00F06FA8"/>
    <w:rsid w:val="00F06FBF"/>
    <w:rsid w:val="00F071DA"/>
    <w:rsid w:val="00F079C7"/>
    <w:rsid w:val="00F10636"/>
    <w:rsid w:val="00F1076B"/>
    <w:rsid w:val="00F11116"/>
    <w:rsid w:val="00F112A9"/>
    <w:rsid w:val="00F11605"/>
    <w:rsid w:val="00F11E1B"/>
    <w:rsid w:val="00F122B2"/>
    <w:rsid w:val="00F1280B"/>
    <w:rsid w:val="00F13027"/>
    <w:rsid w:val="00F1351F"/>
    <w:rsid w:val="00F1363D"/>
    <w:rsid w:val="00F1398C"/>
    <w:rsid w:val="00F14076"/>
    <w:rsid w:val="00F1432E"/>
    <w:rsid w:val="00F1465A"/>
    <w:rsid w:val="00F146AD"/>
    <w:rsid w:val="00F149CA"/>
    <w:rsid w:val="00F15EBE"/>
    <w:rsid w:val="00F16C07"/>
    <w:rsid w:val="00F16D47"/>
    <w:rsid w:val="00F1782E"/>
    <w:rsid w:val="00F17FFB"/>
    <w:rsid w:val="00F2034A"/>
    <w:rsid w:val="00F20BF2"/>
    <w:rsid w:val="00F218D2"/>
    <w:rsid w:val="00F21EAB"/>
    <w:rsid w:val="00F22462"/>
    <w:rsid w:val="00F2247B"/>
    <w:rsid w:val="00F2297D"/>
    <w:rsid w:val="00F2342F"/>
    <w:rsid w:val="00F23540"/>
    <w:rsid w:val="00F23E05"/>
    <w:rsid w:val="00F23EEC"/>
    <w:rsid w:val="00F24126"/>
    <w:rsid w:val="00F2424A"/>
    <w:rsid w:val="00F24AB3"/>
    <w:rsid w:val="00F25FC0"/>
    <w:rsid w:val="00F26406"/>
    <w:rsid w:val="00F264BF"/>
    <w:rsid w:val="00F26D65"/>
    <w:rsid w:val="00F26DCC"/>
    <w:rsid w:val="00F274AC"/>
    <w:rsid w:val="00F27DAA"/>
    <w:rsid w:val="00F30907"/>
    <w:rsid w:val="00F3116C"/>
    <w:rsid w:val="00F312F1"/>
    <w:rsid w:val="00F31497"/>
    <w:rsid w:val="00F31F5F"/>
    <w:rsid w:val="00F330E4"/>
    <w:rsid w:val="00F34107"/>
    <w:rsid w:val="00F341E9"/>
    <w:rsid w:val="00F342D6"/>
    <w:rsid w:val="00F3450B"/>
    <w:rsid w:val="00F34ADE"/>
    <w:rsid w:val="00F34DBE"/>
    <w:rsid w:val="00F35BCE"/>
    <w:rsid w:val="00F35D02"/>
    <w:rsid w:val="00F36825"/>
    <w:rsid w:val="00F36827"/>
    <w:rsid w:val="00F37431"/>
    <w:rsid w:val="00F37BDC"/>
    <w:rsid w:val="00F37E84"/>
    <w:rsid w:val="00F416C8"/>
    <w:rsid w:val="00F41943"/>
    <w:rsid w:val="00F42060"/>
    <w:rsid w:val="00F42AA3"/>
    <w:rsid w:val="00F42E40"/>
    <w:rsid w:val="00F435CC"/>
    <w:rsid w:val="00F43BC3"/>
    <w:rsid w:val="00F43C89"/>
    <w:rsid w:val="00F43E6A"/>
    <w:rsid w:val="00F4449E"/>
    <w:rsid w:val="00F44B44"/>
    <w:rsid w:val="00F45436"/>
    <w:rsid w:val="00F457D8"/>
    <w:rsid w:val="00F45909"/>
    <w:rsid w:val="00F46482"/>
    <w:rsid w:val="00F475BE"/>
    <w:rsid w:val="00F47618"/>
    <w:rsid w:val="00F505C7"/>
    <w:rsid w:val="00F50C27"/>
    <w:rsid w:val="00F50C9A"/>
    <w:rsid w:val="00F50EB7"/>
    <w:rsid w:val="00F511C9"/>
    <w:rsid w:val="00F51504"/>
    <w:rsid w:val="00F52640"/>
    <w:rsid w:val="00F527B3"/>
    <w:rsid w:val="00F54A57"/>
    <w:rsid w:val="00F559CC"/>
    <w:rsid w:val="00F55FA9"/>
    <w:rsid w:val="00F60467"/>
    <w:rsid w:val="00F6063E"/>
    <w:rsid w:val="00F60732"/>
    <w:rsid w:val="00F61CA3"/>
    <w:rsid w:val="00F620C5"/>
    <w:rsid w:val="00F62AE2"/>
    <w:rsid w:val="00F62C07"/>
    <w:rsid w:val="00F63261"/>
    <w:rsid w:val="00F6335F"/>
    <w:rsid w:val="00F63D3A"/>
    <w:rsid w:val="00F6439C"/>
    <w:rsid w:val="00F66060"/>
    <w:rsid w:val="00F663D5"/>
    <w:rsid w:val="00F66C55"/>
    <w:rsid w:val="00F67223"/>
    <w:rsid w:val="00F709C3"/>
    <w:rsid w:val="00F70E3D"/>
    <w:rsid w:val="00F710C9"/>
    <w:rsid w:val="00F71141"/>
    <w:rsid w:val="00F71936"/>
    <w:rsid w:val="00F71E41"/>
    <w:rsid w:val="00F71FD0"/>
    <w:rsid w:val="00F72726"/>
    <w:rsid w:val="00F72F76"/>
    <w:rsid w:val="00F730F0"/>
    <w:rsid w:val="00F733C5"/>
    <w:rsid w:val="00F734EE"/>
    <w:rsid w:val="00F735A9"/>
    <w:rsid w:val="00F737C6"/>
    <w:rsid w:val="00F7395D"/>
    <w:rsid w:val="00F73B54"/>
    <w:rsid w:val="00F73B60"/>
    <w:rsid w:val="00F73B7E"/>
    <w:rsid w:val="00F73D52"/>
    <w:rsid w:val="00F74226"/>
    <w:rsid w:val="00F742AC"/>
    <w:rsid w:val="00F7438F"/>
    <w:rsid w:val="00F7447F"/>
    <w:rsid w:val="00F74908"/>
    <w:rsid w:val="00F74C45"/>
    <w:rsid w:val="00F74EAD"/>
    <w:rsid w:val="00F7666A"/>
    <w:rsid w:val="00F7683E"/>
    <w:rsid w:val="00F76AC1"/>
    <w:rsid w:val="00F77999"/>
    <w:rsid w:val="00F77F8B"/>
    <w:rsid w:val="00F80619"/>
    <w:rsid w:val="00F813AD"/>
    <w:rsid w:val="00F81672"/>
    <w:rsid w:val="00F8240D"/>
    <w:rsid w:val="00F82459"/>
    <w:rsid w:val="00F82819"/>
    <w:rsid w:val="00F82B3E"/>
    <w:rsid w:val="00F83BDC"/>
    <w:rsid w:val="00F83D5F"/>
    <w:rsid w:val="00F84890"/>
    <w:rsid w:val="00F84CE8"/>
    <w:rsid w:val="00F84FF7"/>
    <w:rsid w:val="00F85262"/>
    <w:rsid w:val="00F852B5"/>
    <w:rsid w:val="00F85E11"/>
    <w:rsid w:val="00F85E9C"/>
    <w:rsid w:val="00F8687B"/>
    <w:rsid w:val="00F86B6B"/>
    <w:rsid w:val="00F87092"/>
    <w:rsid w:val="00F900E9"/>
    <w:rsid w:val="00F90595"/>
    <w:rsid w:val="00F90DC0"/>
    <w:rsid w:val="00F91416"/>
    <w:rsid w:val="00F9262F"/>
    <w:rsid w:val="00F92871"/>
    <w:rsid w:val="00F931DE"/>
    <w:rsid w:val="00F931F4"/>
    <w:rsid w:val="00F93792"/>
    <w:rsid w:val="00F93DC8"/>
    <w:rsid w:val="00F93F66"/>
    <w:rsid w:val="00F948F8"/>
    <w:rsid w:val="00F94A5C"/>
    <w:rsid w:val="00F95372"/>
    <w:rsid w:val="00F95BD0"/>
    <w:rsid w:val="00F95D77"/>
    <w:rsid w:val="00F95D9B"/>
    <w:rsid w:val="00F95FD8"/>
    <w:rsid w:val="00F96979"/>
    <w:rsid w:val="00F97260"/>
    <w:rsid w:val="00F97394"/>
    <w:rsid w:val="00F978A9"/>
    <w:rsid w:val="00FA03EE"/>
    <w:rsid w:val="00FA05EA"/>
    <w:rsid w:val="00FA05FC"/>
    <w:rsid w:val="00FA0671"/>
    <w:rsid w:val="00FA0F10"/>
    <w:rsid w:val="00FA1355"/>
    <w:rsid w:val="00FA1E35"/>
    <w:rsid w:val="00FA281E"/>
    <w:rsid w:val="00FA29E7"/>
    <w:rsid w:val="00FA2ACB"/>
    <w:rsid w:val="00FA2DF4"/>
    <w:rsid w:val="00FA2E79"/>
    <w:rsid w:val="00FA37B4"/>
    <w:rsid w:val="00FA3879"/>
    <w:rsid w:val="00FA3E65"/>
    <w:rsid w:val="00FA3FAB"/>
    <w:rsid w:val="00FA40CF"/>
    <w:rsid w:val="00FA6318"/>
    <w:rsid w:val="00FA6943"/>
    <w:rsid w:val="00FA6948"/>
    <w:rsid w:val="00FA6BA7"/>
    <w:rsid w:val="00FA6C43"/>
    <w:rsid w:val="00FA77A3"/>
    <w:rsid w:val="00FA784F"/>
    <w:rsid w:val="00FB0B3D"/>
    <w:rsid w:val="00FB0E8A"/>
    <w:rsid w:val="00FB1093"/>
    <w:rsid w:val="00FB228D"/>
    <w:rsid w:val="00FB233F"/>
    <w:rsid w:val="00FB269F"/>
    <w:rsid w:val="00FB28EE"/>
    <w:rsid w:val="00FB31DD"/>
    <w:rsid w:val="00FB3735"/>
    <w:rsid w:val="00FB38CD"/>
    <w:rsid w:val="00FB3BFA"/>
    <w:rsid w:val="00FB3CF4"/>
    <w:rsid w:val="00FB3F62"/>
    <w:rsid w:val="00FB43E3"/>
    <w:rsid w:val="00FB4528"/>
    <w:rsid w:val="00FB46B8"/>
    <w:rsid w:val="00FB58BD"/>
    <w:rsid w:val="00FB5D86"/>
    <w:rsid w:val="00FB6D7E"/>
    <w:rsid w:val="00FB72BB"/>
    <w:rsid w:val="00FB7480"/>
    <w:rsid w:val="00FB7B26"/>
    <w:rsid w:val="00FC0996"/>
    <w:rsid w:val="00FC2053"/>
    <w:rsid w:val="00FC21D1"/>
    <w:rsid w:val="00FC2AAB"/>
    <w:rsid w:val="00FC3488"/>
    <w:rsid w:val="00FC3935"/>
    <w:rsid w:val="00FC44C6"/>
    <w:rsid w:val="00FC5C62"/>
    <w:rsid w:val="00FC6635"/>
    <w:rsid w:val="00FC6736"/>
    <w:rsid w:val="00FC69EE"/>
    <w:rsid w:val="00FC6D48"/>
    <w:rsid w:val="00FC7598"/>
    <w:rsid w:val="00FD00EE"/>
    <w:rsid w:val="00FD0214"/>
    <w:rsid w:val="00FD050C"/>
    <w:rsid w:val="00FD0AD3"/>
    <w:rsid w:val="00FD102F"/>
    <w:rsid w:val="00FD19CD"/>
    <w:rsid w:val="00FD1FD2"/>
    <w:rsid w:val="00FD2962"/>
    <w:rsid w:val="00FD2E32"/>
    <w:rsid w:val="00FD3081"/>
    <w:rsid w:val="00FD3340"/>
    <w:rsid w:val="00FD3884"/>
    <w:rsid w:val="00FD4961"/>
    <w:rsid w:val="00FD4A27"/>
    <w:rsid w:val="00FD4E03"/>
    <w:rsid w:val="00FD5637"/>
    <w:rsid w:val="00FD5BCA"/>
    <w:rsid w:val="00FD5D9C"/>
    <w:rsid w:val="00FD5F3B"/>
    <w:rsid w:val="00FD636A"/>
    <w:rsid w:val="00FD6897"/>
    <w:rsid w:val="00FD7610"/>
    <w:rsid w:val="00FE0148"/>
    <w:rsid w:val="00FE05D9"/>
    <w:rsid w:val="00FE168F"/>
    <w:rsid w:val="00FE1FED"/>
    <w:rsid w:val="00FE2833"/>
    <w:rsid w:val="00FE2B79"/>
    <w:rsid w:val="00FE2E1C"/>
    <w:rsid w:val="00FE2EFC"/>
    <w:rsid w:val="00FE309E"/>
    <w:rsid w:val="00FE30F0"/>
    <w:rsid w:val="00FE31A0"/>
    <w:rsid w:val="00FE3268"/>
    <w:rsid w:val="00FE32D5"/>
    <w:rsid w:val="00FE33A6"/>
    <w:rsid w:val="00FE3424"/>
    <w:rsid w:val="00FE3468"/>
    <w:rsid w:val="00FE36EE"/>
    <w:rsid w:val="00FE37B1"/>
    <w:rsid w:val="00FE3AA4"/>
    <w:rsid w:val="00FE3D17"/>
    <w:rsid w:val="00FE4017"/>
    <w:rsid w:val="00FE4364"/>
    <w:rsid w:val="00FE45D7"/>
    <w:rsid w:val="00FE4730"/>
    <w:rsid w:val="00FE50EB"/>
    <w:rsid w:val="00FE5870"/>
    <w:rsid w:val="00FE598B"/>
    <w:rsid w:val="00FE5C62"/>
    <w:rsid w:val="00FE656D"/>
    <w:rsid w:val="00FE7F36"/>
    <w:rsid w:val="00FF0590"/>
    <w:rsid w:val="00FF1281"/>
    <w:rsid w:val="00FF1340"/>
    <w:rsid w:val="00FF187D"/>
    <w:rsid w:val="00FF21B7"/>
    <w:rsid w:val="00FF2297"/>
    <w:rsid w:val="00FF2865"/>
    <w:rsid w:val="00FF2ED3"/>
    <w:rsid w:val="00FF32E4"/>
    <w:rsid w:val="00FF3482"/>
    <w:rsid w:val="00FF47BC"/>
    <w:rsid w:val="00FF4B84"/>
    <w:rsid w:val="00FF5953"/>
    <w:rsid w:val="00FF60F3"/>
    <w:rsid w:val="00FF62C5"/>
    <w:rsid w:val="00FF6524"/>
    <w:rsid w:val="00FF6760"/>
    <w:rsid w:val="00FF6907"/>
    <w:rsid w:val="00FF7875"/>
    <w:rsid w:val="00FF7897"/>
    <w:rsid w:val="00FF7965"/>
    <w:rsid w:val="00FF7DB9"/>
    <w:rsid w:val="01015F3A"/>
    <w:rsid w:val="01023000"/>
    <w:rsid w:val="010658F9"/>
    <w:rsid w:val="0107099A"/>
    <w:rsid w:val="01075203"/>
    <w:rsid w:val="01082A03"/>
    <w:rsid w:val="0109764E"/>
    <w:rsid w:val="012701FE"/>
    <w:rsid w:val="012B1E2E"/>
    <w:rsid w:val="012B419E"/>
    <w:rsid w:val="01340339"/>
    <w:rsid w:val="01363975"/>
    <w:rsid w:val="01373410"/>
    <w:rsid w:val="013A77B6"/>
    <w:rsid w:val="013B1937"/>
    <w:rsid w:val="013C13F9"/>
    <w:rsid w:val="01407DAE"/>
    <w:rsid w:val="01491FDE"/>
    <w:rsid w:val="0150279C"/>
    <w:rsid w:val="01574728"/>
    <w:rsid w:val="01607374"/>
    <w:rsid w:val="01610F02"/>
    <w:rsid w:val="016C4F30"/>
    <w:rsid w:val="016F1F54"/>
    <w:rsid w:val="01703F3D"/>
    <w:rsid w:val="017256FB"/>
    <w:rsid w:val="01740049"/>
    <w:rsid w:val="01821C72"/>
    <w:rsid w:val="018448B2"/>
    <w:rsid w:val="018453DD"/>
    <w:rsid w:val="0187462A"/>
    <w:rsid w:val="01984FAF"/>
    <w:rsid w:val="019C4EEF"/>
    <w:rsid w:val="019F34A0"/>
    <w:rsid w:val="01A5478B"/>
    <w:rsid w:val="01AD41EC"/>
    <w:rsid w:val="01B959C1"/>
    <w:rsid w:val="01BC6AB7"/>
    <w:rsid w:val="01C9170D"/>
    <w:rsid w:val="01CA2C2F"/>
    <w:rsid w:val="01DA74FC"/>
    <w:rsid w:val="01DC4C12"/>
    <w:rsid w:val="01DE5943"/>
    <w:rsid w:val="01DF07CF"/>
    <w:rsid w:val="01EF1517"/>
    <w:rsid w:val="01F66111"/>
    <w:rsid w:val="01FD32A9"/>
    <w:rsid w:val="0223243D"/>
    <w:rsid w:val="022745CE"/>
    <w:rsid w:val="02287AB3"/>
    <w:rsid w:val="022D2064"/>
    <w:rsid w:val="02300495"/>
    <w:rsid w:val="02300AC8"/>
    <w:rsid w:val="02330469"/>
    <w:rsid w:val="02333DF3"/>
    <w:rsid w:val="023C580B"/>
    <w:rsid w:val="02422E8A"/>
    <w:rsid w:val="02426C8A"/>
    <w:rsid w:val="025F0574"/>
    <w:rsid w:val="0267274E"/>
    <w:rsid w:val="0269396D"/>
    <w:rsid w:val="02720D2C"/>
    <w:rsid w:val="028B3DFF"/>
    <w:rsid w:val="028D3BDD"/>
    <w:rsid w:val="028F53E0"/>
    <w:rsid w:val="029357C3"/>
    <w:rsid w:val="029A2742"/>
    <w:rsid w:val="02A03187"/>
    <w:rsid w:val="02A116A3"/>
    <w:rsid w:val="02A24AE3"/>
    <w:rsid w:val="02AF472C"/>
    <w:rsid w:val="02B142B3"/>
    <w:rsid w:val="02BD414E"/>
    <w:rsid w:val="02BF2733"/>
    <w:rsid w:val="02C223C8"/>
    <w:rsid w:val="02C722E8"/>
    <w:rsid w:val="02CA3613"/>
    <w:rsid w:val="02D22572"/>
    <w:rsid w:val="02D9025B"/>
    <w:rsid w:val="02DA7A31"/>
    <w:rsid w:val="02DB2386"/>
    <w:rsid w:val="02DC7E78"/>
    <w:rsid w:val="02E82D36"/>
    <w:rsid w:val="02EB0C3D"/>
    <w:rsid w:val="02ED787B"/>
    <w:rsid w:val="02F16AD0"/>
    <w:rsid w:val="02F43C1B"/>
    <w:rsid w:val="02F46A3A"/>
    <w:rsid w:val="031B3B64"/>
    <w:rsid w:val="03210FB3"/>
    <w:rsid w:val="03226AB8"/>
    <w:rsid w:val="032A02D2"/>
    <w:rsid w:val="032F755F"/>
    <w:rsid w:val="03362F86"/>
    <w:rsid w:val="033721C5"/>
    <w:rsid w:val="033B6673"/>
    <w:rsid w:val="033C077A"/>
    <w:rsid w:val="033D20CB"/>
    <w:rsid w:val="033F0B1A"/>
    <w:rsid w:val="03432DEC"/>
    <w:rsid w:val="034550D4"/>
    <w:rsid w:val="03484EA8"/>
    <w:rsid w:val="03494ABB"/>
    <w:rsid w:val="03507293"/>
    <w:rsid w:val="03616DF6"/>
    <w:rsid w:val="03641ED0"/>
    <w:rsid w:val="03654205"/>
    <w:rsid w:val="037E174C"/>
    <w:rsid w:val="03843643"/>
    <w:rsid w:val="038573E7"/>
    <w:rsid w:val="03927B69"/>
    <w:rsid w:val="03970531"/>
    <w:rsid w:val="03973B7E"/>
    <w:rsid w:val="039C75DE"/>
    <w:rsid w:val="03A36C15"/>
    <w:rsid w:val="03AC087C"/>
    <w:rsid w:val="03C1528D"/>
    <w:rsid w:val="03C610AA"/>
    <w:rsid w:val="03D34ED3"/>
    <w:rsid w:val="03D677C0"/>
    <w:rsid w:val="03D80FFE"/>
    <w:rsid w:val="03D862AA"/>
    <w:rsid w:val="03DC23F8"/>
    <w:rsid w:val="03DF19BB"/>
    <w:rsid w:val="03E222AD"/>
    <w:rsid w:val="03E63269"/>
    <w:rsid w:val="03E87533"/>
    <w:rsid w:val="03F63358"/>
    <w:rsid w:val="03F94075"/>
    <w:rsid w:val="03FB1AF9"/>
    <w:rsid w:val="03FF1699"/>
    <w:rsid w:val="04047B86"/>
    <w:rsid w:val="04122FAB"/>
    <w:rsid w:val="04183D7C"/>
    <w:rsid w:val="04252C12"/>
    <w:rsid w:val="04294282"/>
    <w:rsid w:val="042A00DC"/>
    <w:rsid w:val="042D1C7F"/>
    <w:rsid w:val="042F25F6"/>
    <w:rsid w:val="04335AC3"/>
    <w:rsid w:val="044257F3"/>
    <w:rsid w:val="04497375"/>
    <w:rsid w:val="044A7E5B"/>
    <w:rsid w:val="04532FBF"/>
    <w:rsid w:val="04585B8B"/>
    <w:rsid w:val="04594A73"/>
    <w:rsid w:val="045B638D"/>
    <w:rsid w:val="04616393"/>
    <w:rsid w:val="04683C46"/>
    <w:rsid w:val="046D5C90"/>
    <w:rsid w:val="04801147"/>
    <w:rsid w:val="0482638C"/>
    <w:rsid w:val="04827660"/>
    <w:rsid w:val="04855344"/>
    <w:rsid w:val="04972A01"/>
    <w:rsid w:val="049C6D85"/>
    <w:rsid w:val="049E0C96"/>
    <w:rsid w:val="04A451FC"/>
    <w:rsid w:val="04A80412"/>
    <w:rsid w:val="04AF08EA"/>
    <w:rsid w:val="04B977BB"/>
    <w:rsid w:val="04BE48BE"/>
    <w:rsid w:val="04C80175"/>
    <w:rsid w:val="04C81863"/>
    <w:rsid w:val="04CA295D"/>
    <w:rsid w:val="04CA418F"/>
    <w:rsid w:val="04CA6761"/>
    <w:rsid w:val="04CD0E0F"/>
    <w:rsid w:val="04D50048"/>
    <w:rsid w:val="04DA50DB"/>
    <w:rsid w:val="04DA5E6E"/>
    <w:rsid w:val="04DD5F19"/>
    <w:rsid w:val="04EB2037"/>
    <w:rsid w:val="04F16938"/>
    <w:rsid w:val="04F62BE3"/>
    <w:rsid w:val="04F877CC"/>
    <w:rsid w:val="04F912C0"/>
    <w:rsid w:val="04F950B6"/>
    <w:rsid w:val="04FB0BB6"/>
    <w:rsid w:val="04FE7453"/>
    <w:rsid w:val="050E18E0"/>
    <w:rsid w:val="05164D2D"/>
    <w:rsid w:val="051916B8"/>
    <w:rsid w:val="051C36FE"/>
    <w:rsid w:val="051F41FD"/>
    <w:rsid w:val="051F6E28"/>
    <w:rsid w:val="05201109"/>
    <w:rsid w:val="05231DFF"/>
    <w:rsid w:val="05247D17"/>
    <w:rsid w:val="053419AC"/>
    <w:rsid w:val="05396A10"/>
    <w:rsid w:val="053F6DC4"/>
    <w:rsid w:val="05445EBE"/>
    <w:rsid w:val="05480D9F"/>
    <w:rsid w:val="05505114"/>
    <w:rsid w:val="05587B7A"/>
    <w:rsid w:val="055A587A"/>
    <w:rsid w:val="0561131B"/>
    <w:rsid w:val="05632212"/>
    <w:rsid w:val="057A4854"/>
    <w:rsid w:val="057A5611"/>
    <w:rsid w:val="057A5958"/>
    <w:rsid w:val="057A67E4"/>
    <w:rsid w:val="0581716D"/>
    <w:rsid w:val="05845AF4"/>
    <w:rsid w:val="05865A7C"/>
    <w:rsid w:val="058A4C9F"/>
    <w:rsid w:val="0598203A"/>
    <w:rsid w:val="059E2E82"/>
    <w:rsid w:val="05A57A58"/>
    <w:rsid w:val="05A65427"/>
    <w:rsid w:val="05A9211E"/>
    <w:rsid w:val="05AE2572"/>
    <w:rsid w:val="05AE74DD"/>
    <w:rsid w:val="05B10436"/>
    <w:rsid w:val="05B56B5F"/>
    <w:rsid w:val="05BB676C"/>
    <w:rsid w:val="05C33A64"/>
    <w:rsid w:val="05C5103F"/>
    <w:rsid w:val="05C73AFF"/>
    <w:rsid w:val="05D244F2"/>
    <w:rsid w:val="05D830BB"/>
    <w:rsid w:val="05D8719B"/>
    <w:rsid w:val="05DD2A69"/>
    <w:rsid w:val="05E85BD2"/>
    <w:rsid w:val="05E90724"/>
    <w:rsid w:val="05EA4959"/>
    <w:rsid w:val="05F26932"/>
    <w:rsid w:val="05FD59D7"/>
    <w:rsid w:val="060250A2"/>
    <w:rsid w:val="06067B09"/>
    <w:rsid w:val="060D3BBA"/>
    <w:rsid w:val="060D548E"/>
    <w:rsid w:val="06146DD5"/>
    <w:rsid w:val="061C35B5"/>
    <w:rsid w:val="061D0B13"/>
    <w:rsid w:val="061D6081"/>
    <w:rsid w:val="06222FB8"/>
    <w:rsid w:val="06244F3C"/>
    <w:rsid w:val="06321A43"/>
    <w:rsid w:val="06321DB7"/>
    <w:rsid w:val="06376737"/>
    <w:rsid w:val="0641236B"/>
    <w:rsid w:val="064127B3"/>
    <w:rsid w:val="064A799E"/>
    <w:rsid w:val="064C14F9"/>
    <w:rsid w:val="06504541"/>
    <w:rsid w:val="065D335B"/>
    <w:rsid w:val="066314B3"/>
    <w:rsid w:val="06691FE7"/>
    <w:rsid w:val="067440A8"/>
    <w:rsid w:val="06752C54"/>
    <w:rsid w:val="067A297C"/>
    <w:rsid w:val="067C5ADA"/>
    <w:rsid w:val="0682506B"/>
    <w:rsid w:val="0684319B"/>
    <w:rsid w:val="068B102D"/>
    <w:rsid w:val="069C6F98"/>
    <w:rsid w:val="069E0BEE"/>
    <w:rsid w:val="069F411B"/>
    <w:rsid w:val="06A741F1"/>
    <w:rsid w:val="06B27144"/>
    <w:rsid w:val="06B61DAD"/>
    <w:rsid w:val="06B7647A"/>
    <w:rsid w:val="06B84114"/>
    <w:rsid w:val="06B940F8"/>
    <w:rsid w:val="06BA20AC"/>
    <w:rsid w:val="06BF5F60"/>
    <w:rsid w:val="06BF7F0C"/>
    <w:rsid w:val="06C6451E"/>
    <w:rsid w:val="06CD2FA6"/>
    <w:rsid w:val="06CD3E91"/>
    <w:rsid w:val="06D23E47"/>
    <w:rsid w:val="06D432D1"/>
    <w:rsid w:val="06D765C6"/>
    <w:rsid w:val="06D77C15"/>
    <w:rsid w:val="06E015D1"/>
    <w:rsid w:val="06E170DD"/>
    <w:rsid w:val="06E46619"/>
    <w:rsid w:val="06EA4EAD"/>
    <w:rsid w:val="06EC3815"/>
    <w:rsid w:val="06EC57E6"/>
    <w:rsid w:val="06EF3B7D"/>
    <w:rsid w:val="06F20605"/>
    <w:rsid w:val="070372A9"/>
    <w:rsid w:val="071A5549"/>
    <w:rsid w:val="071C7581"/>
    <w:rsid w:val="071E6DF8"/>
    <w:rsid w:val="072123BD"/>
    <w:rsid w:val="07247623"/>
    <w:rsid w:val="07380CB3"/>
    <w:rsid w:val="073A2FD6"/>
    <w:rsid w:val="07440132"/>
    <w:rsid w:val="074715C6"/>
    <w:rsid w:val="07486702"/>
    <w:rsid w:val="07493089"/>
    <w:rsid w:val="074D4AED"/>
    <w:rsid w:val="0755240F"/>
    <w:rsid w:val="075A6B09"/>
    <w:rsid w:val="07645617"/>
    <w:rsid w:val="07663F56"/>
    <w:rsid w:val="076C45B1"/>
    <w:rsid w:val="076E512A"/>
    <w:rsid w:val="076E651E"/>
    <w:rsid w:val="07730567"/>
    <w:rsid w:val="077D67F3"/>
    <w:rsid w:val="07800094"/>
    <w:rsid w:val="078A0AB0"/>
    <w:rsid w:val="07906BE1"/>
    <w:rsid w:val="07907B59"/>
    <w:rsid w:val="079106D8"/>
    <w:rsid w:val="079513B9"/>
    <w:rsid w:val="07977D1D"/>
    <w:rsid w:val="079B567C"/>
    <w:rsid w:val="079F631C"/>
    <w:rsid w:val="07BA7F11"/>
    <w:rsid w:val="07C44E96"/>
    <w:rsid w:val="07C82B97"/>
    <w:rsid w:val="07CE3FFC"/>
    <w:rsid w:val="07D010A4"/>
    <w:rsid w:val="07D35A72"/>
    <w:rsid w:val="07D770D4"/>
    <w:rsid w:val="07E0713B"/>
    <w:rsid w:val="07E15498"/>
    <w:rsid w:val="07F340F0"/>
    <w:rsid w:val="07F62AFF"/>
    <w:rsid w:val="07F96EFC"/>
    <w:rsid w:val="08094F04"/>
    <w:rsid w:val="080E66BA"/>
    <w:rsid w:val="0820349C"/>
    <w:rsid w:val="08212EFE"/>
    <w:rsid w:val="08225E6F"/>
    <w:rsid w:val="08260BE0"/>
    <w:rsid w:val="082D7089"/>
    <w:rsid w:val="08337D52"/>
    <w:rsid w:val="08367EBC"/>
    <w:rsid w:val="083930FD"/>
    <w:rsid w:val="083A1B93"/>
    <w:rsid w:val="083A2ED3"/>
    <w:rsid w:val="084343CB"/>
    <w:rsid w:val="08446E7C"/>
    <w:rsid w:val="084A687E"/>
    <w:rsid w:val="084F0D94"/>
    <w:rsid w:val="085A53A5"/>
    <w:rsid w:val="085E5CBC"/>
    <w:rsid w:val="086543A2"/>
    <w:rsid w:val="086931D1"/>
    <w:rsid w:val="0869416A"/>
    <w:rsid w:val="086B26BB"/>
    <w:rsid w:val="086F375E"/>
    <w:rsid w:val="0872538D"/>
    <w:rsid w:val="087D2CC5"/>
    <w:rsid w:val="08910F66"/>
    <w:rsid w:val="089D1552"/>
    <w:rsid w:val="089F59AE"/>
    <w:rsid w:val="08A05ECC"/>
    <w:rsid w:val="08A112B3"/>
    <w:rsid w:val="08A73D82"/>
    <w:rsid w:val="08A74786"/>
    <w:rsid w:val="08AC7CF3"/>
    <w:rsid w:val="08B03771"/>
    <w:rsid w:val="08B443DF"/>
    <w:rsid w:val="08B640DC"/>
    <w:rsid w:val="08B64F97"/>
    <w:rsid w:val="08B65EAF"/>
    <w:rsid w:val="08C65BB8"/>
    <w:rsid w:val="08CD6E5B"/>
    <w:rsid w:val="08D11909"/>
    <w:rsid w:val="08D26C76"/>
    <w:rsid w:val="08D27846"/>
    <w:rsid w:val="08D50798"/>
    <w:rsid w:val="08DE3DCA"/>
    <w:rsid w:val="08E633E1"/>
    <w:rsid w:val="08E652CE"/>
    <w:rsid w:val="08ED1BFF"/>
    <w:rsid w:val="08F32115"/>
    <w:rsid w:val="08F3796B"/>
    <w:rsid w:val="08FD5502"/>
    <w:rsid w:val="08FF30F0"/>
    <w:rsid w:val="090168A0"/>
    <w:rsid w:val="090326DB"/>
    <w:rsid w:val="090C55E0"/>
    <w:rsid w:val="090D1384"/>
    <w:rsid w:val="09111851"/>
    <w:rsid w:val="091E701D"/>
    <w:rsid w:val="09204C08"/>
    <w:rsid w:val="09273BD8"/>
    <w:rsid w:val="0929048C"/>
    <w:rsid w:val="09341A0E"/>
    <w:rsid w:val="093C1D3F"/>
    <w:rsid w:val="093D70D8"/>
    <w:rsid w:val="093E2C4C"/>
    <w:rsid w:val="09431E5A"/>
    <w:rsid w:val="0946206E"/>
    <w:rsid w:val="09463784"/>
    <w:rsid w:val="0948107A"/>
    <w:rsid w:val="09503519"/>
    <w:rsid w:val="09631704"/>
    <w:rsid w:val="09682963"/>
    <w:rsid w:val="09705CFF"/>
    <w:rsid w:val="098B70DE"/>
    <w:rsid w:val="09922818"/>
    <w:rsid w:val="09927642"/>
    <w:rsid w:val="099C0AC2"/>
    <w:rsid w:val="09A841D5"/>
    <w:rsid w:val="09AB2DC7"/>
    <w:rsid w:val="09AC0193"/>
    <w:rsid w:val="09AD05B9"/>
    <w:rsid w:val="09B94798"/>
    <w:rsid w:val="09C22536"/>
    <w:rsid w:val="09C5279C"/>
    <w:rsid w:val="09C75FB9"/>
    <w:rsid w:val="09D0385D"/>
    <w:rsid w:val="09D174B3"/>
    <w:rsid w:val="09D865F1"/>
    <w:rsid w:val="09DE7D88"/>
    <w:rsid w:val="09E86A24"/>
    <w:rsid w:val="09EB7C9D"/>
    <w:rsid w:val="09F92986"/>
    <w:rsid w:val="0A03669E"/>
    <w:rsid w:val="0A0E2DCB"/>
    <w:rsid w:val="0A0E3507"/>
    <w:rsid w:val="0A0F648C"/>
    <w:rsid w:val="0A1B2A5A"/>
    <w:rsid w:val="0A253912"/>
    <w:rsid w:val="0A2A681E"/>
    <w:rsid w:val="0A2A6B53"/>
    <w:rsid w:val="0A2B09A3"/>
    <w:rsid w:val="0A346A9F"/>
    <w:rsid w:val="0A3B0F7B"/>
    <w:rsid w:val="0A4113AA"/>
    <w:rsid w:val="0A4D1246"/>
    <w:rsid w:val="0A582F45"/>
    <w:rsid w:val="0A6313E8"/>
    <w:rsid w:val="0A666BDE"/>
    <w:rsid w:val="0A6A08C4"/>
    <w:rsid w:val="0A7813E5"/>
    <w:rsid w:val="0A8A7E1C"/>
    <w:rsid w:val="0A8D4D44"/>
    <w:rsid w:val="0A921B83"/>
    <w:rsid w:val="0A96138D"/>
    <w:rsid w:val="0A9D089B"/>
    <w:rsid w:val="0A9D41A7"/>
    <w:rsid w:val="0AA26BD1"/>
    <w:rsid w:val="0AA84B81"/>
    <w:rsid w:val="0AB351A1"/>
    <w:rsid w:val="0AB41A79"/>
    <w:rsid w:val="0AB613E0"/>
    <w:rsid w:val="0AB61947"/>
    <w:rsid w:val="0AB75729"/>
    <w:rsid w:val="0ABE3BEB"/>
    <w:rsid w:val="0AC205FD"/>
    <w:rsid w:val="0AC57642"/>
    <w:rsid w:val="0ACF09A6"/>
    <w:rsid w:val="0AD049ED"/>
    <w:rsid w:val="0AD3128F"/>
    <w:rsid w:val="0AD8111B"/>
    <w:rsid w:val="0ADC21C5"/>
    <w:rsid w:val="0ADD6CCA"/>
    <w:rsid w:val="0AED6152"/>
    <w:rsid w:val="0AF11BC0"/>
    <w:rsid w:val="0AFE7E3E"/>
    <w:rsid w:val="0B012034"/>
    <w:rsid w:val="0B0A40AE"/>
    <w:rsid w:val="0B167B8C"/>
    <w:rsid w:val="0B202B29"/>
    <w:rsid w:val="0B240531"/>
    <w:rsid w:val="0B2606FB"/>
    <w:rsid w:val="0B2A32C0"/>
    <w:rsid w:val="0B375228"/>
    <w:rsid w:val="0B376B01"/>
    <w:rsid w:val="0B434E2D"/>
    <w:rsid w:val="0B4B12E2"/>
    <w:rsid w:val="0B5573B5"/>
    <w:rsid w:val="0B571A69"/>
    <w:rsid w:val="0B680C30"/>
    <w:rsid w:val="0B7704F0"/>
    <w:rsid w:val="0B8150D9"/>
    <w:rsid w:val="0B931B77"/>
    <w:rsid w:val="0B9C56DA"/>
    <w:rsid w:val="0B9E5532"/>
    <w:rsid w:val="0BA30A3F"/>
    <w:rsid w:val="0BAB1644"/>
    <w:rsid w:val="0BAF78EB"/>
    <w:rsid w:val="0BBB6208"/>
    <w:rsid w:val="0BBD3741"/>
    <w:rsid w:val="0BC5697D"/>
    <w:rsid w:val="0BC62A01"/>
    <w:rsid w:val="0BC70642"/>
    <w:rsid w:val="0BCB6C25"/>
    <w:rsid w:val="0BD058ED"/>
    <w:rsid w:val="0BD21C18"/>
    <w:rsid w:val="0BD7293D"/>
    <w:rsid w:val="0BDC2635"/>
    <w:rsid w:val="0BDF09C5"/>
    <w:rsid w:val="0BDF164E"/>
    <w:rsid w:val="0BE407B4"/>
    <w:rsid w:val="0BF1745B"/>
    <w:rsid w:val="0BF27CB6"/>
    <w:rsid w:val="0BF70365"/>
    <w:rsid w:val="0C0323AC"/>
    <w:rsid w:val="0C0B6E9C"/>
    <w:rsid w:val="0C0B75DC"/>
    <w:rsid w:val="0C1A46D8"/>
    <w:rsid w:val="0C235844"/>
    <w:rsid w:val="0C262BBB"/>
    <w:rsid w:val="0C2654B0"/>
    <w:rsid w:val="0C2B18C0"/>
    <w:rsid w:val="0C2B6930"/>
    <w:rsid w:val="0C2C38E3"/>
    <w:rsid w:val="0C39660E"/>
    <w:rsid w:val="0C3B3DC2"/>
    <w:rsid w:val="0C435E66"/>
    <w:rsid w:val="0C44142A"/>
    <w:rsid w:val="0C4B6851"/>
    <w:rsid w:val="0C566DAE"/>
    <w:rsid w:val="0C5C5181"/>
    <w:rsid w:val="0C677F72"/>
    <w:rsid w:val="0C7D63EE"/>
    <w:rsid w:val="0C885A31"/>
    <w:rsid w:val="0C8C07B6"/>
    <w:rsid w:val="0C8E09C6"/>
    <w:rsid w:val="0C9004B6"/>
    <w:rsid w:val="0C9D20CB"/>
    <w:rsid w:val="0CA93BBA"/>
    <w:rsid w:val="0CB179F3"/>
    <w:rsid w:val="0CBC4791"/>
    <w:rsid w:val="0CC26BDD"/>
    <w:rsid w:val="0CC341F2"/>
    <w:rsid w:val="0CC50DD6"/>
    <w:rsid w:val="0CD141B8"/>
    <w:rsid w:val="0CD668AD"/>
    <w:rsid w:val="0CD8454C"/>
    <w:rsid w:val="0CDD2DCA"/>
    <w:rsid w:val="0CDE3FC1"/>
    <w:rsid w:val="0CE17B72"/>
    <w:rsid w:val="0CE74C44"/>
    <w:rsid w:val="0CE75A7F"/>
    <w:rsid w:val="0CF37BCB"/>
    <w:rsid w:val="0CFA5E40"/>
    <w:rsid w:val="0D061368"/>
    <w:rsid w:val="0D065561"/>
    <w:rsid w:val="0D1F0272"/>
    <w:rsid w:val="0D23774F"/>
    <w:rsid w:val="0D253722"/>
    <w:rsid w:val="0D2F1F09"/>
    <w:rsid w:val="0D3869BF"/>
    <w:rsid w:val="0D3945CB"/>
    <w:rsid w:val="0D427C4C"/>
    <w:rsid w:val="0D4B5B50"/>
    <w:rsid w:val="0D563D83"/>
    <w:rsid w:val="0D572FBE"/>
    <w:rsid w:val="0D5C0B28"/>
    <w:rsid w:val="0D616757"/>
    <w:rsid w:val="0D6B5D2C"/>
    <w:rsid w:val="0D754F99"/>
    <w:rsid w:val="0D8650B3"/>
    <w:rsid w:val="0D8754CE"/>
    <w:rsid w:val="0D8A0C09"/>
    <w:rsid w:val="0D8B5B76"/>
    <w:rsid w:val="0D8C444C"/>
    <w:rsid w:val="0D902F96"/>
    <w:rsid w:val="0D987391"/>
    <w:rsid w:val="0D9E0E05"/>
    <w:rsid w:val="0DAA31EF"/>
    <w:rsid w:val="0DAC195B"/>
    <w:rsid w:val="0DAD0DEC"/>
    <w:rsid w:val="0DAE6966"/>
    <w:rsid w:val="0DB45EB9"/>
    <w:rsid w:val="0DB51B54"/>
    <w:rsid w:val="0DD1744F"/>
    <w:rsid w:val="0DD2304A"/>
    <w:rsid w:val="0DD23DE1"/>
    <w:rsid w:val="0DD27656"/>
    <w:rsid w:val="0DD66F45"/>
    <w:rsid w:val="0DEB1A3D"/>
    <w:rsid w:val="0DF05441"/>
    <w:rsid w:val="0DF06D77"/>
    <w:rsid w:val="0E071EC3"/>
    <w:rsid w:val="0E0C0526"/>
    <w:rsid w:val="0E1000D7"/>
    <w:rsid w:val="0E146120"/>
    <w:rsid w:val="0E194665"/>
    <w:rsid w:val="0E1A1083"/>
    <w:rsid w:val="0E1C55DF"/>
    <w:rsid w:val="0E1E6E4D"/>
    <w:rsid w:val="0E2C630B"/>
    <w:rsid w:val="0E3044F9"/>
    <w:rsid w:val="0E336F00"/>
    <w:rsid w:val="0E3815EB"/>
    <w:rsid w:val="0E3A557C"/>
    <w:rsid w:val="0E405FB9"/>
    <w:rsid w:val="0E447897"/>
    <w:rsid w:val="0E481B5F"/>
    <w:rsid w:val="0E5313BB"/>
    <w:rsid w:val="0E554F58"/>
    <w:rsid w:val="0E600E44"/>
    <w:rsid w:val="0E6438B5"/>
    <w:rsid w:val="0E6E232D"/>
    <w:rsid w:val="0E6F18B1"/>
    <w:rsid w:val="0E757F36"/>
    <w:rsid w:val="0E7D0F59"/>
    <w:rsid w:val="0E826473"/>
    <w:rsid w:val="0E8A1366"/>
    <w:rsid w:val="0E8B0753"/>
    <w:rsid w:val="0E996973"/>
    <w:rsid w:val="0E9D5D0B"/>
    <w:rsid w:val="0E9F6484"/>
    <w:rsid w:val="0EA21F0E"/>
    <w:rsid w:val="0EA538BE"/>
    <w:rsid w:val="0EAF2696"/>
    <w:rsid w:val="0EB304F6"/>
    <w:rsid w:val="0EB940A5"/>
    <w:rsid w:val="0EBE3B9A"/>
    <w:rsid w:val="0EBF75C3"/>
    <w:rsid w:val="0EC60FAB"/>
    <w:rsid w:val="0EC61362"/>
    <w:rsid w:val="0ECA46A3"/>
    <w:rsid w:val="0ED16A36"/>
    <w:rsid w:val="0ED508A4"/>
    <w:rsid w:val="0ED53F6F"/>
    <w:rsid w:val="0EDC0D2C"/>
    <w:rsid w:val="0EDE6BF1"/>
    <w:rsid w:val="0EE44E61"/>
    <w:rsid w:val="0EE6498D"/>
    <w:rsid w:val="0EE671EA"/>
    <w:rsid w:val="0EED3F30"/>
    <w:rsid w:val="0EF35477"/>
    <w:rsid w:val="0EF35E3C"/>
    <w:rsid w:val="0EFD48A4"/>
    <w:rsid w:val="0EFF62A4"/>
    <w:rsid w:val="0F01082F"/>
    <w:rsid w:val="0F0617B2"/>
    <w:rsid w:val="0F0C04EE"/>
    <w:rsid w:val="0F133AA2"/>
    <w:rsid w:val="0F1F11E8"/>
    <w:rsid w:val="0F236C20"/>
    <w:rsid w:val="0F28414D"/>
    <w:rsid w:val="0F2F716D"/>
    <w:rsid w:val="0F31076D"/>
    <w:rsid w:val="0F322F61"/>
    <w:rsid w:val="0F420562"/>
    <w:rsid w:val="0F4C340A"/>
    <w:rsid w:val="0F56075C"/>
    <w:rsid w:val="0F7447ED"/>
    <w:rsid w:val="0F7C7E6E"/>
    <w:rsid w:val="0F7D4679"/>
    <w:rsid w:val="0F881794"/>
    <w:rsid w:val="0F9E73B8"/>
    <w:rsid w:val="0FA15141"/>
    <w:rsid w:val="0FA25A43"/>
    <w:rsid w:val="0FA611DA"/>
    <w:rsid w:val="0FA9238F"/>
    <w:rsid w:val="0FBC5693"/>
    <w:rsid w:val="0FBD0824"/>
    <w:rsid w:val="0FC32678"/>
    <w:rsid w:val="0FC6455A"/>
    <w:rsid w:val="0FCF74A0"/>
    <w:rsid w:val="0FDA6B83"/>
    <w:rsid w:val="0FDC2684"/>
    <w:rsid w:val="0FDD526A"/>
    <w:rsid w:val="0FE168E3"/>
    <w:rsid w:val="0FEE54F9"/>
    <w:rsid w:val="0FF8221F"/>
    <w:rsid w:val="0FFE3B2B"/>
    <w:rsid w:val="0FFF1672"/>
    <w:rsid w:val="100134E2"/>
    <w:rsid w:val="10063845"/>
    <w:rsid w:val="101B168F"/>
    <w:rsid w:val="102618C1"/>
    <w:rsid w:val="10265E5A"/>
    <w:rsid w:val="102816B0"/>
    <w:rsid w:val="102B04DB"/>
    <w:rsid w:val="102E303D"/>
    <w:rsid w:val="10395177"/>
    <w:rsid w:val="103B25F7"/>
    <w:rsid w:val="104558C4"/>
    <w:rsid w:val="10494066"/>
    <w:rsid w:val="104E6606"/>
    <w:rsid w:val="10613D31"/>
    <w:rsid w:val="107218CA"/>
    <w:rsid w:val="107D5DEA"/>
    <w:rsid w:val="107E32E6"/>
    <w:rsid w:val="107E7A2C"/>
    <w:rsid w:val="10854E3B"/>
    <w:rsid w:val="108814C2"/>
    <w:rsid w:val="10884D1A"/>
    <w:rsid w:val="109C73F0"/>
    <w:rsid w:val="109F6E3F"/>
    <w:rsid w:val="10A16173"/>
    <w:rsid w:val="10A313AE"/>
    <w:rsid w:val="10C1469D"/>
    <w:rsid w:val="10C21CB5"/>
    <w:rsid w:val="10CB28B4"/>
    <w:rsid w:val="10D33890"/>
    <w:rsid w:val="10D65264"/>
    <w:rsid w:val="10D729DF"/>
    <w:rsid w:val="10D8607F"/>
    <w:rsid w:val="10D96342"/>
    <w:rsid w:val="10DD0F9C"/>
    <w:rsid w:val="10EB515E"/>
    <w:rsid w:val="10F33170"/>
    <w:rsid w:val="10FA24B8"/>
    <w:rsid w:val="10FF5AE6"/>
    <w:rsid w:val="1105076A"/>
    <w:rsid w:val="11074805"/>
    <w:rsid w:val="11075D9A"/>
    <w:rsid w:val="110C2E0E"/>
    <w:rsid w:val="111443ED"/>
    <w:rsid w:val="11173F88"/>
    <w:rsid w:val="11233110"/>
    <w:rsid w:val="11331C98"/>
    <w:rsid w:val="11343CDC"/>
    <w:rsid w:val="11354635"/>
    <w:rsid w:val="113F0C2F"/>
    <w:rsid w:val="11451624"/>
    <w:rsid w:val="11473C31"/>
    <w:rsid w:val="114B7281"/>
    <w:rsid w:val="115858F0"/>
    <w:rsid w:val="115A56A6"/>
    <w:rsid w:val="116A4804"/>
    <w:rsid w:val="116B3366"/>
    <w:rsid w:val="116B5A31"/>
    <w:rsid w:val="1186405F"/>
    <w:rsid w:val="11911328"/>
    <w:rsid w:val="11967790"/>
    <w:rsid w:val="11B679BE"/>
    <w:rsid w:val="11B73993"/>
    <w:rsid w:val="11B87B81"/>
    <w:rsid w:val="11BD4D3E"/>
    <w:rsid w:val="11C86768"/>
    <w:rsid w:val="11DC352B"/>
    <w:rsid w:val="11DF0178"/>
    <w:rsid w:val="11E2560B"/>
    <w:rsid w:val="11E32EF8"/>
    <w:rsid w:val="11E80033"/>
    <w:rsid w:val="11E92AD4"/>
    <w:rsid w:val="11EF5CBB"/>
    <w:rsid w:val="11FC7E54"/>
    <w:rsid w:val="11FF0DF5"/>
    <w:rsid w:val="1202281F"/>
    <w:rsid w:val="12076AEF"/>
    <w:rsid w:val="120B1A51"/>
    <w:rsid w:val="120B2B96"/>
    <w:rsid w:val="120B5262"/>
    <w:rsid w:val="12144AF9"/>
    <w:rsid w:val="12170B5E"/>
    <w:rsid w:val="12172BF5"/>
    <w:rsid w:val="12184242"/>
    <w:rsid w:val="121A2BF8"/>
    <w:rsid w:val="122269C4"/>
    <w:rsid w:val="122D641B"/>
    <w:rsid w:val="12364A89"/>
    <w:rsid w:val="123A1F05"/>
    <w:rsid w:val="124729C4"/>
    <w:rsid w:val="12484CC3"/>
    <w:rsid w:val="12520E55"/>
    <w:rsid w:val="125247FF"/>
    <w:rsid w:val="126020F5"/>
    <w:rsid w:val="12655206"/>
    <w:rsid w:val="12774BEB"/>
    <w:rsid w:val="128311D6"/>
    <w:rsid w:val="128B5A91"/>
    <w:rsid w:val="129073E7"/>
    <w:rsid w:val="12991BBD"/>
    <w:rsid w:val="129A2B9E"/>
    <w:rsid w:val="129A612F"/>
    <w:rsid w:val="12A07DD2"/>
    <w:rsid w:val="12A30B3A"/>
    <w:rsid w:val="12AB2F6C"/>
    <w:rsid w:val="12B11E10"/>
    <w:rsid w:val="12B75018"/>
    <w:rsid w:val="12C461E9"/>
    <w:rsid w:val="12C8474F"/>
    <w:rsid w:val="12D60325"/>
    <w:rsid w:val="12D9297D"/>
    <w:rsid w:val="12F1082E"/>
    <w:rsid w:val="13046FFF"/>
    <w:rsid w:val="13077FF5"/>
    <w:rsid w:val="130F495F"/>
    <w:rsid w:val="13110433"/>
    <w:rsid w:val="132C5731"/>
    <w:rsid w:val="1336410A"/>
    <w:rsid w:val="133C1906"/>
    <w:rsid w:val="1341099A"/>
    <w:rsid w:val="13417A5D"/>
    <w:rsid w:val="134770EC"/>
    <w:rsid w:val="1353767F"/>
    <w:rsid w:val="136152A2"/>
    <w:rsid w:val="13706893"/>
    <w:rsid w:val="137449F0"/>
    <w:rsid w:val="137F22AE"/>
    <w:rsid w:val="1390400A"/>
    <w:rsid w:val="13965670"/>
    <w:rsid w:val="13A17600"/>
    <w:rsid w:val="13A549F1"/>
    <w:rsid w:val="13A56237"/>
    <w:rsid w:val="13A979E4"/>
    <w:rsid w:val="13BF1E97"/>
    <w:rsid w:val="13D5554F"/>
    <w:rsid w:val="13D8013C"/>
    <w:rsid w:val="13EA27E6"/>
    <w:rsid w:val="13EA648C"/>
    <w:rsid w:val="13EB0E7E"/>
    <w:rsid w:val="13FD7637"/>
    <w:rsid w:val="1402055D"/>
    <w:rsid w:val="143357B5"/>
    <w:rsid w:val="14395BB0"/>
    <w:rsid w:val="143D68F5"/>
    <w:rsid w:val="144753BE"/>
    <w:rsid w:val="145C5906"/>
    <w:rsid w:val="145D418A"/>
    <w:rsid w:val="14644336"/>
    <w:rsid w:val="14657CE9"/>
    <w:rsid w:val="14683375"/>
    <w:rsid w:val="146D48F7"/>
    <w:rsid w:val="1472540C"/>
    <w:rsid w:val="147618C8"/>
    <w:rsid w:val="147F298E"/>
    <w:rsid w:val="148423E0"/>
    <w:rsid w:val="148659F0"/>
    <w:rsid w:val="1488209F"/>
    <w:rsid w:val="148E42B7"/>
    <w:rsid w:val="14931901"/>
    <w:rsid w:val="1496131A"/>
    <w:rsid w:val="149D52F5"/>
    <w:rsid w:val="14A17369"/>
    <w:rsid w:val="14A9782B"/>
    <w:rsid w:val="14B076F1"/>
    <w:rsid w:val="14B75351"/>
    <w:rsid w:val="14B866A7"/>
    <w:rsid w:val="14BF7494"/>
    <w:rsid w:val="14C13EA1"/>
    <w:rsid w:val="14CB2848"/>
    <w:rsid w:val="14CC43EA"/>
    <w:rsid w:val="14D61EDD"/>
    <w:rsid w:val="14D66773"/>
    <w:rsid w:val="14DA2471"/>
    <w:rsid w:val="14E303B8"/>
    <w:rsid w:val="14E32C81"/>
    <w:rsid w:val="14EF2BCA"/>
    <w:rsid w:val="14F020AA"/>
    <w:rsid w:val="14F218BF"/>
    <w:rsid w:val="14F45200"/>
    <w:rsid w:val="14F943B0"/>
    <w:rsid w:val="15010803"/>
    <w:rsid w:val="15030D5B"/>
    <w:rsid w:val="150C48D8"/>
    <w:rsid w:val="15145704"/>
    <w:rsid w:val="151B278D"/>
    <w:rsid w:val="15267350"/>
    <w:rsid w:val="1527080E"/>
    <w:rsid w:val="15282535"/>
    <w:rsid w:val="152B0F3C"/>
    <w:rsid w:val="152C5F07"/>
    <w:rsid w:val="15381E6C"/>
    <w:rsid w:val="153868D7"/>
    <w:rsid w:val="15387398"/>
    <w:rsid w:val="15390032"/>
    <w:rsid w:val="153A7276"/>
    <w:rsid w:val="15470624"/>
    <w:rsid w:val="154954F0"/>
    <w:rsid w:val="154A44EC"/>
    <w:rsid w:val="154A620B"/>
    <w:rsid w:val="155F4754"/>
    <w:rsid w:val="156F55F6"/>
    <w:rsid w:val="15786691"/>
    <w:rsid w:val="157B6D51"/>
    <w:rsid w:val="157C2CFF"/>
    <w:rsid w:val="157C3117"/>
    <w:rsid w:val="15874C05"/>
    <w:rsid w:val="158E296B"/>
    <w:rsid w:val="158F0CD3"/>
    <w:rsid w:val="15992048"/>
    <w:rsid w:val="159F70BF"/>
    <w:rsid w:val="15A503EA"/>
    <w:rsid w:val="15A66EB1"/>
    <w:rsid w:val="15AA3374"/>
    <w:rsid w:val="15AF2208"/>
    <w:rsid w:val="15B95F61"/>
    <w:rsid w:val="15BF51F8"/>
    <w:rsid w:val="15C31AC1"/>
    <w:rsid w:val="15C5477D"/>
    <w:rsid w:val="15CC389F"/>
    <w:rsid w:val="15D01424"/>
    <w:rsid w:val="15D13EFF"/>
    <w:rsid w:val="15D80863"/>
    <w:rsid w:val="15DE63CB"/>
    <w:rsid w:val="15E0677D"/>
    <w:rsid w:val="15E451CD"/>
    <w:rsid w:val="15EB6BEC"/>
    <w:rsid w:val="15ED35AF"/>
    <w:rsid w:val="15F002C3"/>
    <w:rsid w:val="15F62DFF"/>
    <w:rsid w:val="15F632BE"/>
    <w:rsid w:val="15FA24A4"/>
    <w:rsid w:val="15FA2D61"/>
    <w:rsid w:val="161826F8"/>
    <w:rsid w:val="1621344D"/>
    <w:rsid w:val="162B48A1"/>
    <w:rsid w:val="162C0F68"/>
    <w:rsid w:val="16311DD8"/>
    <w:rsid w:val="16323E3B"/>
    <w:rsid w:val="16341951"/>
    <w:rsid w:val="163A77BC"/>
    <w:rsid w:val="164421C5"/>
    <w:rsid w:val="16495AEB"/>
    <w:rsid w:val="164F4A7A"/>
    <w:rsid w:val="1651316A"/>
    <w:rsid w:val="16516FAE"/>
    <w:rsid w:val="167D09FB"/>
    <w:rsid w:val="168A16CF"/>
    <w:rsid w:val="16900D8B"/>
    <w:rsid w:val="16911860"/>
    <w:rsid w:val="169E456D"/>
    <w:rsid w:val="16BF46C1"/>
    <w:rsid w:val="16C37A2A"/>
    <w:rsid w:val="16C76EB6"/>
    <w:rsid w:val="16DA574C"/>
    <w:rsid w:val="16DB7C47"/>
    <w:rsid w:val="16DF77AC"/>
    <w:rsid w:val="16E446DF"/>
    <w:rsid w:val="16F31FAB"/>
    <w:rsid w:val="16F611FF"/>
    <w:rsid w:val="16F6662E"/>
    <w:rsid w:val="16FA3A67"/>
    <w:rsid w:val="1708105E"/>
    <w:rsid w:val="170940F1"/>
    <w:rsid w:val="17106F9A"/>
    <w:rsid w:val="171528CB"/>
    <w:rsid w:val="17173B08"/>
    <w:rsid w:val="171A3F50"/>
    <w:rsid w:val="171F034D"/>
    <w:rsid w:val="17243FDE"/>
    <w:rsid w:val="17362507"/>
    <w:rsid w:val="173716D7"/>
    <w:rsid w:val="1739172D"/>
    <w:rsid w:val="17485228"/>
    <w:rsid w:val="174E7A81"/>
    <w:rsid w:val="1750790D"/>
    <w:rsid w:val="175139FE"/>
    <w:rsid w:val="175373CC"/>
    <w:rsid w:val="175E22E1"/>
    <w:rsid w:val="17633ADF"/>
    <w:rsid w:val="176D4137"/>
    <w:rsid w:val="177060A0"/>
    <w:rsid w:val="177478F8"/>
    <w:rsid w:val="177D65F9"/>
    <w:rsid w:val="177E7517"/>
    <w:rsid w:val="177F72D2"/>
    <w:rsid w:val="1785139D"/>
    <w:rsid w:val="178D4C91"/>
    <w:rsid w:val="1793259B"/>
    <w:rsid w:val="17940C69"/>
    <w:rsid w:val="179A3C67"/>
    <w:rsid w:val="179A6CBE"/>
    <w:rsid w:val="17B1347C"/>
    <w:rsid w:val="17B26BC4"/>
    <w:rsid w:val="17D4742C"/>
    <w:rsid w:val="17D66CCC"/>
    <w:rsid w:val="17D7791F"/>
    <w:rsid w:val="17D87C8E"/>
    <w:rsid w:val="17DA1695"/>
    <w:rsid w:val="17DB0E24"/>
    <w:rsid w:val="17DB7C6C"/>
    <w:rsid w:val="17E26DD3"/>
    <w:rsid w:val="17E67917"/>
    <w:rsid w:val="17E70B76"/>
    <w:rsid w:val="17F64635"/>
    <w:rsid w:val="17F925A1"/>
    <w:rsid w:val="17F94275"/>
    <w:rsid w:val="17FB0B36"/>
    <w:rsid w:val="17FE06DE"/>
    <w:rsid w:val="18015CCD"/>
    <w:rsid w:val="18074307"/>
    <w:rsid w:val="18097DF1"/>
    <w:rsid w:val="180A24EE"/>
    <w:rsid w:val="181D7DCE"/>
    <w:rsid w:val="181F6366"/>
    <w:rsid w:val="18266E8D"/>
    <w:rsid w:val="182A0CA3"/>
    <w:rsid w:val="182E787D"/>
    <w:rsid w:val="182F77C5"/>
    <w:rsid w:val="18397095"/>
    <w:rsid w:val="183B67C6"/>
    <w:rsid w:val="183C1EFC"/>
    <w:rsid w:val="183F38F2"/>
    <w:rsid w:val="18401EA3"/>
    <w:rsid w:val="184824AE"/>
    <w:rsid w:val="18563786"/>
    <w:rsid w:val="185C7001"/>
    <w:rsid w:val="186317B4"/>
    <w:rsid w:val="1868368A"/>
    <w:rsid w:val="186B44B9"/>
    <w:rsid w:val="186B74DE"/>
    <w:rsid w:val="18731474"/>
    <w:rsid w:val="187C0857"/>
    <w:rsid w:val="188101C7"/>
    <w:rsid w:val="1888178D"/>
    <w:rsid w:val="18895540"/>
    <w:rsid w:val="18960C13"/>
    <w:rsid w:val="18A952A7"/>
    <w:rsid w:val="18BC737A"/>
    <w:rsid w:val="18BF338F"/>
    <w:rsid w:val="18C12BFB"/>
    <w:rsid w:val="18C7597B"/>
    <w:rsid w:val="18C77E27"/>
    <w:rsid w:val="18E01010"/>
    <w:rsid w:val="18E2191D"/>
    <w:rsid w:val="18F50DC8"/>
    <w:rsid w:val="19052DA2"/>
    <w:rsid w:val="190B01C3"/>
    <w:rsid w:val="190F0FAC"/>
    <w:rsid w:val="192065AA"/>
    <w:rsid w:val="192445E3"/>
    <w:rsid w:val="19263A6A"/>
    <w:rsid w:val="193D3B39"/>
    <w:rsid w:val="193F4A1A"/>
    <w:rsid w:val="193F4DE9"/>
    <w:rsid w:val="19513E8C"/>
    <w:rsid w:val="195C4FD1"/>
    <w:rsid w:val="195D02D8"/>
    <w:rsid w:val="195E3EA4"/>
    <w:rsid w:val="195E67BD"/>
    <w:rsid w:val="1962251C"/>
    <w:rsid w:val="196B2819"/>
    <w:rsid w:val="196C06A8"/>
    <w:rsid w:val="197A5CF3"/>
    <w:rsid w:val="197A61A3"/>
    <w:rsid w:val="197F48D7"/>
    <w:rsid w:val="19803FF6"/>
    <w:rsid w:val="198D5671"/>
    <w:rsid w:val="198E3B28"/>
    <w:rsid w:val="199131AD"/>
    <w:rsid w:val="19993355"/>
    <w:rsid w:val="19B90BB9"/>
    <w:rsid w:val="19BC52A1"/>
    <w:rsid w:val="19C171D3"/>
    <w:rsid w:val="19CB5D4D"/>
    <w:rsid w:val="19CC43A4"/>
    <w:rsid w:val="19CD10BA"/>
    <w:rsid w:val="19D72CF4"/>
    <w:rsid w:val="19D755F3"/>
    <w:rsid w:val="19D956F4"/>
    <w:rsid w:val="19DB3959"/>
    <w:rsid w:val="19DC58D4"/>
    <w:rsid w:val="19E46A63"/>
    <w:rsid w:val="19E52B4E"/>
    <w:rsid w:val="19F06BE8"/>
    <w:rsid w:val="19F77376"/>
    <w:rsid w:val="19FA7BB6"/>
    <w:rsid w:val="19FD436D"/>
    <w:rsid w:val="1A1038DA"/>
    <w:rsid w:val="1A245971"/>
    <w:rsid w:val="1A255E2B"/>
    <w:rsid w:val="1A31401E"/>
    <w:rsid w:val="1A360DF5"/>
    <w:rsid w:val="1A395422"/>
    <w:rsid w:val="1A3B6CF6"/>
    <w:rsid w:val="1A41368A"/>
    <w:rsid w:val="1A441897"/>
    <w:rsid w:val="1A4459E5"/>
    <w:rsid w:val="1A4C6F76"/>
    <w:rsid w:val="1A4F2B4E"/>
    <w:rsid w:val="1A584859"/>
    <w:rsid w:val="1A5B185D"/>
    <w:rsid w:val="1A622CCB"/>
    <w:rsid w:val="1A666CEC"/>
    <w:rsid w:val="1A692BC9"/>
    <w:rsid w:val="1A6E22F7"/>
    <w:rsid w:val="1A703544"/>
    <w:rsid w:val="1A767B07"/>
    <w:rsid w:val="1A862B26"/>
    <w:rsid w:val="1A8F5E33"/>
    <w:rsid w:val="1A975C23"/>
    <w:rsid w:val="1AA60FFE"/>
    <w:rsid w:val="1AAD33EF"/>
    <w:rsid w:val="1AAF2B65"/>
    <w:rsid w:val="1AB902D9"/>
    <w:rsid w:val="1AC001A9"/>
    <w:rsid w:val="1AC070B0"/>
    <w:rsid w:val="1AC42EE0"/>
    <w:rsid w:val="1AD00A70"/>
    <w:rsid w:val="1AD229D0"/>
    <w:rsid w:val="1AD22B41"/>
    <w:rsid w:val="1AD60C36"/>
    <w:rsid w:val="1ADC6A65"/>
    <w:rsid w:val="1ADC70F1"/>
    <w:rsid w:val="1AE4776B"/>
    <w:rsid w:val="1AE9683E"/>
    <w:rsid w:val="1AEC3DE8"/>
    <w:rsid w:val="1AF31BEF"/>
    <w:rsid w:val="1B0A2996"/>
    <w:rsid w:val="1B102D42"/>
    <w:rsid w:val="1B162820"/>
    <w:rsid w:val="1B1B09F0"/>
    <w:rsid w:val="1B1E0864"/>
    <w:rsid w:val="1B205FD7"/>
    <w:rsid w:val="1B293BD0"/>
    <w:rsid w:val="1B2A71F9"/>
    <w:rsid w:val="1B2F1BD2"/>
    <w:rsid w:val="1B330453"/>
    <w:rsid w:val="1B3A6A20"/>
    <w:rsid w:val="1B477576"/>
    <w:rsid w:val="1B540592"/>
    <w:rsid w:val="1B5B11A1"/>
    <w:rsid w:val="1B5D7F3A"/>
    <w:rsid w:val="1B5F67A4"/>
    <w:rsid w:val="1B683511"/>
    <w:rsid w:val="1B732B06"/>
    <w:rsid w:val="1B741CF4"/>
    <w:rsid w:val="1B841B36"/>
    <w:rsid w:val="1B8C4587"/>
    <w:rsid w:val="1B8F6EF0"/>
    <w:rsid w:val="1B935A07"/>
    <w:rsid w:val="1B940607"/>
    <w:rsid w:val="1B9E4160"/>
    <w:rsid w:val="1BA23899"/>
    <w:rsid w:val="1BAA1E01"/>
    <w:rsid w:val="1BB9468A"/>
    <w:rsid w:val="1BD50212"/>
    <w:rsid w:val="1BD744C3"/>
    <w:rsid w:val="1BDE2A74"/>
    <w:rsid w:val="1BEB5353"/>
    <w:rsid w:val="1BEF063A"/>
    <w:rsid w:val="1BF57C3C"/>
    <w:rsid w:val="1BF71FF4"/>
    <w:rsid w:val="1BFA674A"/>
    <w:rsid w:val="1C0064CE"/>
    <w:rsid w:val="1C0F5EFC"/>
    <w:rsid w:val="1C1313F8"/>
    <w:rsid w:val="1C197836"/>
    <w:rsid w:val="1C1B1529"/>
    <w:rsid w:val="1C1B4976"/>
    <w:rsid w:val="1C1D419F"/>
    <w:rsid w:val="1C2530C0"/>
    <w:rsid w:val="1C26460F"/>
    <w:rsid w:val="1C2A554B"/>
    <w:rsid w:val="1C444AC4"/>
    <w:rsid w:val="1C471A00"/>
    <w:rsid w:val="1C4F1FC5"/>
    <w:rsid w:val="1C5644B3"/>
    <w:rsid w:val="1C5E2E3B"/>
    <w:rsid w:val="1C677D0E"/>
    <w:rsid w:val="1C6E6B01"/>
    <w:rsid w:val="1C774D09"/>
    <w:rsid w:val="1C776E09"/>
    <w:rsid w:val="1C7B1F42"/>
    <w:rsid w:val="1C7B2F72"/>
    <w:rsid w:val="1C7C0692"/>
    <w:rsid w:val="1C887A51"/>
    <w:rsid w:val="1C8D3364"/>
    <w:rsid w:val="1C904A8A"/>
    <w:rsid w:val="1C965235"/>
    <w:rsid w:val="1C985575"/>
    <w:rsid w:val="1C9B3DD8"/>
    <w:rsid w:val="1C9B712D"/>
    <w:rsid w:val="1CA16095"/>
    <w:rsid w:val="1CA3175B"/>
    <w:rsid w:val="1CA40608"/>
    <w:rsid w:val="1CA46BAC"/>
    <w:rsid w:val="1CAD4C45"/>
    <w:rsid w:val="1CB85096"/>
    <w:rsid w:val="1CC073E3"/>
    <w:rsid w:val="1CC61FCF"/>
    <w:rsid w:val="1CD16D92"/>
    <w:rsid w:val="1CD65D1B"/>
    <w:rsid w:val="1CE27138"/>
    <w:rsid w:val="1CE74D41"/>
    <w:rsid w:val="1CE90137"/>
    <w:rsid w:val="1CEF272C"/>
    <w:rsid w:val="1CF0171F"/>
    <w:rsid w:val="1CFC7255"/>
    <w:rsid w:val="1D127AFC"/>
    <w:rsid w:val="1D1613AB"/>
    <w:rsid w:val="1D1B2B6F"/>
    <w:rsid w:val="1D291546"/>
    <w:rsid w:val="1D2A4EDB"/>
    <w:rsid w:val="1D3306CA"/>
    <w:rsid w:val="1D3A27F1"/>
    <w:rsid w:val="1D510E22"/>
    <w:rsid w:val="1D5D7217"/>
    <w:rsid w:val="1D637FB4"/>
    <w:rsid w:val="1D6762E7"/>
    <w:rsid w:val="1D6B189A"/>
    <w:rsid w:val="1D7277FA"/>
    <w:rsid w:val="1D7B45E3"/>
    <w:rsid w:val="1D7C226B"/>
    <w:rsid w:val="1D813D7C"/>
    <w:rsid w:val="1D924018"/>
    <w:rsid w:val="1DA12E68"/>
    <w:rsid w:val="1DA633C3"/>
    <w:rsid w:val="1DA97BB6"/>
    <w:rsid w:val="1DAB7A10"/>
    <w:rsid w:val="1DB37FE2"/>
    <w:rsid w:val="1DBA14C9"/>
    <w:rsid w:val="1DBF1A07"/>
    <w:rsid w:val="1DC03069"/>
    <w:rsid w:val="1DC969A8"/>
    <w:rsid w:val="1DCC3449"/>
    <w:rsid w:val="1DCE0329"/>
    <w:rsid w:val="1DD52E60"/>
    <w:rsid w:val="1DEF213F"/>
    <w:rsid w:val="1DFF2357"/>
    <w:rsid w:val="1E010B8B"/>
    <w:rsid w:val="1E020DD1"/>
    <w:rsid w:val="1E101806"/>
    <w:rsid w:val="1E245BDE"/>
    <w:rsid w:val="1E2B18E5"/>
    <w:rsid w:val="1E2B40DE"/>
    <w:rsid w:val="1E2E4153"/>
    <w:rsid w:val="1E322AF7"/>
    <w:rsid w:val="1E322EF4"/>
    <w:rsid w:val="1E391109"/>
    <w:rsid w:val="1E4452CC"/>
    <w:rsid w:val="1E637318"/>
    <w:rsid w:val="1E6707E9"/>
    <w:rsid w:val="1E6B4130"/>
    <w:rsid w:val="1E6E471A"/>
    <w:rsid w:val="1E6F1206"/>
    <w:rsid w:val="1E6F1A74"/>
    <w:rsid w:val="1E6F3892"/>
    <w:rsid w:val="1E6F658A"/>
    <w:rsid w:val="1E74512F"/>
    <w:rsid w:val="1E757B8C"/>
    <w:rsid w:val="1E765E1C"/>
    <w:rsid w:val="1E831C7D"/>
    <w:rsid w:val="1E8618AD"/>
    <w:rsid w:val="1E8F1702"/>
    <w:rsid w:val="1EA046AF"/>
    <w:rsid w:val="1EA10C22"/>
    <w:rsid w:val="1EB46821"/>
    <w:rsid w:val="1EBA04A8"/>
    <w:rsid w:val="1EC16B4C"/>
    <w:rsid w:val="1EC62C98"/>
    <w:rsid w:val="1EC923CE"/>
    <w:rsid w:val="1ECC009B"/>
    <w:rsid w:val="1ECE41A1"/>
    <w:rsid w:val="1EDF7569"/>
    <w:rsid w:val="1EE0081E"/>
    <w:rsid w:val="1EE5551E"/>
    <w:rsid w:val="1EF071BB"/>
    <w:rsid w:val="1EF1119A"/>
    <w:rsid w:val="1EF70E8D"/>
    <w:rsid w:val="1EF84007"/>
    <w:rsid w:val="1EFE6B23"/>
    <w:rsid w:val="1F0A0A7A"/>
    <w:rsid w:val="1F124A1A"/>
    <w:rsid w:val="1F1D2AA5"/>
    <w:rsid w:val="1F240FEB"/>
    <w:rsid w:val="1F2479D1"/>
    <w:rsid w:val="1F272488"/>
    <w:rsid w:val="1F2770F8"/>
    <w:rsid w:val="1F284039"/>
    <w:rsid w:val="1F2B3748"/>
    <w:rsid w:val="1F2C7171"/>
    <w:rsid w:val="1F300254"/>
    <w:rsid w:val="1F335099"/>
    <w:rsid w:val="1F3A0D4A"/>
    <w:rsid w:val="1F3B44BB"/>
    <w:rsid w:val="1F3C3F2A"/>
    <w:rsid w:val="1F3D4712"/>
    <w:rsid w:val="1F403742"/>
    <w:rsid w:val="1F4327E2"/>
    <w:rsid w:val="1F4A3D60"/>
    <w:rsid w:val="1F530750"/>
    <w:rsid w:val="1F5E0461"/>
    <w:rsid w:val="1F5F2E77"/>
    <w:rsid w:val="1F674562"/>
    <w:rsid w:val="1F6C3719"/>
    <w:rsid w:val="1F755DEB"/>
    <w:rsid w:val="1F7C1FF4"/>
    <w:rsid w:val="1F7E7398"/>
    <w:rsid w:val="1F825F8E"/>
    <w:rsid w:val="1F8A3400"/>
    <w:rsid w:val="1F8B78A2"/>
    <w:rsid w:val="1F8C7EE4"/>
    <w:rsid w:val="1F967E7F"/>
    <w:rsid w:val="1F9B5CDE"/>
    <w:rsid w:val="1F9F0D98"/>
    <w:rsid w:val="1FA2182A"/>
    <w:rsid w:val="1FA72CE5"/>
    <w:rsid w:val="1FB610E2"/>
    <w:rsid w:val="1FB81574"/>
    <w:rsid w:val="1FBD21AB"/>
    <w:rsid w:val="1FC279F4"/>
    <w:rsid w:val="1FDA4DA9"/>
    <w:rsid w:val="1FDB611A"/>
    <w:rsid w:val="1FE92615"/>
    <w:rsid w:val="1FED401A"/>
    <w:rsid w:val="1FF507F6"/>
    <w:rsid w:val="1FF5102A"/>
    <w:rsid w:val="1FF962FF"/>
    <w:rsid w:val="1FFD008E"/>
    <w:rsid w:val="1FFD1920"/>
    <w:rsid w:val="1FFF5614"/>
    <w:rsid w:val="2002550A"/>
    <w:rsid w:val="20063B2F"/>
    <w:rsid w:val="20065B97"/>
    <w:rsid w:val="2009078B"/>
    <w:rsid w:val="200C2939"/>
    <w:rsid w:val="200D286A"/>
    <w:rsid w:val="200E0B86"/>
    <w:rsid w:val="2014280D"/>
    <w:rsid w:val="20212A58"/>
    <w:rsid w:val="20395504"/>
    <w:rsid w:val="203F5882"/>
    <w:rsid w:val="20412082"/>
    <w:rsid w:val="20422842"/>
    <w:rsid w:val="20481BE7"/>
    <w:rsid w:val="204868CD"/>
    <w:rsid w:val="204F0C6A"/>
    <w:rsid w:val="2051612A"/>
    <w:rsid w:val="20583545"/>
    <w:rsid w:val="20690F18"/>
    <w:rsid w:val="206C099E"/>
    <w:rsid w:val="207B6EAF"/>
    <w:rsid w:val="20865AB8"/>
    <w:rsid w:val="20887BD1"/>
    <w:rsid w:val="209349C9"/>
    <w:rsid w:val="209C12C0"/>
    <w:rsid w:val="209D35F2"/>
    <w:rsid w:val="209D36FC"/>
    <w:rsid w:val="209D6468"/>
    <w:rsid w:val="20A77780"/>
    <w:rsid w:val="20A90B05"/>
    <w:rsid w:val="20AA3F1D"/>
    <w:rsid w:val="20AA55E2"/>
    <w:rsid w:val="20C13344"/>
    <w:rsid w:val="20C341D1"/>
    <w:rsid w:val="20C42B8E"/>
    <w:rsid w:val="20C53B8E"/>
    <w:rsid w:val="20D50C69"/>
    <w:rsid w:val="20DD1B78"/>
    <w:rsid w:val="20EF6215"/>
    <w:rsid w:val="20FA0827"/>
    <w:rsid w:val="210208DF"/>
    <w:rsid w:val="210D11A4"/>
    <w:rsid w:val="210E766B"/>
    <w:rsid w:val="2111517D"/>
    <w:rsid w:val="21170C71"/>
    <w:rsid w:val="211773AD"/>
    <w:rsid w:val="21185779"/>
    <w:rsid w:val="211870FA"/>
    <w:rsid w:val="211B1FCC"/>
    <w:rsid w:val="211D4361"/>
    <w:rsid w:val="212308D4"/>
    <w:rsid w:val="21253AC3"/>
    <w:rsid w:val="212C7CCC"/>
    <w:rsid w:val="212F2F07"/>
    <w:rsid w:val="21354C8D"/>
    <w:rsid w:val="213779CD"/>
    <w:rsid w:val="21392BAD"/>
    <w:rsid w:val="213F16CB"/>
    <w:rsid w:val="21411450"/>
    <w:rsid w:val="21537019"/>
    <w:rsid w:val="21617AB1"/>
    <w:rsid w:val="21697E31"/>
    <w:rsid w:val="216F2E64"/>
    <w:rsid w:val="217B21F6"/>
    <w:rsid w:val="218038BD"/>
    <w:rsid w:val="218B081D"/>
    <w:rsid w:val="218C3770"/>
    <w:rsid w:val="218E40F5"/>
    <w:rsid w:val="21A24BA3"/>
    <w:rsid w:val="21A626E5"/>
    <w:rsid w:val="21AA5022"/>
    <w:rsid w:val="21AD5215"/>
    <w:rsid w:val="21AF2C58"/>
    <w:rsid w:val="21B752A4"/>
    <w:rsid w:val="21C019D0"/>
    <w:rsid w:val="21C71652"/>
    <w:rsid w:val="21D00953"/>
    <w:rsid w:val="21EF0BCC"/>
    <w:rsid w:val="21F320CA"/>
    <w:rsid w:val="21F5247A"/>
    <w:rsid w:val="21F75E58"/>
    <w:rsid w:val="21FD6D7D"/>
    <w:rsid w:val="22003466"/>
    <w:rsid w:val="220D4F81"/>
    <w:rsid w:val="220E0814"/>
    <w:rsid w:val="22130D18"/>
    <w:rsid w:val="22156CC6"/>
    <w:rsid w:val="22181828"/>
    <w:rsid w:val="22193A41"/>
    <w:rsid w:val="221C495E"/>
    <w:rsid w:val="2222419C"/>
    <w:rsid w:val="22251AD9"/>
    <w:rsid w:val="222663F3"/>
    <w:rsid w:val="222859B9"/>
    <w:rsid w:val="222D01F0"/>
    <w:rsid w:val="22345FC4"/>
    <w:rsid w:val="22394BEB"/>
    <w:rsid w:val="22435C95"/>
    <w:rsid w:val="22447CAE"/>
    <w:rsid w:val="2254495A"/>
    <w:rsid w:val="225A24F0"/>
    <w:rsid w:val="225F5E11"/>
    <w:rsid w:val="2261184D"/>
    <w:rsid w:val="22671F86"/>
    <w:rsid w:val="227307F8"/>
    <w:rsid w:val="227457BC"/>
    <w:rsid w:val="22776AF8"/>
    <w:rsid w:val="227772AB"/>
    <w:rsid w:val="227B3DBB"/>
    <w:rsid w:val="227C3533"/>
    <w:rsid w:val="227D66FE"/>
    <w:rsid w:val="22803E83"/>
    <w:rsid w:val="228F6A0D"/>
    <w:rsid w:val="2297116F"/>
    <w:rsid w:val="22A17B62"/>
    <w:rsid w:val="22A61EFF"/>
    <w:rsid w:val="22AD17F4"/>
    <w:rsid w:val="22B14F7C"/>
    <w:rsid w:val="22BA683C"/>
    <w:rsid w:val="22C06C03"/>
    <w:rsid w:val="22CA0B03"/>
    <w:rsid w:val="22D96FC6"/>
    <w:rsid w:val="22E011F0"/>
    <w:rsid w:val="22E20492"/>
    <w:rsid w:val="22E3244D"/>
    <w:rsid w:val="22E74AE5"/>
    <w:rsid w:val="22EE4C10"/>
    <w:rsid w:val="22F22807"/>
    <w:rsid w:val="22F4035F"/>
    <w:rsid w:val="22F45328"/>
    <w:rsid w:val="230C0BE3"/>
    <w:rsid w:val="23182CE2"/>
    <w:rsid w:val="231A7622"/>
    <w:rsid w:val="231D025A"/>
    <w:rsid w:val="2321398C"/>
    <w:rsid w:val="2328453D"/>
    <w:rsid w:val="232D4B5B"/>
    <w:rsid w:val="232E2E43"/>
    <w:rsid w:val="23322732"/>
    <w:rsid w:val="233A63E3"/>
    <w:rsid w:val="234331CA"/>
    <w:rsid w:val="23476195"/>
    <w:rsid w:val="234B121F"/>
    <w:rsid w:val="23507A45"/>
    <w:rsid w:val="235752C1"/>
    <w:rsid w:val="23600082"/>
    <w:rsid w:val="2364298F"/>
    <w:rsid w:val="236E6F18"/>
    <w:rsid w:val="23787E04"/>
    <w:rsid w:val="237C7E3E"/>
    <w:rsid w:val="237E12EF"/>
    <w:rsid w:val="23853D5E"/>
    <w:rsid w:val="239039D8"/>
    <w:rsid w:val="239322EB"/>
    <w:rsid w:val="2395520C"/>
    <w:rsid w:val="23964969"/>
    <w:rsid w:val="239E46E3"/>
    <w:rsid w:val="239E69B4"/>
    <w:rsid w:val="23A6273F"/>
    <w:rsid w:val="23AE72B0"/>
    <w:rsid w:val="23B8530E"/>
    <w:rsid w:val="23BF11B7"/>
    <w:rsid w:val="23C663E1"/>
    <w:rsid w:val="23DB65D9"/>
    <w:rsid w:val="23EF3FB3"/>
    <w:rsid w:val="23FB3C0E"/>
    <w:rsid w:val="23FC76CD"/>
    <w:rsid w:val="240172C5"/>
    <w:rsid w:val="24036A98"/>
    <w:rsid w:val="2404712B"/>
    <w:rsid w:val="2407332A"/>
    <w:rsid w:val="24150A85"/>
    <w:rsid w:val="24154489"/>
    <w:rsid w:val="241962E6"/>
    <w:rsid w:val="241F55FE"/>
    <w:rsid w:val="242451FC"/>
    <w:rsid w:val="24272058"/>
    <w:rsid w:val="242E254B"/>
    <w:rsid w:val="242E711E"/>
    <w:rsid w:val="243837E1"/>
    <w:rsid w:val="243E4D52"/>
    <w:rsid w:val="24456372"/>
    <w:rsid w:val="24456397"/>
    <w:rsid w:val="24485D63"/>
    <w:rsid w:val="24487FFC"/>
    <w:rsid w:val="24493A63"/>
    <w:rsid w:val="245325C4"/>
    <w:rsid w:val="24584196"/>
    <w:rsid w:val="245850A0"/>
    <w:rsid w:val="24611E58"/>
    <w:rsid w:val="247034CD"/>
    <w:rsid w:val="2471009A"/>
    <w:rsid w:val="247150DB"/>
    <w:rsid w:val="247265E5"/>
    <w:rsid w:val="2474578A"/>
    <w:rsid w:val="24807E8B"/>
    <w:rsid w:val="24822926"/>
    <w:rsid w:val="24864432"/>
    <w:rsid w:val="24894FA9"/>
    <w:rsid w:val="24896487"/>
    <w:rsid w:val="248B5FA3"/>
    <w:rsid w:val="24954588"/>
    <w:rsid w:val="249E2585"/>
    <w:rsid w:val="249E365B"/>
    <w:rsid w:val="24A22F60"/>
    <w:rsid w:val="24A6388A"/>
    <w:rsid w:val="24AF7D67"/>
    <w:rsid w:val="24BE2F01"/>
    <w:rsid w:val="24BF657B"/>
    <w:rsid w:val="24C92F26"/>
    <w:rsid w:val="24D7101A"/>
    <w:rsid w:val="24D7348D"/>
    <w:rsid w:val="24D74E11"/>
    <w:rsid w:val="24DE1D2A"/>
    <w:rsid w:val="24E30E33"/>
    <w:rsid w:val="24E47AA1"/>
    <w:rsid w:val="24FA306E"/>
    <w:rsid w:val="24FE1E2B"/>
    <w:rsid w:val="25014480"/>
    <w:rsid w:val="250950DC"/>
    <w:rsid w:val="251A2CC4"/>
    <w:rsid w:val="251D2594"/>
    <w:rsid w:val="253E3532"/>
    <w:rsid w:val="254544E1"/>
    <w:rsid w:val="254729D2"/>
    <w:rsid w:val="25487511"/>
    <w:rsid w:val="254A45C8"/>
    <w:rsid w:val="254A715A"/>
    <w:rsid w:val="255247A6"/>
    <w:rsid w:val="255B07F8"/>
    <w:rsid w:val="256E2422"/>
    <w:rsid w:val="25733911"/>
    <w:rsid w:val="25745647"/>
    <w:rsid w:val="257726FC"/>
    <w:rsid w:val="2577700B"/>
    <w:rsid w:val="258408B7"/>
    <w:rsid w:val="258C17AC"/>
    <w:rsid w:val="258F446F"/>
    <w:rsid w:val="25A0202E"/>
    <w:rsid w:val="25C54AA5"/>
    <w:rsid w:val="25C72183"/>
    <w:rsid w:val="25CB47BE"/>
    <w:rsid w:val="25D57761"/>
    <w:rsid w:val="25D71AAE"/>
    <w:rsid w:val="25D846BA"/>
    <w:rsid w:val="25DB419F"/>
    <w:rsid w:val="25DB75B8"/>
    <w:rsid w:val="25DE4281"/>
    <w:rsid w:val="25DF3D06"/>
    <w:rsid w:val="25E400C1"/>
    <w:rsid w:val="25E95630"/>
    <w:rsid w:val="26144DF4"/>
    <w:rsid w:val="261F3B1E"/>
    <w:rsid w:val="262476E0"/>
    <w:rsid w:val="262E7A40"/>
    <w:rsid w:val="262F2F14"/>
    <w:rsid w:val="263302AB"/>
    <w:rsid w:val="26355285"/>
    <w:rsid w:val="263629BD"/>
    <w:rsid w:val="26476C0A"/>
    <w:rsid w:val="264856B3"/>
    <w:rsid w:val="264B3251"/>
    <w:rsid w:val="265829FD"/>
    <w:rsid w:val="265E6C24"/>
    <w:rsid w:val="26692C6E"/>
    <w:rsid w:val="266C1A48"/>
    <w:rsid w:val="26777B4B"/>
    <w:rsid w:val="26804E73"/>
    <w:rsid w:val="26806335"/>
    <w:rsid w:val="26840F4C"/>
    <w:rsid w:val="268C52FE"/>
    <w:rsid w:val="268E0500"/>
    <w:rsid w:val="26956ECF"/>
    <w:rsid w:val="269A4CC0"/>
    <w:rsid w:val="26A1608B"/>
    <w:rsid w:val="26AB2A7B"/>
    <w:rsid w:val="26BA74E5"/>
    <w:rsid w:val="26BB0EC8"/>
    <w:rsid w:val="26BB1060"/>
    <w:rsid w:val="26C27317"/>
    <w:rsid w:val="26C35F2C"/>
    <w:rsid w:val="26C74723"/>
    <w:rsid w:val="26D158F1"/>
    <w:rsid w:val="26D91D75"/>
    <w:rsid w:val="26DE0432"/>
    <w:rsid w:val="26E14D2A"/>
    <w:rsid w:val="26EB100A"/>
    <w:rsid w:val="26F4360E"/>
    <w:rsid w:val="26FB34BF"/>
    <w:rsid w:val="26FD2AAB"/>
    <w:rsid w:val="270A1C55"/>
    <w:rsid w:val="270A70C0"/>
    <w:rsid w:val="270B21C5"/>
    <w:rsid w:val="270B4237"/>
    <w:rsid w:val="270E48C5"/>
    <w:rsid w:val="27156FE3"/>
    <w:rsid w:val="271906BB"/>
    <w:rsid w:val="271E7E07"/>
    <w:rsid w:val="271F4C86"/>
    <w:rsid w:val="27230F4D"/>
    <w:rsid w:val="272F7913"/>
    <w:rsid w:val="273113E8"/>
    <w:rsid w:val="273634EE"/>
    <w:rsid w:val="27370D3A"/>
    <w:rsid w:val="27387CB7"/>
    <w:rsid w:val="273A6E51"/>
    <w:rsid w:val="273D351B"/>
    <w:rsid w:val="273D53A5"/>
    <w:rsid w:val="27496D5C"/>
    <w:rsid w:val="274F3D3B"/>
    <w:rsid w:val="2752618C"/>
    <w:rsid w:val="275B7838"/>
    <w:rsid w:val="27621C8B"/>
    <w:rsid w:val="27640C6A"/>
    <w:rsid w:val="276C7CDC"/>
    <w:rsid w:val="27776C4E"/>
    <w:rsid w:val="27791BEF"/>
    <w:rsid w:val="27854022"/>
    <w:rsid w:val="278B5E56"/>
    <w:rsid w:val="278E2B64"/>
    <w:rsid w:val="278F55BB"/>
    <w:rsid w:val="279F1B9E"/>
    <w:rsid w:val="27A0509C"/>
    <w:rsid w:val="27A15104"/>
    <w:rsid w:val="27A94ACA"/>
    <w:rsid w:val="27B6016B"/>
    <w:rsid w:val="27B92D8D"/>
    <w:rsid w:val="27BC06BA"/>
    <w:rsid w:val="27C51449"/>
    <w:rsid w:val="27C8256C"/>
    <w:rsid w:val="27C91C0B"/>
    <w:rsid w:val="27CC0B4D"/>
    <w:rsid w:val="27CC1795"/>
    <w:rsid w:val="27D90524"/>
    <w:rsid w:val="27EB09FD"/>
    <w:rsid w:val="27EE6C2B"/>
    <w:rsid w:val="27F120B5"/>
    <w:rsid w:val="27F70AE4"/>
    <w:rsid w:val="27FB77E6"/>
    <w:rsid w:val="280128CF"/>
    <w:rsid w:val="28031D4A"/>
    <w:rsid w:val="28140845"/>
    <w:rsid w:val="28156F48"/>
    <w:rsid w:val="28184B93"/>
    <w:rsid w:val="281A2EDE"/>
    <w:rsid w:val="281C22DC"/>
    <w:rsid w:val="281F0D28"/>
    <w:rsid w:val="2824207F"/>
    <w:rsid w:val="28362364"/>
    <w:rsid w:val="28434D65"/>
    <w:rsid w:val="28446617"/>
    <w:rsid w:val="28471549"/>
    <w:rsid w:val="28473B76"/>
    <w:rsid w:val="284938C2"/>
    <w:rsid w:val="284B18F9"/>
    <w:rsid w:val="285507F8"/>
    <w:rsid w:val="28556241"/>
    <w:rsid w:val="285D3E0D"/>
    <w:rsid w:val="285E5A09"/>
    <w:rsid w:val="285E7CD4"/>
    <w:rsid w:val="286052A9"/>
    <w:rsid w:val="286454B9"/>
    <w:rsid w:val="286625B7"/>
    <w:rsid w:val="28674711"/>
    <w:rsid w:val="286A1C27"/>
    <w:rsid w:val="28757307"/>
    <w:rsid w:val="2882290F"/>
    <w:rsid w:val="28830E4C"/>
    <w:rsid w:val="28833095"/>
    <w:rsid w:val="28902CFE"/>
    <w:rsid w:val="28913AB8"/>
    <w:rsid w:val="289B15C4"/>
    <w:rsid w:val="28A70DA6"/>
    <w:rsid w:val="28A75127"/>
    <w:rsid w:val="28AE3CFE"/>
    <w:rsid w:val="28AF5BBA"/>
    <w:rsid w:val="28B161C6"/>
    <w:rsid w:val="28B257FE"/>
    <w:rsid w:val="28B94223"/>
    <w:rsid w:val="28BB5676"/>
    <w:rsid w:val="28BD4B4F"/>
    <w:rsid w:val="28C35841"/>
    <w:rsid w:val="28E104CE"/>
    <w:rsid w:val="28E3402F"/>
    <w:rsid w:val="28E56C7F"/>
    <w:rsid w:val="28F56A66"/>
    <w:rsid w:val="28F816D6"/>
    <w:rsid w:val="28FB1D89"/>
    <w:rsid w:val="28FB62E1"/>
    <w:rsid w:val="28FC63D0"/>
    <w:rsid w:val="290C4D18"/>
    <w:rsid w:val="29110712"/>
    <w:rsid w:val="291531C8"/>
    <w:rsid w:val="291C250D"/>
    <w:rsid w:val="291E7DD5"/>
    <w:rsid w:val="29204007"/>
    <w:rsid w:val="29276586"/>
    <w:rsid w:val="292B2702"/>
    <w:rsid w:val="29317AB5"/>
    <w:rsid w:val="29333EE9"/>
    <w:rsid w:val="29336E6D"/>
    <w:rsid w:val="293603F9"/>
    <w:rsid w:val="29395F9A"/>
    <w:rsid w:val="293E7F53"/>
    <w:rsid w:val="293F7DC1"/>
    <w:rsid w:val="2945779F"/>
    <w:rsid w:val="294D0760"/>
    <w:rsid w:val="294E2A37"/>
    <w:rsid w:val="294E6343"/>
    <w:rsid w:val="295303F5"/>
    <w:rsid w:val="295336B6"/>
    <w:rsid w:val="2956202E"/>
    <w:rsid w:val="295663CF"/>
    <w:rsid w:val="295D6F39"/>
    <w:rsid w:val="296506C4"/>
    <w:rsid w:val="29650C4D"/>
    <w:rsid w:val="29684664"/>
    <w:rsid w:val="29702A80"/>
    <w:rsid w:val="29785E23"/>
    <w:rsid w:val="297D28AF"/>
    <w:rsid w:val="297E3F46"/>
    <w:rsid w:val="298366FB"/>
    <w:rsid w:val="2993636B"/>
    <w:rsid w:val="29965784"/>
    <w:rsid w:val="29993F21"/>
    <w:rsid w:val="29A8040F"/>
    <w:rsid w:val="29AC4FDE"/>
    <w:rsid w:val="29B06C93"/>
    <w:rsid w:val="29BE7BF5"/>
    <w:rsid w:val="29C0752B"/>
    <w:rsid w:val="29C268DE"/>
    <w:rsid w:val="29C66FA5"/>
    <w:rsid w:val="29D76E77"/>
    <w:rsid w:val="29D95419"/>
    <w:rsid w:val="29DB79AB"/>
    <w:rsid w:val="29DF2573"/>
    <w:rsid w:val="29E635BF"/>
    <w:rsid w:val="29EA5933"/>
    <w:rsid w:val="29ED3E34"/>
    <w:rsid w:val="29F60CA5"/>
    <w:rsid w:val="29FD3BAA"/>
    <w:rsid w:val="2A026C55"/>
    <w:rsid w:val="2A037352"/>
    <w:rsid w:val="2A0F5D0A"/>
    <w:rsid w:val="2A176EB6"/>
    <w:rsid w:val="2A1F0925"/>
    <w:rsid w:val="2A1F5272"/>
    <w:rsid w:val="2A282987"/>
    <w:rsid w:val="2A312D57"/>
    <w:rsid w:val="2A323189"/>
    <w:rsid w:val="2A3663BE"/>
    <w:rsid w:val="2A3B6FAE"/>
    <w:rsid w:val="2A4151CC"/>
    <w:rsid w:val="2A43061B"/>
    <w:rsid w:val="2A476BC0"/>
    <w:rsid w:val="2A491BF8"/>
    <w:rsid w:val="2A4A29ED"/>
    <w:rsid w:val="2A4B0388"/>
    <w:rsid w:val="2A5253DA"/>
    <w:rsid w:val="2A566157"/>
    <w:rsid w:val="2A57681D"/>
    <w:rsid w:val="2A5D2027"/>
    <w:rsid w:val="2A5D356C"/>
    <w:rsid w:val="2A5E6D2D"/>
    <w:rsid w:val="2A6724C3"/>
    <w:rsid w:val="2A6C107E"/>
    <w:rsid w:val="2A7057F3"/>
    <w:rsid w:val="2A7B6BFD"/>
    <w:rsid w:val="2A7D26C0"/>
    <w:rsid w:val="2A845EF2"/>
    <w:rsid w:val="2A856623"/>
    <w:rsid w:val="2A8720F3"/>
    <w:rsid w:val="2A8B3257"/>
    <w:rsid w:val="2A8C59C1"/>
    <w:rsid w:val="2A996529"/>
    <w:rsid w:val="2A9C6621"/>
    <w:rsid w:val="2A9D298F"/>
    <w:rsid w:val="2AA5129D"/>
    <w:rsid w:val="2AA76308"/>
    <w:rsid w:val="2AB71CB3"/>
    <w:rsid w:val="2ABC7D3D"/>
    <w:rsid w:val="2AC31E02"/>
    <w:rsid w:val="2ACF1476"/>
    <w:rsid w:val="2AD25BE6"/>
    <w:rsid w:val="2ADA4959"/>
    <w:rsid w:val="2AE147B4"/>
    <w:rsid w:val="2AE655F4"/>
    <w:rsid w:val="2AF164C0"/>
    <w:rsid w:val="2AFC109B"/>
    <w:rsid w:val="2B022634"/>
    <w:rsid w:val="2B0A637A"/>
    <w:rsid w:val="2B0C4CD8"/>
    <w:rsid w:val="2B187EDF"/>
    <w:rsid w:val="2B2279EA"/>
    <w:rsid w:val="2B296192"/>
    <w:rsid w:val="2B2C477A"/>
    <w:rsid w:val="2B33243C"/>
    <w:rsid w:val="2B340E22"/>
    <w:rsid w:val="2B4271D8"/>
    <w:rsid w:val="2B505E89"/>
    <w:rsid w:val="2B5125D1"/>
    <w:rsid w:val="2B582947"/>
    <w:rsid w:val="2B61691C"/>
    <w:rsid w:val="2B617AFA"/>
    <w:rsid w:val="2B6406FD"/>
    <w:rsid w:val="2B657E01"/>
    <w:rsid w:val="2B6D0FE3"/>
    <w:rsid w:val="2B76005E"/>
    <w:rsid w:val="2B7F4DAB"/>
    <w:rsid w:val="2B8638A7"/>
    <w:rsid w:val="2B8F24E6"/>
    <w:rsid w:val="2B91470F"/>
    <w:rsid w:val="2B950198"/>
    <w:rsid w:val="2B9954A6"/>
    <w:rsid w:val="2BA16411"/>
    <w:rsid w:val="2BAD3F98"/>
    <w:rsid w:val="2BAF4404"/>
    <w:rsid w:val="2BB12C90"/>
    <w:rsid w:val="2BB260B4"/>
    <w:rsid w:val="2BBC06EF"/>
    <w:rsid w:val="2BC27399"/>
    <w:rsid w:val="2BCA1288"/>
    <w:rsid w:val="2BCE6B9B"/>
    <w:rsid w:val="2BD054A2"/>
    <w:rsid w:val="2BD0566B"/>
    <w:rsid w:val="2BD51743"/>
    <w:rsid w:val="2BD92618"/>
    <w:rsid w:val="2BEF1CCD"/>
    <w:rsid w:val="2BF4270D"/>
    <w:rsid w:val="2C0A55B7"/>
    <w:rsid w:val="2C1340DD"/>
    <w:rsid w:val="2C170525"/>
    <w:rsid w:val="2C2A4112"/>
    <w:rsid w:val="2C2E0359"/>
    <w:rsid w:val="2C325989"/>
    <w:rsid w:val="2C4F7D0D"/>
    <w:rsid w:val="2C562D37"/>
    <w:rsid w:val="2C581E5E"/>
    <w:rsid w:val="2C5B3CA9"/>
    <w:rsid w:val="2C6A0106"/>
    <w:rsid w:val="2C6D0CA8"/>
    <w:rsid w:val="2C765895"/>
    <w:rsid w:val="2C7D73D9"/>
    <w:rsid w:val="2C7F485E"/>
    <w:rsid w:val="2C8133E8"/>
    <w:rsid w:val="2C836F1B"/>
    <w:rsid w:val="2C84040A"/>
    <w:rsid w:val="2C865347"/>
    <w:rsid w:val="2C892E9C"/>
    <w:rsid w:val="2C8F71AC"/>
    <w:rsid w:val="2C907FB3"/>
    <w:rsid w:val="2C9411B4"/>
    <w:rsid w:val="2CA50706"/>
    <w:rsid w:val="2CA87329"/>
    <w:rsid w:val="2CAF4DF1"/>
    <w:rsid w:val="2CBF64A6"/>
    <w:rsid w:val="2CC45DEC"/>
    <w:rsid w:val="2CCB5FDA"/>
    <w:rsid w:val="2CD93BCD"/>
    <w:rsid w:val="2CDB0C9B"/>
    <w:rsid w:val="2CE238F3"/>
    <w:rsid w:val="2CE5012F"/>
    <w:rsid w:val="2CE96C95"/>
    <w:rsid w:val="2CE97B93"/>
    <w:rsid w:val="2CF84D62"/>
    <w:rsid w:val="2CF9586B"/>
    <w:rsid w:val="2CFD2271"/>
    <w:rsid w:val="2D026B09"/>
    <w:rsid w:val="2D0945C4"/>
    <w:rsid w:val="2D0B161A"/>
    <w:rsid w:val="2D0E0030"/>
    <w:rsid w:val="2D0E11DE"/>
    <w:rsid w:val="2D133937"/>
    <w:rsid w:val="2D160E21"/>
    <w:rsid w:val="2D182B95"/>
    <w:rsid w:val="2D214982"/>
    <w:rsid w:val="2D31192E"/>
    <w:rsid w:val="2D377284"/>
    <w:rsid w:val="2D396342"/>
    <w:rsid w:val="2D397F6C"/>
    <w:rsid w:val="2D4862A5"/>
    <w:rsid w:val="2D4E5AA9"/>
    <w:rsid w:val="2D58568B"/>
    <w:rsid w:val="2D5D1370"/>
    <w:rsid w:val="2D6133A4"/>
    <w:rsid w:val="2D6242B8"/>
    <w:rsid w:val="2D676577"/>
    <w:rsid w:val="2D6A552E"/>
    <w:rsid w:val="2D6A6FB1"/>
    <w:rsid w:val="2D6B322E"/>
    <w:rsid w:val="2D722629"/>
    <w:rsid w:val="2D7B2ACF"/>
    <w:rsid w:val="2D7C1EA5"/>
    <w:rsid w:val="2D7E3ED9"/>
    <w:rsid w:val="2D8108DB"/>
    <w:rsid w:val="2D810C6F"/>
    <w:rsid w:val="2D811777"/>
    <w:rsid w:val="2D870A9F"/>
    <w:rsid w:val="2D8B0F6E"/>
    <w:rsid w:val="2D8B19FC"/>
    <w:rsid w:val="2D926308"/>
    <w:rsid w:val="2D9A5970"/>
    <w:rsid w:val="2DA60C3F"/>
    <w:rsid w:val="2DB00BF5"/>
    <w:rsid w:val="2DB363C0"/>
    <w:rsid w:val="2DB7246B"/>
    <w:rsid w:val="2DBD11E4"/>
    <w:rsid w:val="2DBF057D"/>
    <w:rsid w:val="2DBF0E9A"/>
    <w:rsid w:val="2DC34A96"/>
    <w:rsid w:val="2DC77BCF"/>
    <w:rsid w:val="2DC85851"/>
    <w:rsid w:val="2DCC507E"/>
    <w:rsid w:val="2DCC71A8"/>
    <w:rsid w:val="2DE32116"/>
    <w:rsid w:val="2DE5709D"/>
    <w:rsid w:val="2DE84FF8"/>
    <w:rsid w:val="2DEA00E0"/>
    <w:rsid w:val="2DEA74F8"/>
    <w:rsid w:val="2DEC2F14"/>
    <w:rsid w:val="2DEC7FCB"/>
    <w:rsid w:val="2DF1513F"/>
    <w:rsid w:val="2DF57C02"/>
    <w:rsid w:val="2DF907DA"/>
    <w:rsid w:val="2DF91440"/>
    <w:rsid w:val="2DFE224E"/>
    <w:rsid w:val="2DFF457A"/>
    <w:rsid w:val="2E062A7A"/>
    <w:rsid w:val="2E094E0F"/>
    <w:rsid w:val="2E0D107B"/>
    <w:rsid w:val="2E111D83"/>
    <w:rsid w:val="2E1478A2"/>
    <w:rsid w:val="2E16028D"/>
    <w:rsid w:val="2E1F4D2A"/>
    <w:rsid w:val="2E235520"/>
    <w:rsid w:val="2E27365E"/>
    <w:rsid w:val="2E323E4E"/>
    <w:rsid w:val="2E395D0D"/>
    <w:rsid w:val="2E454434"/>
    <w:rsid w:val="2E4D65D3"/>
    <w:rsid w:val="2E5C2862"/>
    <w:rsid w:val="2E622BE1"/>
    <w:rsid w:val="2E681AC7"/>
    <w:rsid w:val="2E6D23B1"/>
    <w:rsid w:val="2E734BE2"/>
    <w:rsid w:val="2E7455D8"/>
    <w:rsid w:val="2E7464D7"/>
    <w:rsid w:val="2E7537E6"/>
    <w:rsid w:val="2E7835B1"/>
    <w:rsid w:val="2E7A1854"/>
    <w:rsid w:val="2E7C4B49"/>
    <w:rsid w:val="2E7F71BF"/>
    <w:rsid w:val="2E816397"/>
    <w:rsid w:val="2E902742"/>
    <w:rsid w:val="2E9635DC"/>
    <w:rsid w:val="2E9F3B27"/>
    <w:rsid w:val="2EAC7B6B"/>
    <w:rsid w:val="2EAD1895"/>
    <w:rsid w:val="2EAD3B43"/>
    <w:rsid w:val="2EB71335"/>
    <w:rsid w:val="2EC55C6C"/>
    <w:rsid w:val="2EC93FAF"/>
    <w:rsid w:val="2ECB47D2"/>
    <w:rsid w:val="2ED5666F"/>
    <w:rsid w:val="2ED66DF1"/>
    <w:rsid w:val="2EE578C6"/>
    <w:rsid w:val="2EE85EC2"/>
    <w:rsid w:val="2EEE21AD"/>
    <w:rsid w:val="2EF037E4"/>
    <w:rsid w:val="2EF51A45"/>
    <w:rsid w:val="2F014C37"/>
    <w:rsid w:val="2F0337A3"/>
    <w:rsid w:val="2F0D0723"/>
    <w:rsid w:val="2F11030D"/>
    <w:rsid w:val="2F131CCE"/>
    <w:rsid w:val="2F1566DB"/>
    <w:rsid w:val="2F1B443D"/>
    <w:rsid w:val="2F1C7751"/>
    <w:rsid w:val="2F2614BC"/>
    <w:rsid w:val="2F2F51E5"/>
    <w:rsid w:val="2F3D4047"/>
    <w:rsid w:val="2F411A4D"/>
    <w:rsid w:val="2F420A03"/>
    <w:rsid w:val="2F422443"/>
    <w:rsid w:val="2F4872C3"/>
    <w:rsid w:val="2F4B088D"/>
    <w:rsid w:val="2F50739D"/>
    <w:rsid w:val="2F515748"/>
    <w:rsid w:val="2F54484E"/>
    <w:rsid w:val="2F562E5D"/>
    <w:rsid w:val="2F573110"/>
    <w:rsid w:val="2F5802EC"/>
    <w:rsid w:val="2F5B79D9"/>
    <w:rsid w:val="2F5D2C6A"/>
    <w:rsid w:val="2F631261"/>
    <w:rsid w:val="2F6405D5"/>
    <w:rsid w:val="2F714BEB"/>
    <w:rsid w:val="2F72720B"/>
    <w:rsid w:val="2F7538BA"/>
    <w:rsid w:val="2F770A9C"/>
    <w:rsid w:val="2F844CA7"/>
    <w:rsid w:val="2F86232A"/>
    <w:rsid w:val="2F8B1958"/>
    <w:rsid w:val="2F8B2FE3"/>
    <w:rsid w:val="2F963891"/>
    <w:rsid w:val="2F99543E"/>
    <w:rsid w:val="2FA21DA7"/>
    <w:rsid w:val="2FB273CD"/>
    <w:rsid w:val="2FB62FEA"/>
    <w:rsid w:val="2FC47B8A"/>
    <w:rsid w:val="2FC91C73"/>
    <w:rsid w:val="2FCA0E14"/>
    <w:rsid w:val="2FD256D7"/>
    <w:rsid w:val="2FD62C5E"/>
    <w:rsid w:val="2FD7316F"/>
    <w:rsid w:val="2FDF44DB"/>
    <w:rsid w:val="2FE252A1"/>
    <w:rsid w:val="2FE8262E"/>
    <w:rsid w:val="2FE85DAC"/>
    <w:rsid w:val="2FED17B8"/>
    <w:rsid w:val="2FED763F"/>
    <w:rsid w:val="2FF53BC3"/>
    <w:rsid w:val="2FF97D98"/>
    <w:rsid w:val="30086836"/>
    <w:rsid w:val="300E5A4D"/>
    <w:rsid w:val="300E7C27"/>
    <w:rsid w:val="301E2667"/>
    <w:rsid w:val="301F631B"/>
    <w:rsid w:val="302A7F61"/>
    <w:rsid w:val="30310712"/>
    <w:rsid w:val="30320139"/>
    <w:rsid w:val="30333527"/>
    <w:rsid w:val="30350BDA"/>
    <w:rsid w:val="303D1F55"/>
    <w:rsid w:val="304C10DB"/>
    <w:rsid w:val="305D0CF4"/>
    <w:rsid w:val="30603133"/>
    <w:rsid w:val="30607267"/>
    <w:rsid w:val="30711375"/>
    <w:rsid w:val="30730E2D"/>
    <w:rsid w:val="307658D7"/>
    <w:rsid w:val="308A4A4E"/>
    <w:rsid w:val="309457D5"/>
    <w:rsid w:val="30975831"/>
    <w:rsid w:val="30992C55"/>
    <w:rsid w:val="30A44CD8"/>
    <w:rsid w:val="30A943A0"/>
    <w:rsid w:val="30AA3CE1"/>
    <w:rsid w:val="30AE2FBC"/>
    <w:rsid w:val="30B12766"/>
    <w:rsid w:val="30B25EA3"/>
    <w:rsid w:val="30C72E86"/>
    <w:rsid w:val="30C73070"/>
    <w:rsid w:val="30CF23AB"/>
    <w:rsid w:val="30E00B7E"/>
    <w:rsid w:val="30EA55D8"/>
    <w:rsid w:val="30EB5685"/>
    <w:rsid w:val="30F0521D"/>
    <w:rsid w:val="30F10FAE"/>
    <w:rsid w:val="30F243D2"/>
    <w:rsid w:val="30F34BE8"/>
    <w:rsid w:val="30F41101"/>
    <w:rsid w:val="30F5556F"/>
    <w:rsid w:val="30F658B1"/>
    <w:rsid w:val="310E528C"/>
    <w:rsid w:val="31146E93"/>
    <w:rsid w:val="311D45D7"/>
    <w:rsid w:val="313D3C8D"/>
    <w:rsid w:val="313E2119"/>
    <w:rsid w:val="314166D8"/>
    <w:rsid w:val="31451D95"/>
    <w:rsid w:val="31505A90"/>
    <w:rsid w:val="31505BE7"/>
    <w:rsid w:val="3152777A"/>
    <w:rsid w:val="315948EE"/>
    <w:rsid w:val="315A264B"/>
    <w:rsid w:val="315B20BE"/>
    <w:rsid w:val="31687094"/>
    <w:rsid w:val="317376FF"/>
    <w:rsid w:val="317F15AA"/>
    <w:rsid w:val="318F33C4"/>
    <w:rsid w:val="31996D4F"/>
    <w:rsid w:val="319C5ACC"/>
    <w:rsid w:val="31A50B04"/>
    <w:rsid w:val="31A609CA"/>
    <w:rsid w:val="31A81729"/>
    <w:rsid w:val="31A94B65"/>
    <w:rsid w:val="31AC197F"/>
    <w:rsid w:val="31AC2832"/>
    <w:rsid w:val="31B97BC9"/>
    <w:rsid w:val="31C613FC"/>
    <w:rsid w:val="31CB6C12"/>
    <w:rsid w:val="31CD315F"/>
    <w:rsid w:val="31CF1AEE"/>
    <w:rsid w:val="31CF516E"/>
    <w:rsid w:val="31D46D87"/>
    <w:rsid w:val="31DA72DC"/>
    <w:rsid w:val="31DE0762"/>
    <w:rsid w:val="31E26408"/>
    <w:rsid w:val="31E8229E"/>
    <w:rsid w:val="31EA58A1"/>
    <w:rsid w:val="31F071DE"/>
    <w:rsid w:val="31F514FF"/>
    <w:rsid w:val="31F53B68"/>
    <w:rsid w:val="31FC5B85"/>
    <w:rsid w:val="320637BB"/>
    <w:rsid w:val="320A32B8"/>
    <w:rsid w:val="32142348"/>
    <w:rsid w:val="32177EC1"/>
    <w:rsid w:val="321C2932"/>
    <w:rsid w:val="321F62E9"/>
    <w:rsid w:val="32320B27"/>
    <w:rsid w:val="32363B75"/>
    <w:rsid w:val="323A123D"/>
    <w:rsid w:val="324148B8"/>
    <w:rsid w:val="324B36E7"/>
    <w:rsid w:val="32554D8C"/>
    <w:rsid w:val="325724B6"/>
    <w:rsid w:val="32574774"/>
    <w:rsid w:val="325C1E3C"/>
    <w:rsid w:val="325F75EE"/>
    <w:rsid w:val="32630C01"/>
    <w:rsid w:val="32655117"/>
    <w:rsid w:val="326C76EC"/>
    <w:rsid w:val="326D65E5"/>
    <w:rsid w:val="327B627B"/>
    <w:rsid w:val="32891B8C"/>
    <w:rsid w:val="3289782B"/>
    <w:rsid w:val="328A0493"/>
    <w:rsid w:val="328E3671"/>
    <w:rsid w:val="329309E9"/>
    <w:rsid w:val="32935284"/>
    <w:rsid w:val="329A5220"/>
    <w:rsid w:val="329E4CBA"/>
    <w:rsid w:val="32A0733E"/>
    <w:rsid w:val="32AE6E6B"/>
    <w:rsid w:val="32B57E75"/>
    <w:rsid w:val="32C26588"/>
    <w:rsid w:val="32CB3B5A"/>
    <w:rsid w:val="32D0340B"/>
    <w:rsid w:val="32D15BBB"/>
    <w:rsid w:val="32D639CC"/>
    <w:rsid w:val="32D96301"/>
    <w:rsid w:val="32DF0EE5"/>
    <w:rsid w:val="32E0232B"/>
    <w:rsid w:val="32E21012"/>
    <w:rsid w:val="32E3686F"/>
    <w:rsid w:val="32E87E06"/>
    <w:rsid w:val="32F4519A"/>
    <w:rsid w:val="32FC144A"/>
    <w:rsid w:val="32FF7D23"/>
    <w:rsid w:val="3300704A"/>
    <w:rsid w:val="3305651F"/>
    <w:rsid w:val="33092F2C"/>
    <w:rsid w:val="330B705F"/>
    <w:rsid w:val="33182A2E"/>
    <w:rsid w:val="331D7747"/>
    <w:rsid w:val="332A6D73"/>
    <w:rsid w:val="332E1249"/>
    <w:rsid w:val="33322667"/>
    <w:rsid w:val="33407AC5"/>
    <w:rsid w:val="33415A66"/>
    <w:rsid w:val="334C6F71"/>
    <w:rsid w:val="33500B81"/>
    <w:rsid w:val="33554232"/>
    <w:rsid w:val="335576BA"/>
    <w:rsid w:val="335977D7"/>
    <w:rsid w:val="336603BA"/>
    <w:rsid w:val="336946EB"/>
    <w:rsid w:val="336B230B"/>
    <w:rsid w:val="33784D83"/>
    <w:rsid w:val="33785ADC"/>
    <w:rsid w:val="337B7864"/>
    <w:rsid w:val="337C791A"/>
    <w:rsid w:val="33811B82"/>
    <w:rsid w:val="339D166D"/>
    <w:rsid w:val="33A46447"/>
    <w:rsid w:val="33A801E6"/>
    <w:rsid w:val="33B431B0"/>
    <w:rsid w:val="33BC117F"/>
    <w:rsid w:val="33BC2DF9"/>
    <w:rsid w:val="33C07A20"/>
    <w:rsid w:val="33C61601"/>
    <w:rsid w:val="33C70DB2"/>
    <w:rsid w:val="33CC2C2B"/>
    <w:rsid w:val="33CC6AAE"/>
    <w:rsid w:val="33CE64F5"/>
    <w:rsid w:val="33D52973"/>
    <w:rsid w:val="33DB070C"/>
    <w:rsid w:val="33DF10F9"/>
    <w:rsid w:val="33EA25DE"/>
    <w:rsid w:val="33F673E4"/>
    <w:rsid w:val="340316E7"/>
    <w:rsid w:val="34054017"/>
    <w:rsid w:val="340C4564"/>
    <w:rsid w:val="34194EBA"/>
    <w:rsid w:val="341D041B"/>
    <w:rsid w:val="341E7ABC"/>
    <w:rsid w:val="341F0E68"/>
    <w:rsid w:val="341F34D4"/>
    <w:rsid w:val="34200A6E"/>
    <w:rsid w:val="34211F1D"/>
    <w:rsid w:val="342206EA"/>
    <w:rsid w:val="34345C2E"/>
    <w:rsid w:val="34365570"/>
    <w:rsid w:val="345A5AD1"/>
    <w:rsid w:val="345D2590"/>
    <w:rsid w:val="345F47F2"/>
    <w:rsid w:val="346A2F7C"/>
    <w:rsid w:val="346A36DC"/>
    <w:rsid w:val="346D366D"/>
    <w:rsid w:val="347D2504"/>
    <w:rsid w:val="34805FBB"/>
    <w:rsid w:val="348D71BB"/>
    <w:rsid w:val="34935A59"/>
    <w:rsid w:val="349550E3"/>
    <w:rsid w:val="34A7119F"/>
    <w:rsid w:val="34A90709"/>
    <w:rsid w:val="34A93523"/>
    <w:rsid w:val="34B66022"/>
    <w:rsid w:val="34B93BE4"/>
    <w:rsid w:val="34B95BDB"/>
    <w:rsid w:val="34C9782A"/>
    <w:rsid w:val="34CC3660"/>
    <w:rsid w:val="34D37A6A"/>
    <w:rsid w:val="34E03E2F"/>
    <w:rsid w:val="34E4217B"/>
    <w:rsid w:val="34ED41F5"/>
    <w:rsid w:val="34FA159B"/>
    <w:rsid w:val="35046B24"/>
    <w:rsid w:val="35070B6C"/>
    <w:rsid w:val="350E3C96"/>
    <w:rsid w:val="35104D21"/>
    <w:rsid w:val="35154878"/>
    <w:rsid w:val="35190D30"/>
    <w:rsid w:val="351A0586"/>
    <w:rsid w:val="35221F49"/>
    <w:rsid w:val="3528499B"/>
    <w:rsid w:val="35302569"/>
    <w:rsid w:val="353A4389"/>
    <w:rsid w:val="354149F2"/>
    <w:rsid w:val="3548664C"/>
    <w:rsid w:val="355C02CA"/>
    <w:rsid w:val="355F25EC"/>
    <w:rsid w:val="355F605F"/>
    <w:rsid w:val="35675C16"/>
    <w:rsid w:val="35686E52"/>
    <w:rsid w:val="3569233D"/>
    <w:rsid w:val="356A7420"/>
    <w:rsid w:val="35771EFA"/>
    <w:rsid w:val="35775858"/>
    <w:rsid w:val="35820766"/>
    <w:rsid w:val="35841D42"/>
    <w:rsid w:val="3584355C"/>
    <w:rsid w:val="359079CD"/>
    <w:rsid w:val="359100DE"/>
    <w:rsid w:val="3592323C"/>
    <w:rsid w:val="35965B5F"/>
    <w:rsid w:val="35972CCC"/>
    <w:rsid w:val="35976C66"/>
    <w:rsid w:val="35986268"/>
    <w:rsid w:val="35A143FD"/>
    <w:rsid w:val="35A432D5"/>
    <w:rsid w:val="35A466EE"/>
    <w:rsid w:val="35A929AF"/>
    <w:rsid w:val="35AA40BD"/>
    <w:rsid w:val="35B2109A"/>
    <w:rsid w:val="35B86EC6"/>
    <w:rsid w:val="35C26111"/>
    <w:rsid w:val="35C90ACA"/>
    <w:rsid w:val="35CB5B56"/>
    <w:rsid w:val="35D937D8"/>
    <w:rsid w:val="35E06AB7"/>
    <w:rsid w:val="35E1049D"/>
    <w:rsid w:val="35E81E40"/>
    <w:rsid w:val="35EA47CB"/>
    <w:rsid w:val="35F2708F"/>
    <w:rsid w:val="35FB648E"/>
    <w:rsid w:val="35FC483E"/>
    <w:rsid w:val="35FD161C"/>
    <w:rsid w:val="3600662A"/>
    <w:rsid w:val="3603547E"/>
    <w:rsid w:val="360E6845"/>
    <w:rsid w:val="361873DE"/>
    <w:rsid w:val="36193C8B"/>
    <w:rsid w:val="3619427D"/>
    <w:rsid w:val="361A0907"/>
    <w:rsid w:val="361B0016"/>
    <w:rsid w:val="363337B7"/>
    <w:rsid w:val="364674D7"/>
    <w:rsid w:val="364959AB"/>
    <w:rsid w:val="36510AE1"/>
    <w:rsid w:val="36543980"/>
    <w:rsid w:val="365747ED"/>
    <w:rsid w:val="365976BB"/>
    <w:rsid w:val="365F30A0"/>
    <w:rsid w:val="366F732E"/>
    <w:rsid w:val="367D762C"/>
    <w:rsid w:val="36881193"/>
    <w:rsid w:val="36A230E6"/>
    <w:rsid w:val="36AF5282"/>
    <w:rsid w:val="36B27023"/>
    <w:rsid w:val="36B503F5"/>
    <w:rsid w:val="36B626C8"/>
    <w:rsid w:val="36BC0B80"/>
    <w:rsid w:val="36CA0E53"/>
    <w:rsid w:val="36CC59D3"/>
    <w:rsid w:val="36DC1DEA"/>
    <w:rsid w:val="36E108F2"/>
    <w:rsid w:val="36FA48E4"/>
    <w:rsid w:val="36FB6DD6"/>
    <w:rsid w:val="37065918"/>
    <w:rsid w:val="371A7DA0"/>
    <w:rsid w:val="371D44F0"/>
    <w:rsid w:val="37292BC5"/>
    <w:rsid w:val="372B23AA"/>
    <w:rsid w:val="3731574E"/>
    <w:rsid w:val="3732219D"/>
    <w:rsid w:val="37327B69"/>
    <w:rsid w:val="373B7BF4"/>
    <w:rsid w:val="373C613D"/>
    <w:rsid w:val="373D351D"/>
    <w:rsid w:val="373D3DDA"/>
    <w:rsid w:val="37405D79"/>
    <w:rsid w:val="37462C44"/>
    <w:rsid w:val="374C6345"/>
    <w:rsid w:val="374E5C88"/>
    <w:rsid w:val="374F2898"/>
    <w:rsid w:val="37581B97"/>
    <w:rsid w:val="376175A7"/>
    <w:rsid w:val="37633DFB"/>
    <w:rsid w:val="376F49A4"/>
    <w:rsid w:val="37820961"/>
    <w:rsid w:val="37892554"/>
    <w:rsid w:val="37952366"/>
    <w:rsid w:val="3796730E"/>
    <w:rsid w:val="37A25E6A"/>
    <w:rsid w:val="37A63B46"/>
    <w:rsid w:val="37A7024F"/>
    <w:rsid w:val="37B35D65"/>
    <w:rsid w:val="37B72A5A"/>
    <w:rsid w:val="37C042C8"/>
    <w:rsid w:val="37C11488"/>
    <w:rsid w:val="37C6669A"/>
    <w:rsid w:val="37CF5266"/>
    <w:rsid w:val="37D96835"/>
    <w:rsid w:val="37DA2BFE"/>
    <w:rsid w:val="37DB7884"/>
    <w:rsid w:val="37E5202B"/>
    <w:rsid w:val="37E7127E"/>
    <w:rsid w:val="37E86949"/>
    <w:rsid w:val="37EB270F"/>
    <w:rsid w:val="37F33C2B"/>
    <w:rsid w:val="37F97955"/>
    <w:rsid w:val="37FE0DBA"/>
    <w:rsid w:val="37FF44DA"/>
    <w:rsid w:val="38091D2D"/>
    <w:rsid w:val="38133BBF"/>
    <w:rsid w:val="3814130F"/>
    <w:rsid w:val="38141F3E"/>
    <w:rsid w:val="381E3679"/>
    <w:rsid w:val="382C0C10"/>
    <w:rsid w:val="384A4230"/>
    <w:rsid w:val="384D647B"/>
    <w:rsid w:val="385869BD"/>
    <w:rsid w:val="38586DC8"/>
    <w:rsid w:val="38712F76"/>
    <w:rsid w:val="38714303"/>
    <w:rsid w:val="38726103"/>
    <w:rsid w:val="387900B7"/>
    <w:rsid w:val="387A2DB9"/>
    <w:rsid w:val="387C1EC0"/>
    <w:rsid w:val="387D17A5"/>
    <w:rsid w:val="388457B2"/>
    <w:rsid w:val="38881523"/>
    <w:rsid w:val="38942E41"/>
    <w:rsid w:val="38963477"/>
    <w:rsid w:val="38977E05"/>
    <w:rsid w:val="3899704F"/>
    <w:rsid w:val="38A72A8F"/>
    <w:rsid w:val="38A878F0"/>
    <w:rsid w:val="38B047E8"/>
    <w:rsid w:val="38B07031"/>
    <w:rsid w:val="38BC383C"/>
    <w:rsid w:val="38BC471B"/>
    <w:rsid w:val="38C203B8"/>
    <w:rsid w:val="38C27249"/>
    <w:rsid w:val="38C41DE5"/>
    <w:rsid w:val="38CE7DB8"/>
    <w:rsid w:val="38D14DA3"/>
    <w:rsid w:val="38D93788"/>
    <w:rsid w:val="38DD1E12"/>
    <w:rsid w:val="38DD7232"/>
    <w:rsid w:val="38E57E8D"/>
    <w:rsid w:val="38F67EB9"/>
    <w:rsid w:val="38FD2DFA"/>
    <w:rsid w:val="39013A28"/>
    <w:rsid w:val="3902432B"/>
    <w:rsid w:val="390A5F01"/>
    <w:rsid w:val="390B30FB"/>
    <w:rsid w:val="39152CA0"/>
    <w:rsid w:val="391D76A3"/>
    <w:rsid w:val="392147F1"/>
    <w:rsid w:val="39380B1E"/>
    <w:rsid w:val="393E6A75"/>
    <w:rsid w:val="3940154E"/>
    <w:rsid w:val="394370A2"/>
    <w:rsid w:val="39454A2B"/>
    <w:rsid w:val="394829BB"/>
    <w:rsid w:val="394C39A0"/>
    <w:rsid w:val="39677F06"/>
    <w:rsid w:val="39700D91"/>
    <w:rsid w:val="39771DC4"/>
    <w:rsid w:val="39850196"/>
    <w:rsid w:val="39943B0B"/>
    <w:rsid w:val="399E1B78"/>
    <w:rsid w:val="39A26B57"/>
    <w:rsid w:val="39A64B2F"/>
    <w:rsid w:val="39A73232"/>
    <w:rsid w:val="39B31E41"/>
    <w:rsid w:val="39B97A4D"/>
    <w:rsid w:val="39BF3B76"/>
    <w:rsid w:val="39C2251A"/>
    <w:rsid w:val="39C35052"/>
    <w:rsid w:val="39CA0153"/>
    <w:rsid w:val="39CC0228"/>
    <w:rsid w:val="39D06CCB"/>
    <w:rsid w:val="39DC0B35"/>
    <w:rsid w:val="39DD1A33"/>
    <w:rsid w:val="39F16CF0"/>
    <w:rsid w:val="39F51694"/>
    <w:rsid w:val="39FD2D1F"/>
    <w:rsid w:val="39FE6ABB"/>
    <w:rsid w:val="3A053CBC"/>
    <w:rsid w:val="3A077B97"/>
    <w:rsid w:val="3A0D1EB1"/>
    <w:rsid w:val="3A1706B1"/>
    <w:rsid w:val="3A1D06D7"/>
    <w:rsid w:val="3A217233"/>
    <w:rsid w:val="3A2837BA"/>
    <w:rsid w:val="3A2C6CDD"/>
    <w:rsid w:val="3A35610F"/>
    <w:rsid w:val="3A3730E7"/>
    <w:rsid w:val="3A3E1C0F"/>
    <w:rsid w:val="3A3E7F27"/>
    <w:rsid w:val="3A422A84"/>
    <w:rsid w:val="3A444BF6"/>
    <w:rsid w:val="3A490C3F"/>
    <w:rsid w:val="3A4931D9"/>
    <w:rsid w:val="3A520B25"/>
    <w:rsid w:val="3A5A66AA"/>
    <w:rsid w:val="3A60062F"/>
    <w:rsid w:val="3A6009D3"/>
    <w:rsid w:val="3A6C1768"/>
    <w:rsid w:val="3A764E2B"/>
    <w:rsid w:val="3A7A6695"/>
    <w:rsid w:val="3A7B1D56"/>
    <w:rsid w:val="3A8115F9"/>
    <w:rsid w:val="3A8D38AB"/>
    <w:rsid w:val="3A8E1C1E"/>
    <w:rsid w:val="3A8E7668"/>
    <w:rsid w:val="3A9209D7"/>
    <w:rsid w:val="3A97309A"/>
    <w:rsid w:val="3A9B66D7"/>
    <w:rsid w:val="3AA135D7"/>
    <w:rsid w:val="3AA644F0"/>
    <w:rsid w:val="3AAA38C4"/>
    <w:rsid w:val="3AAD7931"/>
    <w:rsid w:val="3AAF7F6C"/>
    <w:rsid w:val="3AB34113"/>
    <w:rsid w:val="3ABD2722"/>
    <w:rsid w:val="3AC02E17"/>
    <w:rsid w:val="3AC16F30"/>
    <w:rsid w:val="3AC7765C"/>
    <w:rsid w:val="3AD036D0"/>
    <w:rsid w:val="3AD806E8"/>
    <w:rsid w:val="3AE115C9"/>
    <w:rsid w:val="3AEE2F30"/>
    <w:rsid w:val="3AF66BF5"/>
    <w:rsid w:val="3AFE3FEB"/>
    <w:rsid w:val="3B010D0F"/>
    <w:rsid w:val="3B051D81"/>
    <w:rsid w:val="3B05404A"/>
    <w:rsid w:val="3B091982"/>
    <w:rsid w:val="3B0C3189"/>
    <w:rsid w:val="3B112F06"/>
    <w:rsid w:val="3B145BE6"/>
    <w:rsid w:val="3B165590"/>
    <w:rsid w:val="3B1808E1"/>
    <w:rsid w:val="3B1D7A80"/>
    <w:rsid w:val="3B320689"/>
    <w:rsid w:val="3B322553"/>
    <w:rsid w:val="3B340EB4"/>
    <w:rsid w:val="3B34193A"/>
    <w:rsid w:val="3B4273E4"/>
    <w:rsid w:val="3B427C5B"/>
    <w:rsid w:val="3B497B4B"/>
    <w:rsid w:val="3B4A7809"/>
    <w:rsid w:val="3B5E41FC"/>
    <w:rsid w:val="3B6122E6"/>
    <w:rsid w:val="3B714FA6"/>
    <w:rsid w:val="3B7E1593"/>
    <w:rsid w:val="3B82021D"/>
    <w:rsid w:val="3B8435A3"/>
    <w:rsid w:val="3B8A0C71"/>
    <w:rsid w:val="3B8A3AFF"/>
    <w:rsid w:val="3B8C2396"/>
    <w:rsid w:val="3B9E4765"/>
    <w:rsid w:val="3BA11647"/>
    <w:rsid w:val="3BA14685"/>
    <w:rsid w:val="3BAC3D3A"/>
    <w:rsid w:val="3BB22665"/>
    <w:rsid w:val="3BB23C07"/>
    <w:rsid w:val="3BC57704"/>
    <w:rsid w:val="3BC7646C"/>
    <w:rsid w:val="3BCA574B"/>
    <w:rsid w:val="3BD073A6"/>
    <w:rsid w:val="3BD1031E"/>
    <w:rsid w:val="3BE95656"/>
    <w:rsid w:val="3BE95DD2"/>
    <w:rsid w:val="3BF630E9"/>
    <w:rsid w:val="3BF834E0"/>
    <w:rsid w:val="3BFC13E7"/>
    <w:rsid w:val="3BFE376A"/>
    <w:rsid w:val="3C046F17"/>
    <w:rsid w:val="3C054234"/>
    <w:rsid w:val="3C1E591F"/>
    <w:rsid w:val="3C24308B"/>
    <w:rsid w:val="3C273C8B"/>
    <w:rsid w:val="3C287054"/>
    <w:rsid w:val="3C2D4AC7"/>
    <w:rsid w:val="3C321539"/>
    <w:rsid w:val="3C3955E5"/>
    <w:rsid w:val="3C3A091C"/>
    <w:rsid w:val="3C3E1EEA"/>
    <w:rsid w:val="3C3E2556"/>
    <w:rsid w:val="3C5A1463"/>
    <w:rsid w:val="3C5C2EBA"/>
    <w:rsid w:val="3C65177A"/>
    <w:rsid w:val="3C6844D4"/>
    <w:rsid w:val="3C6D2CD6"/>
    <w:rsid w:val="3C6F2F77"/>
    <w:rsid w:val="3C734820"/>
    <w:rsid w:val="3C757C82"/>
    <w:rsid w:val="3C774888"/>
    <w:rsid w:val="3C7E35DC"/>
    <w:rsid w:val="3C7F2817"/>
    <w:rsid w:val="3C902C37"/>
    <w:rsid w:val="3C904ABB"/>
    <w:rsid w:val="3C9516C9"/>
    <w:rsid w:val="3C970AD8"/>
    <w:rsid w:val="3C99402B"/>
    <w:rsid w:val="3C9B011B"/>
    <w:rsid w:val="3CA724C0"/>
    <w:rsid w:val="3CB05426"/>
    <w:rsid w:val="3CB74C34"/>
    <w:rsid w:val="3CB94835"/>
    <w:rsid w:val="3CC0306A"/>
    <w:rsid w:val="3CC20CF4"/>
    <w:rsid w:val="3CC91472"/>
    <w:rsid w:val="3CCB17A5"/>
    <w:rsid w:val="3CD5411B"/>
    <w:rsid w:val="3CD60DCA"/>
    <w:rsid w:val="3CDD7F4B"/>
    <w:rsid w:val="3CE20488"/>
    <w:rsid w:val="3CE80EF2"/>
    <w:rsid w:val="3CEA3A6A"/>
    <w:rsid w:val="3CEB0877"/>
    <w:rsid w:val="3CEC1DE7"/>
    <w:rsid w:val="3CF04C46"/>
    <w:rsid w:val="3CF764B4"/>
    <w:rsid w:val="3CFF2342"/>
    <w:rsid w:val="3D03464E"/>
    <w:rsid w:val="3D053092"/>
    <w:rsid w:val="3D0A236D"/>
    <w:rsid w:val="3D0C4502"/>
    <w:rsid w:val="3D13323A"/>
    <w:rsid w:val="3D1954D5"/>
    <w:rsid w:val="3D1D4A64"/>
    <w:rsid w:val="3D204DB1"/>
    <w:rsid w:val="3D2343E1"/>
    <w:rsid w:val="3D2664EA"/>
    <w:rsid w:val="3D3219AC"/>
    <w:rsid w:val="3D355B7E"/>
    <w:rsid w:val="3D45264E"/>
    <w:rsid w:val="3D504055"/>
    <w:rsid w:val="3D56068A"/>
    <w:rsid w:val="3D593F08"/>
    <w:rsid w:val="3D5956AA"/>
    <w:rsid w:val="3D6A6380"/>
    <w:rsid w:val="3D703E17"/>
    <w:rsid w:val="3D7A2EED"/>
    <w:rsid w:val="3D7B0D59"/>
    <w:rsid w:val="3D811D31"/>
    <w:rsid w:val="3D825432"/>
    <w:rsid w:val="3D8326E1"/>
    <w:rsid w:val="3D916A8D"/>
    <w:rsid w:val="3DA2020A"/>
    <w:rsid w:val="3DA52CB9"/>
    <w:rsid w:val="3DAC4963"/>
    <w:rsid w:val="3DAE41FD"/>
    <w:rsid w:val="3DB12513"/>
    <w:rsid w:val="3DB56CDF"/>
    <w:rsid w:val="3DBD75B6"/>
    <w:rsid w:val="3DC324A2"/>
    <w:rsid w:val="3DC93986"/>
    <w:rsid w:val="3DD07F73"/>
    <w:rsid w:val="3DD16398"/>
    <w:rsid w:val="3DE24F73"/>
    <w:rsid w:val="3DE42E87"/>
    <w:rsid w:val="3DEF5C6E"/>
    <w:rsid w:val="3DF7090F"/>
    <w:rsid w:val="3DFC12C2"/>
    <w:rsid w:val="3DFF1E4C"/>
    <w:rsid w:val="3DFF28EB"/>
    <w:rsid w:val="3E10678E"/>
    <w:rsid w:val="3E134594"/>
    <w:rsid w:val="3E15118C"/>
    <w:rsid w:val="3E17241F"/>
    <w:rsid w:val="3E1C6D36"/>
    <w:rsid w:val="3E280855"/>
    <w:rsid w:val="3E3A04EC"/>
    <w:rsid w:val="3E3F37D2"/>
    <w:rsid w:val="3E5A4CBB"/>
    <w:rsid w:val="3E5E4E5B"/>
    <w:rsid w:val="3E5F322A"/>
    <w:rsid w:val="3E653CA4"/>
    <w:rsid w:val="3E777984"/>
    <w:rsid w:val="3E7A0F28"/>
    <w:rsid w:val="3E7B33ED"/>
    <w:rsid w:val="3E7C0ED9"/>
    <w:rsid w:val="3E7C363A"/>
    <w:rsid w:val="3E7D4721"/>
    <w:rsid w:val="3E7E643F"/>
    <w:rsid w:val="3E822B68"/>
    <w:rsid w:val="3E882822"/>
    <w:rsid w:val="3E884D88"/>
    <w:rsid w:val="3E895DE1"/>
    <w:rsid w:val="3E8B53D5"/>
    <w:rsid w:val="3E916C6C"/>
    <w:rsid w:val="3E922E35"/>
    <w:rsid w:val="3E924E47"/>
    <w:rsid w:val="3E932F27"/>
    <w:rsid w:val="3E9F743D"/>
    <w:rsid w:val="3EAB1162"/>
    <w:rsid w:val="3EB465B2"/>
    <w:rsid w:val="3ECB2AAB"/>
    <w:rsid w:val="3ECC721D"/>
    <w:rsid w:val="3ED65516"/>
    <w:rsid w:val="3EE5176B"/>
    <w:rsid w:val="3EE51DB2"/>
    <w:rsid w:val="3EED4FA9"/>
    <w:rsid w:val="3EF65536"/>
    <w:rsid w:val="3EFA750F"/>
    <w:rsid w:val="3F0F38FF"/>
    <w:rsid w:val="3F1670D6"/>
    <w:rsid w:val="3F1A18ED"/>
    <w:rsid w:val="3F1B1E5D"/>
    <w:rsid w:val="3F1B3AB3"/>
    <w:rsid w:val="3F1E7CD1"/>
    <w:rsid w:val="3F2819E0"/>
    <w:rsid w:val="3F293D75"/>
    <w:rsid w:val="3F315EC2"/>
    <w:rsid w:val="3F36338C"/>
    <w:rsid w:val="3F387B80"/>
    <w:rsid w:val="3F3E130C"/>
    <w:rsid w:val="3F484838"/>
    <w:rsid w:val="3F510A5D"/>
    <w:rsid w:val="3F5853C3"/>
    <w:rsid w:val="3F5E7A22"/>
    <w:rsid w:val="3F5F0D20"/>
    <w:rsid w:val="3F606DC8"/>
    <w:rsid w:val="3F657CB8"/>
    <w:rsid w:val="3F6C64E1"/>
    <w:rsid w:val="3F800E19"/>
    <w:rsid w:val="3F895499"/>
    <w:rsid w:val="3F8F025B"/>
    <w:rsid w:val="3F906A56"/>
    <w:rsid w:val="3F9A2AC1"/>
    <w:rsid w:val="3F9A5FD2"/>
    <w:rsid w:val="3F9D0EA4"/>
    <w:rsid w:val="3F9F0650"/>
    <w:rsid w:val="3F9F4E6F"/>
    <w:rsid w:val="3FA90CD1"/>
    <w:rsid w:val="3FB9692A"/>
    <w:rsid w:val="3FC96119"/>
    <w:rsid w:val="3FCC3E70"/>
    <w:rsid w:val="3FD34C15"/>
    <w:rsid w:val="3FD83707"/>
    <w:rsid w:val="3FD963B5"/>
    <w:rsid w:val="3FDB5E4E"/>
    <w:rsid w:val="3FF04288"/>
    <w:rsid w:val="3FFA0E5B"/>
    <w:rsid w:val="40037136"/>
    <w:rsid w:val="4005187E"/>
    <w:rsid w:val="4012177B"/>
    <w:rsid w:val="401906FC"/>
    <w:rsid w:val="401E3F62"/>
    <w:rsid w:val="402811F4"/>
    <w:rsid w:val="402D4C39"/>
    <w:rsid w:val="402E4DC0"/>
    <w:rsid w:val="40314E13"/>
    <w:rsid w:val="40381B4F"/>
    <w:rsid w:val="404A4FC2"/>
    <w:rsid w:val="40503F1B"/>
    <w:rsid w:val="405730D6"/>
    <w:rsid w:val="40634D1A"/>
    <w:rsid w:val="407118FE"/>
    <w:rsid w:val="407A6F20"/>
    <w:rsid w:val="407D0727"/>
    <w:rsid w:val="408742E7"/>
    <w:rsid w:val="408F53D1"/>
    <w:rsid w:val="40994715"/>
    <w:rsid w:val="40A330E7"/>
    <w:rsid w:val="40A73AE1"/>
    <w:rsid w:val="40A824CA"/>
    <w:rsid w:val="40A9681B"/>
    <w:rsid w:val="40AC3951"/>
    <w:rsid w:val="40B37E82"/>
    <w:rsid w:val="40B57179"/>
    <w:rsid w:val="40B62DC3"/>
    <w:rsid w:val="40BB34E1"/>
    <w:rsid w:val="40C344DE"/>
    <w:rsid w:val="40C4400B"/>
    <w:rsid w:val="40CD34F6"/>
    <w:rsid w:val="40D45F69"/>
    <w:rsid w:val="40E3505E"/>
    <w:rsid w:val="40E425AE"/>
    <w:rsid w:val="40E537C7"/>
    <w:rsid w:val="40E67E2A"/>
    <w:rsid w:val="40EC1027"/>
    <w:rsid w:val="40EE623F"/>
    <w:rsid w:val="40F87BC2"/>
    <w:rsid w:val="40FC4894"/>
    <w:rsid w:val="40FC551E"/>
    <w:rsid w:val="40FC7004"/>
    <w:rsid w:val="41034914"/>
    <w:rsid w:val="41065D37"/>
    <w:rsid w:val="410B7F70"/>
    <w:rsid w:val="410C5BB0"/>
    <w:rsid w:val="41134B49"/>
    <w:rsid w:val="41163AEA"/>
    <w:rsid w:val="411B6C63"/>
    <w:rsid w:val="41301C8D"/>
    <w:rsid w:val="41320D2F"/>
    <w:rsid w:val="41322C7E"/>
    <w:rsid w:val="41372C81"/>
    <w:rsid w:val="41432E76"/>
    <w:rsid w:val="41524EB1"/>
    <w:rsid w:val="41536D3C"/>
    <w:rsid w:val="4159567C"/>
    <w:rsid w:val="415A48F7"/>
    <w:rsid w:val="416409A0"/>
    <w:rsid w:val="41641E39"/>
    <w:rsid w:val="41673E4B"/>
    <w:rsid w:val="41771839"/>
    <w:rsid w:val="41850F54"/>
    <w:rsid w:val="418B34DB"/>
    <w:rsid w:val="41955AF1"/>
    <w:rsid w:val="419B6DAB"/>
    <w:rsid w:val="419E2A48"/>
    <w:rsid w:val="419E7C85"/>
    <w:rsid w:val="41AC766A"/>
    <w:rsid w:val="41AE3003"/>
    <w:rsid w:val="41B01573"/>
    <w:rsid w:val="41B8623D"/>
    <w:rsid w:val="41B93A7C"/>
    <w:rsid w:val="41BC078B"/>
    <w:rsid w:val="41C06F76"/>
    <w:rsid w:val="41C14B79"/>
    <w:rsid w:val="41C26F2C"/>
    <w:rsid w:val="41C308A0"/>
    <w:rsid w:val="41C9331E"/>
    <w:rsid w:val="41D122C8"/>
    <w:rsid w:val="41D20C66"/>
    <w:rsid w:val="41D270C3"/>
    <w:rsid w:val="41D65943"/>
    <w:rsid w:val="41DF2BB9"/>
    <w:rsid w:val="41E40338"/>
    <w:rsid w:val="41E44DBF"/>
    <w:rsid w:val="41EC61B2"/>
    <w:rsid w:val="41F41CE2"/>
    <w:rsid w:val="41FD599F"/>
    <w:rsid w:val="42045821"/>
    <w:rsid w:val="42060E57"/>
    <w:rsid w:val="42105A7C"/>
    <w:rsid w:val="42195026"/>
    <w:rsid w:val="421F4351"/>
    <w:rsid w:val="421F4713"/>
    <w:rsid w:val="42201E0B"/>
    <w:rsid w:val="42207CAC"/>
    <w:rsid w:val="422A5CD1"/>
    <w:rsid w:val="4233037B"/>
    <w:rsid w:val="42406BBD"/>
    <w:rsid w:val="4240740C"/>
    <w:rsid w:val="42497E83"/>
    <w:rsid w:val="42507029"/>
    <w:rsid w:val="42526F7B"/>
    <w:rsid w:val="425E70FD"/>
    <w:rsid w:val="426A3947"/>
    <w:rsid w:val="427C118B"/>
    <w:rsid w:val="427C4179"/>
    <w:rsid w:val="427E0A1D"/>
    <w:rsid w:val="42812456"/>
    <w:rsid w:val="42841145"/>
    <w:rsid w:val="428B0417"/>
    <w:rsid w:val="429072E2"/>
    <w:rsid w:val="42926B1E"/>
    <w:rsid w:val="429D1D89"/>
    <w:rsid w:val="429E5D2A"/>
    <w:rsid w:val="42AD1479"/>
    <w:rsid w:val="42AF17CD"/>
    <w:rsid w:val="42B26A6D"/>
    <w:rsid w:val="42B94B9B"/>
    <w:rsid w:val="42CD4A0A"/>
    <w:rsid w:val="42DB1308"/>
    <w:rsid w:val="42DF66FE"/>
    <w:rsid w:val="42E1678F"/>
    <w:rsid w:val="42E22FE3"/>
    <w:rsid w:val="42EC2488"/>
    <w:rsid w:val="42F14594"/>
    <w:rsid w:val="42FA51A5"/>
    <w:rsid w:val="42FF4CC8"/>
    <w:rsid w:val="43130268"/>
    <w:rsid w:val="431D7DB8"/>
    <w:rsid w:val="43316549"/>
    <w:rsid w:val="433347D2"/>
    <w:rsid w:val="433F18F1"/>
    <w:rsid w:val="43427A8D"/>
    <w:rsid w:val="43462FBE"/>
    <w:rsid w:val="43465A58"/>
    <w:rsid w:val="43486784"/>
    <w:rsid w:val="434A2199"/>
    <w:rsid w:val="434E3121"/>
    <w:rsid w:val="43531760"/>
    <w:rsid w:val="43557E4E"/>
    <w:rsid w:val="43615A06"/>
    <w:rsid w:val="436B3504"/>
    <w:rsid w:val="436B6932"/>
    <w:rsid w:val="43730387"/>
    <w:rsid w:val="43750D12"/>
    <w:rsid w:val="43751209"/>
    <w:rsid w:val="438307E6"/>
    <w:rsid w:val="43877953"/>
    <w:rsid w:val="438961C4"/>
    <w:rsid w:val="438E06B9"/>
    <w:rsid w:val="439539A7"/>
    <w:rsid w:val="43A17285"/>
    <w:rsid w:val="43A30166"/>
    <w:rsid w:val="43A817DA"/>
    <w:rsid w:val="43AA577E"/>
    <w:rsid w:val="43AC66CE"/>
    <w:rsid w:val="43B32CB0"/>
    <w:rsid w:val="43C028D5"/>
    <w:rsid w:val="43C11CB4"/>
    <w:rsid w:val="43C12E50"/>
    <w:rsid w:val="43C304B7"/>
    <w:rsid w:val="43C90ACC"/>
    <w:rsid w:val="43CF5101"/>
    <w:rsid w:val="43D87CDC"/>
    <w:rsid w:val="43E06B65"/>
    <w:rsid w:val="43E65A64"/>
    <w:rsid w:val="43E85105"/>
    <w:rsid w:val="43F2228B"/>
    <w:rsid w:val="440741F7"/>
    <w:rsid w:val="44102E16"/>
    <w:rsid w:val="44146A30"/>
    <w:rsid w:val="441C2119"/>
    <w:rsid w:val="44245164"/>
    <w:rsid w:val="442A2300"/>
    <w:rsid w:val="442B3B40"/>
    <w:rsid w:val="442E61AA"/>
    <w:rsid w:val="44326F58"/>
    <w:rsid w:val="44332680"/>
    <w:rsid w:val="444418BF"/>
    <w:rsid w:val="44515FB0"/>
    <w:rsid w:val="445C22A3"/>
    <w:rsid w:val="445C4860"/>
    <w:rsid w:val="44635D24"/>
    <w:rsid w:val="44657EE5"/>
    <w:rsid w:val="44677A01"/>
    <w:rsid w:val="446B2877"/>
    <w:rsid w:val="44717549"/>
    <w:rsid w:val="44796E03"/>
    <w:rsid w:val="447A5C1F"/>
    <w:rsid w:val="44892F0E"/>
    <w:rsid w:val="44897C59"/>
    <w:rsid w:val="448A35A0"/>
    <w:rsid w:val="448F2C91"/>
    <w:rsid w:val="44925D7D"/>
    <w:rsid w:val="44935D67"/>
    <w:rsid w:val="44961722"/>
    <w:rsid w:val="449A4913"/>
    <w:rsid w:val="449C44C9"/>
    <w:rsid w:val="449E0FCA"/>
    <w:rsid w:val="44A030DA"/>
    <w:rsid w:val="44A1492F"/>
    <w:rsid w:val="44A41E11"/>
    <w:rsid w:val="44A91538"/>
    <w:rsid w:val="44B1107D"/>
    <w:rsid w:val="44B17755"/>
    <w:rsid w:val="44B85AD3"/>
    <w:rsid w:val="44BB71B5"/>
    <w:rsid w:val="44DF4F03"/>
    <w:rsid w:val="44EC25EA"/>
    <w:rsid w:val="44EC45FF"/>
    <w:rsid w:val="44F048D1"/>
    <w:rsid w:val="44F63A12"/>
    <w:rsid w:val="451A41E4"/>
    <w:rsid w:val="451B2123"/>
    <w:rsid w:val="451C62DE"/>
    <w:rsid w:val="45203161"/>
    <w:rsid w:val="45285381"/>
    <w:rsid w:val="45291178"/>
    <w:rsid w:val="452E1093"/>
    <w:rsid w:val="45317FAE"/>
    <w:rsid w:val="45335547"/>
    <w:rsid w:val="453A189E"/>
    <w:rsid w:val="453E0D06"/>
    <w:rsid w:val="45481A99"/>
    <w:rsid w:val="455D3D0A"/>
    <w:rsid w:val="455E3B80"/>
    <w:rsid w:val="45640F4B"/>
    <w:rsid w:val="45662DED"/>
    <w:rsid w:val="457907BF"/>
    <w:rsid w:val="457A6B67"/>
    <w:rsid w:val="457E1993"/>
    <w:rsid w:val="4592217C"/>
    <w:rsid w:val="459718E1"/>
    <w:rsid w:val="459F2D6E"/>
    <w:rsid w:val="45AB79DA"/>
    <w:rsid w:val="45AF21F0"/>
    <w:rsid w:val="45B4658A"/>
    <w:rsid w:val="45B81971"/>
    <w:rsid w:val="45BF23DA"/>
    <w:rsid w:val="45C33316"/>
    <w:rsid w:val="45C733E2"/>
    <w:rsid w:val="45CD4B21"/>
    <w:rsid w:val="45D24D21"/>
    <w:rsid w:val="45D93F79"/>
    <w:rsid w:val="45E20A4F"/>
    <w:rsid w:val="45E350CE"/>
    <w:rsid w:val="45E85ACA"/>
    <w:rsid w:val="45EF7D59"/>
    <w:rsid w:val="460166D7"/>
    <w:rsid w:val="46020737"/>
    <w:rsid w:val="460A656D"/>
    <w:rsid w:val="46111D2D"/>
    <w:rsid w:val="462E7A1A"/>
    <w:rsid w:val="46314256"/>
    <w:rsid w:val="46413765"/>
    <w:rsid w:val="46434AB5"/>
    <w:rsid w:val="46484E3B"/>
    <w:rsid w:val="46510D03"/>
    <w:rsid w:val="46512582"/>
    <w:rsid w:val="46552E99"/>
    <w:rsid w:val="46633BEF"/>
    <w:rsid w:val="466343A7"/>
    <w:rsid w:val="46641E8C"/>
    <w:rsid w:val="46647396"/>
    <w:rsid w:val="46726CA7"/>
    <w:rsid w:val="4675355A"/>
    <w:rsid w:val="46771FCB"/>
    <w:rsid w:val="46782036"/>
    <w:rsid w:val="4678364C"/>
    <w:rsid w:val="46990F61"/>
    <w:rsid w:val="469938ED"/>
    <w:rsid w:val="469975E6"/>
    <w:rsid w:val="46A0442C"/>
    <w:rsid w:val="46A7531A"/>
    <w:rsid w:val="46BD19DA"/>
    <w:rsid w:val="46C1114F"/>
    <w:rsid w:val="46C452DB"/>
    <w:rsid w:val="46C56851"/>
    <w:rsid w:val="46C66DA4"/>
    <w:rsid w:val="46DA010D"/>
    <w:rsid w:val="46DA0BC6"/>
    <w:rsid w:val="46E33A4B"/>
    <w:rsid w:val="46E919C0"/>
    <w:rsid w:val="46F4351D"/>
    <w:rsid w:val="46F62649"/>
    <w:rsid w:val="46F65988"/>
    <w:rsid w:val="46FD676A"/>
    <w:rsid w:val="47080D84"/>
    <w:rsid w:val="470C69A9"/>
    <w:rsid w:val="471621CF"/>
    <w:rsid w:val="472B7EEF"/>
    <w:rsid w:val="473F0381"/>
    <w:rsid w:val="4746621D"/>
    <w:rsid w:val="47467B70"/>
    <w:rsid w:val="47514FFB"/>
    <w:rsid w:val="475C5615"/>
    <w:rsid w:val="47651B5A"/>
    <w:rsid w:val="477365CF"/>
    <w:rsid w:val="47762E8D"/>
    <w:rsid w:val="478070A6"/>
    <w:rsid w:val="479C032D"/>
    <w:rsid w:val="479E46A9"/>
    <w:rsid w:val="47AD68C5"/>
    <w:rsid w:val="47B875AF"/>
    <w:rsid w:val="47BA3272"/>
    <w:rsid w:val="47BA6F44"/>
    <w:rsid w:val="47C226A2"/>
    <w:rsid w:val="47C240C4"/>
    <w:rsid w:val="47C264E8"/>
    <w:rsid w:val="47C33CB1"/>
    <w:rsid w:val="47C47EAE"/>
    <w:rsid w:val="47C940D0"/>
    <w:rsid w:val="47CC693D"/>
    <w:rsid w:val="47CD14D7"/>
    <w:rsid w:val="47D21B80"/>
    <w:rsid w:val="47E462AE"/>
    <w:rsid w:val="47E54196"/>
    <w:rsid w:val="47E8663B"/>
    <w:rsid w:val="47F16170"/>
    <w:rsid w:val="47F35B4B"/>
    <w:rsid w:val="47FA6B3A"/>
    <w:rsid w:val="47FD67F3"/>
    <w:rsid w:val="48065B03"/>
    <w:rsid w:val="48083194"/>
    <w:rsid w:val="4818548D"/>
    <w:rsid w:val="481B1167"/>
    <w:rsid w:val="481C0A04"/>
    <w:rsid w:val="48274C87"/>
    <w:rsid w:val="482A0FB1"/>
    <w:rsid w:val="482A6CEA"/>
    <w:rsid w:val="482B202F"/>
    <w:rsid w:val="48477012"/>
    <w:rsid w:val="484978F7"/>
    <w:rsid w:val="485144F5"/>
    <w:rsid w:val="486304DD"/>
    <w:rsid w:val="48663220"/>
    <w:rsid w:val="486754DF"/>
    <w:rsid w:val="48682B8D"/>
    <w:rsid w:val="486E2E74"/>
    <w:rsid w:val="486E3275"/>
    <w:rsid w:val="487945F8"/>
    <w:rsid w:val="487A7D7A"/>
    <w:rsid w:val="488432E4"/>
    <w:rsid w:val="488B53B0"/>
    <w:rsid w:val="488C1877"/>
    <w:rsid w:val="488D36D5"/>
    <w:rsid w:val="4894268A"/>
    <w:rsid w:val="48976699"/>
    <w:rsid w:val="48A60C32"/>
    <w:rsid w:val="48AB6DCA"/>
    <w:rsid w:val="48AE5D9F"/>
    <w:rsid w:val="48B639BC"/>
    <w:rsid w:val="48C02225"/>
    <w:rsid w:val="48C372E2"/>
    <w:rsid w:val="48C703BD"/>
    <w:rsid w:val="48E065E2"/>
    <w:rsid w:val="48E76D66"/>
    <w:rsid w:val="48E90B2D"/>
    <w:rsid w:val="48E91CE9"/>
    <w:rsid w:val="48E95652"/>
    <w:rsid w:val="48EC4B0F"/>
    <w:rsid w:val="48ED31BA"/>
    <w:rsid w:val="48FD3C9F"/>
    <w:rsid w:val="49025FE0"/>
    <w:rsid w:val="49043BBA"/>
    <w:rsid w:val="491D05FC"/>
    <w:rsid w:val="491F79F2"/>
    <w:rsid w:val="492B07C6"/>
    <w:rsid w:val="492B244A"/>
    <w:rsid w:val="492E5D81"/>
    <w:rsid w:val="49364BFB"/>
    <w:rsid w:val="493818C2"/>
    <w:rsid w:val="493B5B2E"/>
    <w:rsid w:val="493F4B8A"/>
    <w:rsid w:val="49431413"/>
    <w:rsid w:val="494351FE"/>
    <w:rsid w:val="4946004C"/>
    <w:rsid w:val="49480AD7"/>
    <w:rsid w:val="494D184A"/>
    <w:rsid w:val="494F38C7"/>
    <w:rsid w:val="49596378"/>
    <w:rsid w:val="495D3912"/>
    <w:rsid w:val="49663773"/>
    <w:rsid w:val="49671777"/>
    <w:rsid w:val="496C5D81"/>
    <w:rsid w:val="49742587"/>
    <w:rsid w:val="4982173A"/>
    <w:rsid w:val="498A2A02"/>
    <w:rsid w:val="498C02BF"/>
    <w:rsid w:val="499A5795"/>
    <w:rsid w:val="499A6B4B"/>
    <w:rsid w:val="499B2098"/>
    <w:rsid w:val="49A1505F"/>
    <w:rsid w:val="49B0691D"/>
    <w:rsid w:val="49B646A4"/>
    <w:rsid w:val="49BB02F2"/>
    <w:rsid w:val="49D765C1"/>
    <w:rsid w:val="49DE1B63"/>
    <w:rsid w:val="49E22D1F"/>
    <w:rsid w:val="49EA5FE3"/>
    <w:rsid w:val="49ED7F9B"/>
    <w:rsid w:val="49F23CCD"/>
    <w:rsid w:val="49F85FE2"/>
    <w:rsid w:val="49FC750A"/>
    <w:rsid w:val="4A0C1CAC"/>
    <w:rsid w:val="4A0C32C4"/>
    <w:rsid w:val="4A0D11DC"/>
    <w:rsid w:val="4A18456E"/>
    <w:rsid w:val="4A1C30E3"/>
    <w:rsid w:val="4A1E419E"/>
    <w:rsid w:val="4A312E46"/>
    <w:rsid w:val="4A3403C4"/>
    <w:rsid w:val="4A361AAD"/>
    <w:rsid w:val="4A381B5C"/>
    <w:rsid w:val="4A3C6A9B"/>
    <w:rsid w:val="4A413E78"/>
    <w:rsid w:val="4A4E496D"/>
    <w:rsid w:val="4A554749"/>
    <w:rsid w:val="4A694643"/>
    <w:rsid w:val="4A6D3E3C"/>
    <w:rsid w:val="4A73690E"/>
    <w:rsid w:val="4A7B5F4B"/>
    <w:rsid w:val="4A7C2706"/>
    <w:rsid w:val="4A8207DF"/>
    <w:rsid w:val="4A833364"/>
    <w:rsid w:val="4A8462BE"/>
    <w:rsid w:val="4A8F3A03"/>
    <w:rsid w:val="4A90021E"/>
    <w:rsid w:val="4A914943"/>
    <w:rsid w:val="4A9B3298"/>
    <w:rsid w:val="4AB40DD1"/>
    <w:rsid w:val="4AB57F32"/>
    <w:rsid w:val="4AB71CDB"/>
    <w:rsid w:val="4ABD13C6"/>
    <w:rsid w:val="4ABF1235"/>
    <w:rsid w:val="4ABF4696"/>
    <w:rsid w:val="4AC00114"/>
    <w:rsid w:val="4AC115E4"/>
    <w:rsid w:val="4AC74240"/>
    <w:rsid w:val="4AD525E5"/>
    <w:rsid w:val="4AD64949"/>
    <w:rsid w:val="4AE75351"/>
    <w:rsid w:val="4AF811AB"/>
    <w:rsid w:val="4AFE2117"/>
    <w:rsid w:val="4B0B2E85"/>
    <w:rsid w:val="4B0E6B6F"/>
    <w:rsid w:val="4B1330C5"/>
    <w:rsid w:val="4B145C6E"/>
    <w:rsid w:val="4B182E4A"/>
    <w:rsid w:val="4B1970A8"/>
    <w:rsid w:val="4B1B7275"/>
    <w:rsid w:val="4B2117C0"/>
    <w:rsid w:val="4B282474"/>
    <w:rsid w:val="4B2A0D6F"/>
    <w:rsid w:val="4B2B62B4"/>
    <w:rsid w:val="4B2E3020"/>
    <w:rsid w:val="4B401397"/>
    <w:rsid w:val="4B4144EA"/>
    <w:rsid w:val="4B473542"/>
    <w:rsid w:val="4B4B07BB"/>
    <w:rsid w:val="4B531D79"/>
    <w:rsid w:val="4B5430DE"/>
    <w:rsid w:val="4B573402"/>
    <w:rsid w:val="4B5B2A0C"/>
    <w:rsid w:val="4B5B4D7E"/>
    <w:rsid w:val="4B5E324E"/>
    <w:rsid w:val="4B5F44B2"/>
    <w:rsid w:val="4B66792C"/>
    <w:rsid w:val="4B6853E5"/>
    <w:rsid w:val="4B6A562A"/>
    <w:rsid w:val="4B6D6387"/>
    <w:rsid w:val="4B860B13"/>
    <w:rsid w:val="4B870FB0"/>
    <w:rsid w:val="4B8B069B"/>
    <w:rsid w:val="4B8D7D1F"/>
    <w:rsid w:val="4B9560F4"/>
    <w:rsid w:val="4B9751E3"/>
    <w:rsid w:val="4B9B5493"/>
    <w:rsid w:val="4BAA0A68"/>
    <w:rsid w:val="4BB30D58"/>
    <w:rsid w:val="4BBA2F2D"/>
    <w:rsid w:val="4BBF10FA"/>
    <w:rsid w:val="4BC45D30"/>
    <w:rsid w:val="4BCE35A9"/>
    <w:rsid w:val="4BD31926"/>
    <w:rsid w:val="4BDA417D"/>
    <w:rsid w:val="4BDB7AEF"/>
    <w:rsid w:val="4C0528F9"/>
    <w:rsid w:val="4C066F9C"/>
    <w:rsid w:val="4C0C6F1C"/>
    <w:rsid w:val="4C1163D2"/>
    <w:rsid w:val="4C14339A"/>
    <w:rsid w:val="4C152A02"/>
    <w:rsid w:val="4C3757EC"/>
    <w:rsid w:val="4C393BEF"/>
    <w:rsid w:val="4C4904C2"/>
    <w:rsid w:val="4C49546B"/>
    <w:rsid w:val="4C5155E7"/>
    <w:rsid w:val="4C616E3D"/>
    <w:rsid w:val="4C636EF9"/>
    <w:rsid w:val="4C641421"/>
    <w:rsid w:val="4C64279A"/>
    <w:rsid w:val="4C6A1CE8"/>
    <w:rsid w:val="4C6E2DF2"/>
    <w:rsid w:val="4C887E0A"/>
    <w:rsid w:val="4C8B4089"/>
    <w:rsid w:val="4C932082"/>
    <w:rsid w:val="4C9410D3"/>
    <w:rsid w:val="4C9D0891"/>
    <w:rsid w:val="4C9D284A"/>
    <w:rsid w:val="4CA06F3C"/>
    <w:rsid w:val="4CA54CCC"/>
    <w:rsid w:val="4CB07E2C"/>
    <w:rsid w:val="4CB1160D"/>
    <w:rsid w:val="4CB218D3"/>
    <w:rsid w:val="4CB55E10"/>
    <w:rsid w:val="4CBB169F"/>
    <w:rsid w:val="4CC37FFE"/>
    <w:rsid w:val="4CC94B18"/>
    <w:rsid w:val="4CD00FF8"/>
    <w:rsid w:val="4CD30A7C"/>
    <w:rsid w:val="4CD41AC3"/>
    <w:rsid w:val="4CD84339"/>
    <w:rsid w:val="4CDF7BA1"/>
    <w:rsid w:val="4CE23759"/>
    <w:rsid w:val="4CEB05DB"/>
    <w:rsid w:val="4CF651BC"/>
    <w:rsid w:val="4CF67178"/>
    <w:rsid w:val="4CF743A3"/>
    <w:rsid w:val="4CFB2D29"/>
    <w:rsid w:val="4D05281C"/>
    <w:rsid w:val="4D077714"/>
    <w:rsid w:val="4D0B4A0D"/>
    <w:rsid w:val="4D2715DA"/>
    <w:rsid w:val="4D3D58D6"/>
    <w:rsid w:val="4D453EEC"/>
    <w:rsid w:val="4D505B63"/>
    <w:rsid w:val="4D530E7B"/>
    <w:rsid w:val="4D6227E1"/>
    <w:rsid w:val="4D633985"/>
    <w:rsid w:val="4D7B5F31"/>
    <w:rsid w:val="4D8575C5"/>
    <w:rsid w:val="4D901F51"/>
    <w:rsid w:val="4D911A96"/>
    <w:rsid w:val="4D94097A"/>
    <w:rsid w:val="4D976F10"/>
    <w:rsid w:val="4D9F7F7F"/>
    <w:rsid w:val="4DAE0E61"/>
    <w:rsid w:val="4DB22953"/>
    <w:rsid w:val="4DB35DB9"/>
    <w:rsid w:val="4DB822B9"/>
    <w:rsid w:val="4DC12999"/>
    <w:rsid w:val="4DC162F5"/>
    <w:rsid w:val="4DCC2C8A"/>
    <w:rsid w:val="4DD52CF3"/>
    <w:rsid w:val="4DD92CC7"/>
    <w:rsid w:val="4DE318B3"/>
    <w:rsid w:val="4DEA6416"/>
    <w:rsid w:val="4DEF279B"/>
    <w:rsid w:val="4DF75604"/>
    <w:rsid w:val="4DF75C81"/>
    <w:rsid w:val="4DFC7433"/>
    <w:rsid w:val="4DFD1B62"/>
    <w:rsid w:val="4E063C2B"/>
    <w:rsid w:val="4E0F7FBB"/>
    <w:rsid w:val="4E180692"/>
    <w:rsid w:val="4E1A742D"/>
    <w:rsid w:val="4E1E0542"/>
    <w:rsid w:val="4E2410C3"/>
    <w:rsid w:val="4E2F4DC4"/>
    <w:rsid w:val="4E311522"/>
    <w:rsid w:val="4E311FCC"/>
    <w:rsid w:val="4E3C7BBC"/>
    <w:rsid w:val="4E4C1A29"/>
    <w:rsid w:val="4E583B7C"/>
    <w:rsid w:val="4E59657D"/>
    <w:rsid w:val="4E5A14B9"/>
    <w:rsid w:val="4E5A7130"/>
    <w:rsid w:val="4E5D4C26"/>
    <w:rsid w:val="4E6062BE"/>
    <w:rsid w:val="4E6116C7"/>
    <w:rsid w:val="4E6E3EF1"/>
    <w:rsid w:val="4E72529D"/>
    <w:rsid w:val="4E793D7C"/>
    <w:rsid w:val="4E7E237F"/>
    <w:rsid w:val="4E7E6251"/>
    <w:rsid w:val="4E8032FA"/>
    <w:rsid w:val="4E866302"/>
    <w:rsid w:val="4E8E1B2C"/>
    <w:rsid w:val="4E9627F7"/>
    <w:rsid w:val="4E990C01"/>
    <w:rsid w:val="4EA62BF9"/>
    <w:rsid w:val="4EAD2764"/>
    <w:rsid w:val="4EB05843"/>
    <w:rsid w:val="4EBF684C"/>
    <w:rsid w:val="4EC0321D"/>
    <w:rsid w:val="4EC86A2E"/>
    <w:rsid w:val="4ED87418"/>
    <w:rsid w:val="4EEC18C1"/>
    <w:rsid w:val="4EEC1BE3"/>
    <w:rsid w:val="4EF522FF"/>
    <w:rsid w:val="4EF878E5"/>
    <w:rsid w:val="4F023BBA"/>
    <w:rsid w:val="4F094DFA"/>
    <w:rsid w:val="4F0C1282"/>
    <w:rsid w:val="4F0C7045"/>
    <w:rsid w:val="4F0D06B0"/>
    <w:rsid w:val="4F132FE3"/>
    <w:rsid w:val="4F281995"/>
    <w:rsid w:val="4F2A4480"/>
    <w:rsid w:val="4F343450"/>
    <w:rsid w:val="4F396326"/>
    <w:rsid w:val="4F42786B"/>
    <w:rsid w:val="4F4748BE"/>
    <w:rsid w:val="4F4756CD"/>
    <w:rsid w:val="4F4B564E"/>
    <w:rsid w:val="4F4D29DB"/>
    <w:rsid w:val="4F5002DC"/>
    <w:rsid w:val="4F524EDC"/>
    <w:rsid w:val="4F5D6BCF"/>
    <w:rsid w:val="4F600712"/>
    <w:rsid w:val="4F6158BD"/>
    <w:rsid w:val="4F6678F7"/>
    <w:rsid w:val="4F693B7E"/>
    <w:rsid w:val="4F6B652A"/>
    <w:rsid w:val="4F6F0952"/>
    <w:rsid w:val="4F782587"/>
    <w:rsid w:val="4F7D3CF0"/>
    <w:rsid w:val="4F8C2B82"/>
    <w:rsid w:val="4F911691"/>
    <w:rsid w:val="4F9E3E42"/>
    <w:rsid w:val="4FA06E90"/>
    <w:rsid w:val="4FA55A68"/>
    <w:rsid w:val="4FB602C8"/>
    <w:rsid w:val="4FB83612"/>
    <w:rsid w:val="4FB91893"/>
    <w:rsid w:val="4FBC19C0"/>
    <w:rsid w:val="4FBD6EAF"/>
    <w:rsid w:val="4FC531A9"/>
    <w:rsid w:val="4FC901BC"/>
    <w:rsid w:val="4FD36FC4"/>
    <w:rsid w:val="4FD545E5"/>
    <w:rsid w:val="4FE16DD0"/>
    <w:rsid w:val="4FE474AF"/>
    <w:rsid w:val="4FE75E57"/>
    <w:rsid w:val="4FEC1CDC"/>
    <w:rsid w:val="4FEF4EC8"/>
    <w:rsid w:val="4FF02C77"/>
    <w:rsid w:val="4FF24179"/>
    <w:rsid w:val="4FF7710B"/>
    <w:rsid w:val="4FF97A2A"/>
    <w:rsid w:val="500603B7"/>
    <w:rsid w:val="500912E7"/>
    <w:rsid w:val="500E4EDF"/>
    <w:rsid w:val="50121B5E"/>
    <w:rsid w:val="50155FED"/>
    <w:rsid w:val="501B44C7"/>
    <w:rsid w:val="501F17CF"/>
    <w:rsid w:val="50293904"/>
    <w:rsid w:val="502C1AD1"/>
    <w:rsid w:val="502F2A3B"/>
    <w:rsid w:val="502F57E0"/>
    <w:rsid w:val="503724BB"/>
    <w:rsid w:val="503822D4"/>
    <w:rsid w:val="5038245D"/>
    <w:rsid w:val="50432709"/>
    <w:rsid w:val="50501B6C"/>
    <w:rsid w:val="5052016A"/>
    <w:rsid w:val="505B26E7"/>
    <w:rsid w:val="50623EB8"/>
    <w:rsid w:val="506A37F3"/>
    <w:rsid w:val="506D66BE"/>
    <w:rsid w:val="506F03B3"/>
    <w:rsid w:val="507419DE"/>
    <w:rsid w:val="507B6CEC"/>
    <w:rsid w:val="508B7CF8"/>
    <w:rsid w:val="509B007B"/>
    <w:rsid w:val="50AA3E5D"/>
    <w:rsid w:val="50AE1AAC"/>
    <w:rsid w:val="50B9436C"/>
    <w:rsid w:val="50C11B09"/>
    <w:rsid w:val="50C2037F"/>
    <w:rsid w:val="50C3494A"/>
    <w:rsid w:val="50CD4630"/>
    <w:rsid w:val="50D219AD"/>
    <w:rsid w:val="50D56A3E"/>
    <w:rsid w:val="50DB4B63"/>
    <w:rsid w:val="50DF7FC7"/>
    <w:rsid w:val="50E5174E"/>
    <w:rsid w:val="50ED5E94"/>
    <w:rsid w:val="51002365"/>
    <w:rsid w:val="510468BE"/>
    <w:rsid w:val="510C6FAA"/>
    <w:rsid w:val="510F02FD"/>
    <w:rsid w:val="51101422"/>
    <w:rsid w:val="5110451B"/>
    <w:rsid w:val="51171423"/>
    <w:rsid w:val="51207148"/>
    <w:rsid w:val="512416FF"/>
    <w:rsid w:val="512E54C2"/>
    <w:rsid w:val="513431F3"/>
    <w:rsid w:val="513533DE"/>
    <w:rsid w:val="51354B36"/>
    <w:rsid w:val="514940A7"/>
    <w:rsid w:val="514A3A94"/>
    <w:rsid w:val="51543FFB"/>
    <w:rsid w:val="5164562D"/>
    <w:rsid w:val="516D33CC"/>
    <w:rsid w:val="516D564A"/>
    <w:rsid w:val="516F3786"/>
    <w:rsid w:val="51712360"/>
    <w:rsid w:val="517A7A8E"/>
    <w:rsid w:val="517C4848"/>
    <w:rsid w:val="518078A0"/>
    <w:rsid w:val="51894DA8"/>
    <w:rsid w:val="51905018"/>
    <w:rsid w:val="51911E34"/>
    <w:rsid w:val="5197653F"/>
    <w:rsid w:val="519A40C8"/>
    <w:rsid w:val="51A21310"/>
    <w:rsid w:val="51A310F9"/>
    <w:rsid w:val="51AB261E"/>
    <w:rsid w:val="51BC0981"/>
    <w:rsid w:val="51CA05CF"/>
    <w:rsid w:val="51D12578"/>
    <w:rsid w:val="51D267B0"/>
    <w:rsid w:val="51DC43C7"/>
    <w:rsid w:val="51ED3261"/>
    <w:rsid w:val="51F051AB"/>
    <w:rsid w:val="51F46BCD"/>
    <w:rsid w:val="51FA34C8"/>
    <w:rsid w:val="51FB54A3"/>
    <w:rsid w:val="51FC6845"/>
    <w:rsid w:val="51FF18A5"/>
    <w:rsid w:val="51FF605D"/>
    <w:rsid w:val="52027918"/>
    <w:rsid w:val="520E4DB7"/>
    <w:rsid w:val="521209D1"/>
    <w:rsid w:val="52141D09"/>
    <w:rsid w:val="52176261"/>
    <w:rsid w:val="521C032A"/>
    <w:rsid w:val="522A1B2B"/>
    <w:rsid w:val="522A540A"/>
    <w:rsid w:val="523B7360"/>
    <w:rsid w:val="524406F4"/>
    <w:rsid w:val="524D7C54"/>
    <w:rsid w:val="52507B55"/>
    <w:rsid w:val="525148AA"/>
    <w:rsid w:val="525F45C6"/>
    <w:rsid w:val="52610282"/>
    <w:rsid w:val="52633DA8"/>
    <w:rsid w:val="52701A9C"/>
    <w:rsid w:val="527A6D5D"/>
    <w:rsid w:val="527B4111"/>
    <w:rsid w:val="527C7516"/>
    <w:rsid w:val="528B2C64"/>
    <w:rsid w:val="528E1CC8"/>
    <w:rsid w:val="52911C14"/>
    <w:rsid w:val="529A16CC"/>
    <w:rsid w:val="52A00F46"/>
    <w:rsid w:val="52A946EE"/>
    <w:rsid w:val="52BE354A"/>
    <w:rsid w:val="52BF730A"/>
    <w:rsid w:val="52C0797E"/>
    <w:rsid w:val="52C40D9F"/>
    <w:rsid w:val="52C51F08"/>
    <w:rsid w:val="52C60CB4"/>
    <w:rsid w:val="52C6725E"/>
    <w:rsid w:val="52DB242C"/>
    <w:rsid w:val="52DE3C3B"/>
    <w:rsid w:val="52E53BBD"/>
    <w:rsid w:val="52F147BE"/>
    <w:rsid w:val="52F93A85"/>
    <w:rsid w:val="52F97B9D"/>
    <w:rsid w:val="52FB7BED"/>
    <w:rsid w:val="52FB7DA0"/>
    <w:rsid w:val="53033A7C"/>
    <w:rsid w:val="530722D3"/>
    <w:rsid w:val="53107AD0"/>
    <w:rsid w:val="53154436"/>
    <w:rsid w:val="531A5111"/>
    <w:rsid w:val="53356596"/>
    <w:rsid w:val="53405EFB"/>
    <w:rsid w:val="534C1EE0"/>
    <w:rsid w:val="534D5BA2"/>
    <w:rsid w:val="53505F12"/>
    <w:rsid w:val="5351739C"/>
    <w:rsid w:val="535D5FDE"/>
    <w:rsid w:val="535E1C5E"/>
    <w:rsid w:val="535E4CA7"/>
    <w:rsid w:val="53607951"/>
    <w:rsid w:val="536339CD"/>
    <w:rsid w:val="53682BDF"/>
    <w:rsid w:val="537730AB"/>
    <w:rsid w:val="537F6D51"/>
    <w:rsid w:val="5385544C"/>
    <w:rsid w:val="53872F1C"/>
    <w:rsid w:val="53926BE3"/>
    <w:rsid w:val="539D1DC5"/>
    <w:rsid w:val="539E5D51"/>
    <w:rsid w:val="53A157C0"/>
    <w:rsid w:val="53AC39D9"/>
    <w:rsid w:val="53AE4956"/>
    <w:rsid w:val="53AE7FF8"/>
    <w:rsid w:val="53BA6B70"/>
    <w:rsid w:val="53BD3E93"/>
    <w:rsid w:val="53C54582"/>
    <w:rsid w:val="53CA540F"/>
    <w:rsid w:val="53CA6EE3"/>
    <w:rsid w:val="53CC0204"/>
    <w:rsid w:val="53CC3DA1"/>
    <w:rsid w:val="53D46B64"/>
    <w:rsid w:val="53D602F3"/>
    <w:rsid w:val="53DD0E6D"/>
    <w:rsid w:val="540571F5"/>
    <w:rsid w:val="540E6AB4"/>
    <w:rsid w:val="54126763"/>
    <w:rsid w:val="541456A0"/>
    <w:rsid w:val="541B7BFD"/>
    <w:rsid w:val="54242B99"/>
    <w:rsid w:val="542435D0"/>
    <w:rsid w:val="54292FE4"/>
    <w:rsid w:val="542A7F09"/>
    <w:rsid w:val="54313848"/>
    <w:rsid w:val="544555F7"/>
    <w:rsid w:val="544E14B4"/>
    <w:rsid w:val="54553D9E"/>
    <w:rsid w:val="545C0EC5"/>
    <w:rsid w:val="54685AC3"/>
    <w:rsid w:val="54692AAE"/>
    <w:rsid w:val="54713C87"/>
    <w:rsid w:val="547B6D01"/>
    <w:rsid w:val="54802CBC"/>
    <w:rsid w:val="54842B40"/>
    <w:rsid w:val="54871E3B"/>
    <w:rsid w:val="548D533C"/>
    <w:rsid w:val="54962F21"/>
    <w:rsid w:val="54981F6F"/>
    <w:rsid w:val="549C693A"/>
    <w:rsid w:val="549E3347"/>
    <w:rsid w:val="54A27BE3"/>
    <w:rsid w:val="54A5189A"/>
    <w:rsid w:val="54AA5BC5"/>
    <w:rsid w:val="54AB0959"/>
    <w:rsid w:val="54AF3C51"/>
    <w:rsid w:val="54B041EF"/>
    <w:rsid w:val="54B04B1E"/>
    <w:rsid w:val="54B42D92"/>
    <w:rsid w:val="54B96DBE"/>
    <w:rsid w:val="54BD1BCF"/>
    <w:rsid w:val="54C15B5D"/>
    <w:rsid w:val="54C26614"/>
    <w:rsid w:val="54C62494"/>
    <w:rsid w:val="54D13F29"/>
    <w:rsid w:val="54D67278"/>
    <w:rsid w:val="54D81CB7"/>
    <w:rsid w:val="54D871A1"/>
    <w:rsid w:val="54DA760A"/>
    <w:rsid w:val="54DE2026"/>
    <w:rsid w:val="54E94F0E"/>
    <w:rsid w:val="54EA72CF"/>
    <w:rsid w:val="54F01FAB"/>
    <w:rsid w:val="54FA4818"/>
    <w:rsid w:val="54FC61DA"/>
    <w:rsid w:val="55006F0C"/>
    <w:rsid w:val="55027903"/>
    <w:rsid w:val="550653E0"/>
    <w:rsid w:val="550B3300"/>
    <w:rsid w:val="55120D3F"/>
    <w:rsid w:val="55125BD2"/>
    <w:rsid w:val="5523265F"/>
    <w:rsid w:val="553065F6"/>
    <w:rsid w:val="55312F1E"/>
    <w:rsid w:val="55320847"/>
    <w:rsid w:val="5537162F"/>
    <w:rsid w:val="556311E9"/>
    <w:rsid w:val="55676C34"/>
    <w:rsid w:val="55777B2F"/>
    <w:rsid w:val="557A28D5"/>
    <w:rsid w:val="55827A06"/>
    <w:rsid w:val="55867DF7"/>
    <w:rsid w:val="55884FB1"/>
    <w:rsid w:val="558E073F"/>
    <w:rsid w:val="55941F8F"/>
    <w:rsid w:val="55A10334"/>
    <w:rsid w:val="55A13ED8"/>
    <w:rsid w:val="55A67F15"/>
    <w:rsid w:val="55AC41F7"/>
    <w:rsid w:val="55AD2B73"/>
    <w:rsid w:val="55B76591"/>
    <w:rsid w:val="55BB28A5"/>
    <w:rsid w:val="55C81D99"/>
    <w:rsid w:val="55C8779D"/>
    <w:rsid w:val="55C97C51"/>
    <w:rsid w:val="55D14ACB"/>
    <w:rsid w:val="55D21F47"/>
    <w:rsid w:val="55D240BC"/>
    <w:rsid w:val="55D56650"/>
    <w:rsid w:val="55D61F9B"/>
    <w:rsid w:val="55D63B5F"/>
    <w:rsid w:val="55D86F93"/>
    <w:rsid w:val="55DC294C"/>
    <w:rsid w:val="55DD3E91"/>
    <w:rsid w:val="55E26199"/>
    <w:rsid w:val="55E27177"/>
    <w:rsid w:val="55EA17F9"/>
    <w:rsid w:val="55F0005F"/>
    <w:rsid w:val="55F14AEB"/>
    <w:rsid w:val="55F31036"/>
    <w:rsid w:val="55F80DE1"/>
    <w:rsid w:val="55F81007"/>
    <w:rsid w:val="55FB2E58"/>
    <w:rsid w:val="55FB3B1C"/>
    <w:rsid w:val="56003E0A"/>
    <w:rsid w:val="560D03F7"/>
    <w:rsid w:val="560D4843"/>
    <w:rsid w:val="560E303B"/>
    <w:rsid w:val="561453E4"/>
    <w:rsid w:val="562A1472"/>
    <w:rsid w:val="56350077"/>
    <w:rsid w:val="563C15E8"/>
    <w:rsid w:val="564C2083"/>
    <w:rsid w:val="56510A58"/>
    <w:rsid w:val="565558F4"/>
    <w:rsid w:val="565826FE"/>
    <w:rsid w:val="565F6BD7"/>
    <w:rsid w:val="56625553"/>
    <w:rsid w:val="56733719"/>
    <w:rsid w:val="567560E5"/>
    <w:rsid w:val="56775803"/>
    <w:rsid w:val="56804BA2"/>
    <w:rsid w:val="568137BF"/>
    <w:rsid w:val="56863A31"/>
    <w:rsid w:val="56935E7D"/>
    <w:rsid w:val="569551CA"/>
    <w:rsid w:val="56985699"/>
    <w:rsid w:val="56A00B69"/>
    <w:rsid w:val="56A73579"/>
    <w:rsid w:val="56A95173"/>
    <w:rsid w:val="56AC7E63"/>
    <w:rsid w:val="56B275B8"/>
    <w:rsid w:val="56B66A10"/>
    <w:rsid w:val="56B9226F"/>
    <w:rsid w:val="56B976A0"/>
    <w:rsid w:val="56BE5B27"/>
    <w:rsid w:val="56BE711F"/>
    <w:rsid w:val="56C25DDF"/>
    <w:rsid w:val="56C56CDC"/>
    <w:rsid w:val="56C61D8C"/>
    <w:rsid w:val="56C75AC5"/>
    <w:rsid w:val="56CD4B82"/>
    <w:rsid w:val="56D32133"/>
    <w:rsid w:val="56D97B44"/>
    <w:rsid w:val="56DB514F"/>
    <w:rsid w:val="56DD188D"/>
    <w:rsid w:val="56E13A28"/>
    <w:rsid w:val="56E71B1D"/>
    <w:rsid w:val="56E86376"/>
    <w:rsid w:val="56EC2DC9"/>
    <w:rsid w:val="56ED26C8"/>
    <w:rsid w:val="56EE7CFB"/>
    <w:rsid w:val="56F76539"/>
    <w:rsid w:val="56F77882"/>
    <w:rsid w:val="56F95F6D"/>
    <w:rsid w:val="56FD0710"/>
    <w:rsid w:val="56FF6F5B"/>
    <w:rsid w:val="570A4118"/>
    <w:rsid w:val="571F1441"/>
    <w:rsid w:val="57241BE7"/>
    <w:rsid w:val="57316331"/>
    <w:rsid w:val="57352DE4"/>
    <w:rsid w:val="573D39FC"/>
    <w:rsid w:val="57463BB8"/>
    <w:rsid w:val="574D5CDE"/>
    <w:rsid w:val="57563956"/>
    <w:rsid w:val="5759552D"/>
    <w:rsid w:val="575B125D"/>
    <w:rsid w:val="575F4201"/>
    <w:rsid w:val="575F640F"/>
    <w:rsid w:val="576B3FAF"/>
    <w:rsid w:val="576E6458"/>
    <w:rsid w:val="577072F4"/>
    <w:rsid w:val="5780697F"/>
    <w:rsid w:val="57807C49"/>
    <w:rsid w:val="57824C9C"/>
    <w:rsid w:val="57897EBA"/>
    <w:rsid w:val="578A6BC7"/>
    <w:rsid w:val="57902B29"/>
    <w:rsid w:val="5792119F"/>
    <w:rsid w:val="57952086"/>
    <w:rsid w:val="579B1AB1"/>
    <w:rsid w:val="57A261E7"/>
    <w:rsid w:val="57AB00BC"/>
    <w:rsid w:val="57AB4941"/>
    <w:rsid w:val="57AE581F"/>
    <w:rsid w:val="57B0494F"/>
    <w:rsid w:val="57B25ECE"/>
    <w:rsid w:val="57B5574C"/>
    <w:rsid w:val="57BB1C88"/>
    <w:rsid w:val="57CA406B"/>
    <w:rsid w:val="57CC0659"/>
    <w:rsid w:val="57CE57C8"/>
    <w:rsid w:val="57CF725A"/>
    <w:rsid w:val="57DB0FF0"/>
    <w:rsid w:val="57E35A53"/>
    <w:rsid w:val="57E5653C"/>
    <w:rsid w:val="5801783B"/>
    <w:rsid w:val="58062493"/>
    <w:rsid w:val="580A2701"/>
    <w:rsid w:val="581B19E5"/>
    <w:rsid w:val="581C68E4"/>
    <w:rsid w:val="582B174D"/>
    <w:rsid w:val="58366C14"/>
    <w:rsid w:val="583B7D54"/>
    <w:rsid w:val="583E0F2A"/>
    <w:rsid w:val="58454207"/>
    <w:rsid w:val="58472BF3"/>
    <w:rsid w:val="584F2BFD"/>
    <w:rsid w:val="58564654"/>
    <w:rsid w:val="585B2B24"/>
    <w:rsid w:val="585C01D9"/>
    <w:rsid w:val="58617D24"/>
    <w:rsid w:val="58716252"/>
    <w:rsid w:val="5872103F"/>
    <w:rsid w:val="58753EE5"/>
    <w:rsid w:val="58773BA2"/>
    <w:rsid w:val="587C75D0"/>
    <w:rsid w:val="587E04CF"/>
    <w:rsid w:val="58813342"/>
    <w:rsid w:val="588210D5"/>
    <w:rsid w:val="58915B13"/>
    <w:rsid w:val="58961039"/>
    <w:rsid w:val="5898075B"/>
    <w:rsid w:val="589B4006"/>
    <w:rsid w:val="58A1778D"/>
    <w:rsid w:val="58AA7CE2"/>
    <w:rsid w:val="58AB1777"/>
    <w:rsid w:val="58B672E4"/>
    <w:rsid w:val="58BA50E1"/>
    <w:rsid w:val="58BE6E2D"/>
    <w:rsid w:val="58C57107"/>
    <w:rsid w:val="58D145C3"/>
    <w:rsid w:val="58DD3178"/>
    <w:rsid w:val="58E1716A"/>
    <w:rsid w:val="58E43051"/>
    <w:rsid w:val="58EB23FC"/>
    <w:rsid w:val="58FF13BD"/>
    <w:rsid w:val="58FF4B3A"/>
    <w:rsid w:val="59030E7D"/>
    <w:rsid w:val="591571D7"/>
    <w:rsid w:val="59161E9C"/>
    <w:rsid w:val="592378AC"/>
    <w:rsid w:val="593202B1"/>
    <w:rsid w:val="593472BF"/>
    <w:rsid w:val="59373EAD"/>
    <w:rsid w:val="59392311"/>
    <w:rsid w:val="593A2424"/>
    <w:rsid w:val="593B448C"/>
    <w:rsid w:val="593E088D"/>
    <w:rsid w:val="5940628E"/>
    <w:rsid w:val="594A6CA2"/>
    <w:rsid w:val="594C0A59"/>
    <w:rsid w:val="595B0F6A"/>
    <w:rsid w:val="595E7D00"/>
    <w:rsid w:val="59645F7E"/>
    <w:rsid w:val="5968325F"/>
    <w:rsid w:val="596B2DC1"/>
    <w:rsid w:val="59747CD9"/>
    <w:rsid w:val="59854227"/>
    <w:rsid w:val="598E7ECE"/>
    <w:rsid w:val="59917004"/>
    <w:rsid w:val="599F6C12"/>
    <w:rsid w:val="59A059C9"/>
    <w:rsid w:val="59AF4518"/>
    <w:rsid w:val="59B3772A"/>
    <w:rsid w:val="59B473DC"/>
    <w:rsid w:val="59B5465D"/>
    <w:rsid w:val="59B71259"/>
    <w:rsid w:val="59B75BCE"/>
    <w:rsid w:val="59B9193A"/>
    <w:rsid w:val="59C05BE2"/>
    <w:rsid w:val="59C14DAA"/>
    <w:rsid w:val="59CD778B"/>
    <w:rsid w:val="59CE3C3A"/>
    <w:rsid w:val="59D37709"/>
    <w:rsid w:val="59DA2094"/>
    <w:rsid w:val="59DC6611"/>
    <w:rsid w:val="59DD67E7"/>
    <w:rsid w:val="59E67ED5"/>
    <w:rsid w:val="59EB2625"/>
    <w:rsid w:val="59EF206C"/>
    <w:rsid w:val="59F80955"/>
    <w:rsid w:val="5A05168E"/>
    <w:rsid w:val="5A092ECE"/>
    <w:rsid w:val="5A0B185A"/>
    <w:rsid w:val="5A0E4B1A"/>
    <w:rsid w:val="5A1401B7"/>
    <w:rsid w:val="5A142FBA"/>
    <w:rsid w:val="5A1D1439"/>
    <w:rsid w:val="5A207D2A"/>
    <w:rsid w:val="5A2B444E"/>
    <w:rsid w:val="5A44674C"/>
    <w:rsid w:val="5A471B1B"/>
    <w:rsid w:val="5A4D5173"/>
    <w:rsid w:val="5A575AEE"/>
    <w:rsid w:val="5A6F3DF0"/>
    <w:rsid w:val="5A791926"/>
    <w:rsid w:val="5A79357F"/>
    <w:rsid w:val="5A7B08F2"/>
    <w:rsid w:val="5A807590"/>
    <w:rsid w:val="5A844889"/>
    <w:rsid w:val="5A8523B9"/>
    <w:rsid w:val="5A867466"/>
    <w:rsid w:val="5A9B1EB3"/>
    <w:rsid w:val="5AA13FD3"/>
    <w:rsid w:val="5AA43459"/>
    <w:rsid w:val="5AA72424"/>
    <w:rsid w:val="5AAC7EF7"/>
    <w:rsid w:val="5AB4717A"/>
    <w:rsid w:val="5ABD5084"/>
    <w:rsid w:val="5AC42966"/>
    <w:rsid w:val="5AC500A0"/>
    <w:rsid w:val="5AC9271D"/>
    <w:rsid w:val="5ACB37C7"/>
    <w:rsid w:val="5ACE3850"/>
    <w:rsid w:val="5AD233E7"/>
    <w:rsid w:val="5AD26AEE"/>
    <w:rsid w:val="5AD93C0B"/>
    <w:rsid w:val="5ADA2AD7"/>
    <w:rsid w:val="5AE71CAB"/>
    <w:rsid w:val="5AE97432"/>
    <w:rsid w:val="5AEA0181"/>
    <w:rsid w:val="5AEB1E55"/>
    <w:rsid w:val="5AF00F55"/>
    <w:rsid w:val="5AF059BA"/>
    <w:rsid w:val="5AF57717"/>
    <w:rsid w:val="5AF93E2A"/>
    <w:rsid w:val="5B042ED3"/>
    <w:rsid w:val="5B120C25"/>
    <w:rsid w:val="5B18081F"/>
    <w:rsid w:val="5B1B4A94"/>
    <w:rsid w:val="5B1B5211"/>
    <w:rsid w:val="5B1F253A"/>
    <w:rsid w:val="5B2308A9"/>
    <w:rsid w:val="5B2A7ACA"/>
    <w:rsid w:val="5B2D1707"/>
    <w:rsid w:val="5B2D7F5A"/>
    <w:rsid w:val="5B3813F8"/>
    <w:rsid w:val="5B3D426A"/>
    <w:rsid w:val="5B42771F"/>
    <w:rsid w:val="5B4A4F61"/>
    <w:rsid w:val="5B5353FC"/>
    <w:rsid w:val="5B5E076D"/>
    <w:rsid w:val="5B677E9D"/>
    <w:rsid w:val="5B6D532B"/>
    <w:rsid w:val="5B754FC5"/>
    <w:rsid w:val="5B762986"/>
    <w:rsid w:val="5B762E7B"/>
    <w:rsid w:val="5B771309"/>
    <w:rsid w:val="5B7933B4"/>
    <w:rsid w:val="5B7B14A6"/>
    <w:rsid w:val="5B7C4259"/>
    <w:rsid w:val="5B8426EE"/>
    <w:rsid w:val="5B86742B"/>
    <w:rsid w:val="5B8B018C"/>
    <w:rsid w:val="5B972450"/>
    <w:rsid w:val="5B9C1193"/>
    <w:rsid w:val="5B9D76A7"/>
    <w:rsid w:val="5BA05EAD"/>
    <w:rsid w:val="5BA16FEE"/>
    <w:rsid w:val="5BA27929"/>
    <w:rsid w:val="5BA57D13"/>
    <w:rsid w:val="5BA82296"/>
    <w:rsid w:val="5BAE1B2D"/>
    <w:rsid w:val="5BAF46ED"/>
    <w:rsid w:val="5BB310F8"/>
    <w:rsid w:val="5BBD3D0C"/>
    <w:rsid w:val="5BC718FA"/>
    <w:rsid w:val="5BC80883"/>
    <w:rsid w:val="5BCE1BF7"/>
    <w:rsid w:val="5BD73CC7"/>
    <w:rsid w:val="5BDC1E04"/>
    <w:rsid w:val="5BDD4042"/>
    <w:rsid w:val="5BE93412"/>
    <w:rsid w:val="5BED7B68"/>
    <w:rsid w:val="5BF95906"/>
    <w:rsid w:val="5BFB2001"/>
    <w:rsid w:val="5BFD3F6B"/>
    <w:rsid w:val="5BFD4158"/>
    <w:rsid w:val="5BFE5564"/>
    <w:rsid w:val="5C011B65"/>
    <w:rsid w:val="5C016049"/>
    <w:rsid w:val="5C020BFA"/>
    <w:rsid w:val="5C054165"/>
    <w:rsid w:val="5C057BAC"/>
    <w:rsid w:val="5C0B4842"/>
    <w:rsid w:val="5C0D2737"/>
    <w:rsid w:val="5C1E456B"/>
    <w:rsid w:val="5C212DC9"/>
    <w:rsid w:val="5C216CCD"/>
    <w:rsid w:val="5C21785C"/>
    <w:rsid w:val="5C256852"/>
    <w:rsid w:val="5C3029DB"/>
    <w:rsid w:val="5C366A14"/>
    <w:rsid w:val="5C37510C"/>
    <w:rsid w:val="5C3C0E77"/>
    <w:rsid w:val="5C404E2D"/>
    <w:rsid w:val="5C41419E"/>
    <w:rsid w:val="5C4915AF"/>
    <w:rsid w:val="5C4B3DD1"/>
    <w:rsid w:val="5C4C52A3"/>
    <w:rsid w:val="5C501F73"/>
    <w:rsid w:val="5C586D57"/>
    <w:rsid w:val="5C5872CA"/>
    <w:rsid w:val="5C5D21D4"/>
    <w:rsid w:val="5C5E6C1D"/>
    <w:rsid w:val="5C612599"/>
    <w:rsid w:val="5C640BCC"/>
    <w:rsid w:val="5C7226DD"/>
    <w:rsid w:val="5C771BCE"/>
    <w:rsid w:val="5C7922E5"/>
    <w:rsid w:val="5C7C3C61"/>
    <w:rsid w:val="5C844A50"/>
    <w:rsid w:val="5C8A19F4"/>
    <w:rsid w:val="5C8C5650"/>
    <w:rsid w:val="5C8E631B"/>
    <w:rsid w:val="5C921BA4"/>
    <w:rsid w:val="5C9430FB"/>
    <w:rsid w:val="5C977D52"/>
    <w:rsid w:val="5C993403"/>
    <w:rsid w:val="5C9F1DAB"/>
    <w:rsid w:val="5C9F3E97"/>
    <w:rsid w:val="5CA22074"/>
    <w:rsid w:val="5CB314D0"/>
    <w:rsid w:val="5CCA74AF"/>
    <w:rsid w:val="5CCB15A2"/>
    <w:rsid w:val="5CCB2ED6"/>
    <w:rsid w:val="5CCD3B74"/>
    <w:rsid w:val="5CCE03A9"/>
    <w:rsid w:val="5CCF442E"/>
    <w:rsid w:val="5CD0120E"/>
    <w:rsid w:val="5CD30A05"/>
    <w:rsid w:val="5CD679AD"/>
    <w:rsid w:val="5CE803C1"/>
    <w:rsid w:val="5CEF2CA8"/>
    <w:rsid w:val="5CF15DEC"/>
    <w:rsid w:val="5CF302E3"/>
    <w:rsid w:val="5CF35064"/>
    <w:rsid w:val="5CF868E3"/>
    <w:rsid w:val="5CFC6EF5"/>
    <w:rsid w:val="5D1055DB"/>
    <w:rsid w:val="5D114850"/>
    <w:rsid w:val="5D1610F0"/>
    <w:rsid w:val="5D1B2D93"/>
    <w:rsid w:val="5D265F8B"/>
    <w:rsid w:val="5D28490B"/>
    <w:rsid w:val="5D2F6FA4"/>
    <w:rsid w:val="5D347F25"/>
    <w:rsid w:val="5D3B2528"/>
    <w:rsid w:val="5D3E737C"/>
    <w:rsid w:val="5D3F6D82"/>
    <w:rsid w:val="5D414759"/>
    <w:rsid w:val="5D433888"/>
    <w:rsid w:val="5D454ED9"/>
    <w:rsid w:val="5D4D0943"/>
    <w:rsid w:val="5D4D3B62"/>
    <w:rsid w:val="5D55545B"/>
    <w:rsid w:val="5D555638"/>
    <w:rsid w:val="5D612E66"/>
    <w:rsid w:val="5D63470C"/>
    <w:rsid w:val="5D650099"/>
    <w:rsid w:val="5D6C1959"/>
    <w:rsid w:val="5D7F235B"/>
    <w:rsid w:val="5D864D84"/>
    <w:rsid w:val="5D8713B6"/>
    <w:rsid w:val="5D8E7BF6"/>
    <w:rsid w:val="5D941406"/>
    <w:rsid w:val="5D9A0125"/>
    <w:rsid w:val="5D9B1BCD"/>
    <w:rsid w:val="5D9D2F82"/>
    <w:rsid w:val="5D9E7EEA"/>
    <w:rsid w:val="5DAA3FAE"/>
    <w:rsid w:val="5DAF5C0F"/>
    <w:rsid w:val="5DB432A9"/>
    <w:rsid w:val="5DBD6789"/>
    <w:rsid w:val="5DC42CA9"/>
    <w:rsid w:val="5DC71ECB"/>
    <w:rsid w:val="5DCD264D"/>
    <w:rsid w:val="5DCF4104"/>
    <w:rsid w:val="5DE73A56"/>
    <w:rsid w:val="5DE917C6"/>
    <w:rsid w:val="5DED30B2"/>
    <w:rsid w:val="5DF01E1F"/>
    <w:rsid w:val="5DF40000"/>
    <w:rsid w:val="5E031566"/>
    <w:rsid w:val="5E0A1AFE"/>
    <w:rsid w:val="5E0C0E32"/>
    <w:rsid w:val="5E0C389F"/>
    <w:rsid w:val="5E0F11E4"/>
    <w:rsid w:val="5E21148D"/>
    <w:rsid w:val="5E2217DF"/>
    <w:rsid w:val="5E2D7DA6"/>
    <w:rsid w:val="5E381358"/>
    <w:rsid w:val="5E4010E7"/>
    <w:rsid w:val="5E43075F"/>
    <w:rsid w:val="5E616E95"/>
    <w:rsid w:val="5E6C321F"/>
    <w:rsid w:val="5E6F305F"/>
    <w:rsid w:val="5E791B06"/>
    <w:rsid w:val="5E8821A7"/>
    <w:rsid w:val="5E9F0770"/>
    <w:rsid w:val="5EA3241E"/>
    <w:rsid w:val="5EA46C80"/>
    <w:rsid w:val="5EB23341"/>
    <w:rsid w:val="5EB90E14"/>
    <w:rsid w:val="5EBF1559"/>
    <w:rsid w:val="5EC2109F"/>
    <w:rsid w:val="5EC456EB"/>
    <w:rsid w:val="5ECD35AD"/>
    <w:rsid w:val="5EE34854"/>
    <w:rsid w:val="5EE6771E"/>
    <w:rsid w:val="5EEB7774"/>
    <w:rsid w:val="5EF46FEC"/>
    <w:rsid w:val="5EF65C9C"/>
    <w:rsid w:val="5F073EAC"/>
    <w:rsid w:val="5F080AB7"/>
    <w:rsid w:val="5F136D3D"/>
    <w:rsid w:val="5F137C08"/>
    <w:rsid w:val="5F1673A8"/>
    <w:rsid w:val="5F180D35"/>
    <w:rsid w:val="5F2C6B37"/>
    <w:rsid w:val="5F2F34EC"/>
    <w:rsid w:val="5F30066A"/>
    <w:rsid w:val="5F3C1858"/>
    <w:rsid w:val="5F3C3540"/>
    <w:rsid w:val="5F4541C8"/>
    <w:rsid w:val="5F5316D2"/>
    <w:rsid w:val="5F5649BC"/>
    <w:rsid w:val="5F627DF0"/>
    <w:rsid w:val="5F66440E"/>
    <w:rsid w:val="5F687A02"/>
    <w:rsid w:val="5F6A1380"/>
    <w:rsid w:val="5F752655"/>
    <w:rsid w:val="5F78044D"/>
    <w:rsid w:val="5F7D584B"/>
    <w:rsid w:val="5F7E15AF"/>
    <w:rsid w:val="5F826CF0"/>
    <w:rsid w:val="5F93785E"/>
    <w:rsid w:val="5F9743F7"/>
    <w:rsid w:val="5F993D69"/>
    <w:rsid w:val="5FA420F1"/>
    <w:rsid w:val="5FA425BF"/>
    <w:rsid w:val="5FA45208"/>
    <w:rsid w:val="5FA76AD1"/>
    <w:rsid w:val="5FB3160B"/>
    <w:rsid w:val="5FBC2982"/>
    <w:rsid w:val="5FBC4725"/>
    <w:rsid w:val="5FC52F48"/>
    <w:rsid w:val="5FCC366E"/>
    <w:rsid w:val="5FD32935"/>
    <w:rsid w:val="5FD5270A"/>
    <w:rsid w:val="5FD91CC5"/>
    <w:rsid w:val="5FE839AA"/>
    <w:rsid w:val="5FEA3D92"/>
    <w:rsid w:val="5FF01994"/>
    <w:rsid w:val="5FF12615"/>
    <w:rsid w:val="5FF66EE4"/>
    <w:rsid w:val="600A112F"/>
    <w:rsid w:val="600A14B7"/>
    <w:rsid w:val="60114200"/>
    <w:rsid w:val="60177679"/>
    <w:rsid w:val="602D16F8"/>
    <w:rsid w:val="60344556"/>
    <w:rsid w:val="603F580F"/>
    <w:rsid w:val="603F75ED"/>
    <w:rsid w:val="60476801"/>
    <w:rsid w:val="604E3BDE"/>
    <w:rsid w:val="605008DC"/>
    <w:rsid w:val="605068B0"/>
    <w:rsid w:val="605B3CFF"/>
    <w:rsid w:val="60724C3B"/>
    <w:rsid w:val="6074404D"/>
    <w:rsid w:val="607440DF"/>
    <w:rsid w:val="60781CDA"/>
    <w:rsid w:val="608B7355"/>
    <w:rsid w:val="608D2686"/>
    <w:rsid w:val="60913A76"/>
    <w:rsid w:val="60990513"/>
    <w:rsid w:val="609A6A4B"/>
    <w:rsid w:val="60A24E4C"/>
    <w:rsid w:val="60A3021D"/>
    <w:rsid w:val="60B23C20"/>
    <w:rsid w:val="60B9345E"/>
    <w:rsid w:val="60BE632F"/>
    <w:rsid w:val="60C05073"/>
    <w:rsid w:val="60C277CE"/>
    <w:rsid w:val="60C56435"/>
    <w:rsid w:val="60C8747E"/>
    <w:rsid w:val="60CD0D63"/>
    <w:rsid w:val="60CE6089"/>
    <w:rsid w:val="60D16DC2"/>
    <w:rsid w:val="60DC16BC"/>
    <w:rsid w:val="60DF4220"/>
    <w:rsid w:val="60E40E39"/>
    <w:rsid w:val="60E82100"/>
    <w:rsid w:val="60F2214D"/>
    <w:rsid w:val="60F627F0"/>
    <w:rsid w:val="60F81081"/>
    <w:rsid w:val="60FA1ABC"/>
    <w:rsid w:val="60FB040D"/>
    <w:rsid w:val="61000C69"/>
    <w:rsid w:val="61060BC9"/>
    <w:rsid w:val="610D0405"/>
    <w:rsid w:val="610D7139"/>
    <w:rsid w:val="611A4B9B"/>
    <w:rsid w:val="61373A85"/>
    <w:rsid w:val="613B0894"/>
    <w:rsid w:val="613C0024"/>
    <w:rsid w:val="61542C36"/>
    <w:rsid w:val="6163505F"/>
    <w:rsid w:val="616433D9"/>
    <w:rsid w:val="616836C3"/>
    <w:rsid w:val="616D4627"/>
    <w:rsid w:val="61765F66"/>
    <w:rsid w:val="61786B2C"/>
    <w:rsid w:val="617D0CBA"/>
    <w:rsid w:val="61804FB1"/>
    <w:rsid w:val="618114B3"/>
    <w:rsid w:val="61824CB0"/>
    <w:rsid w:val="61841954"/>
    <w:rsid w:val="619D5420"/>
    <w:rsid w:val="61B4119E"/>
    <w:rsid w:val="61C25A20"/>
    <w:rsid w:val="61C92D88"/>
    <w:rsid w:val="61DA7831"/>
    <w:rsid w:val="61E15B17"/>
    <w:rsid w:val="61E54220"/>
    <w:rsid w:val="61E57B7F"/>
    <w:rsid w:val="61E74E7B"/>
    <w:rsid w:val="61EE3CA2"/>
    <w:rsid w:val="61F3772F"/>
    <w:rsid w:val="61F62B2D"/>
    <w:rsid w:val="6207013B"/>
    <w:rsid w:val="621858FC"/>
    <w:rsid w:val="622070A9"/>
    <w:rsid w:val="62207F80"/>
    <w:rsid w:val="622A59D0"/>
    <w:rsid w:val="622C2768"/>
    <w:rsid w:val="622F06B2"/>
    <w:rsid w:val="6231715E"/>
    <w:rsid w:val="62366FEE"/>
    <w:rsid w:val="6238484B"/>
    <w:rsid w:val="6252261C"/>
    <w:rsid w:val="625B66A0"/>
    <w:rsid w:val="62610954"/>
    <w:rsid w:val="62675018"/>
    <w:rsid w:val="626B5495"/>
    <w:rsid w:val="6270183D"/>
    <w:rsid w:val="62702202"/>
    <w:rsid w:val="62743032"/>
    <w:rsid w:val="627636D4"/>
    <w:rsid w:val="627955F6"/>
    <w:rsid w:val="628302E5"/>
    <w:rsid w:val="62881BA0"/>
    <w:rsid w:val="62895FE1"/>
    <w:rsid w:val="6291612E"/>
    <w:rsid w:val="629B28B5"/>
    <w:rsid w:val="629F61FB"/>
    <w:rsid w:val="62A11CC0"/>
    <w:rsid w:val="62A50790"/>
    <w:rsid w:val="62B01CDD"/>
    <w:rsid w:val="62BC3B38"/>
    <w:rsid w:val="62BE6EFD"/>
    <w:rsid w:val="62C4189C"/>
    <w:rsid w:val="62C96DEC"/>
    <w:rsid w:val="62CE0355"/>
    <w:rsid w:val="62CF66C5"/>
    <w:rsid w:val="62CF6A5E"/>
    <w:rsid w:val="62D33D44"/>
    <w:rsid w:val="62D457D4"/>
    <w:rsid w:val="62EB347E"/>
    <w:rsid w:val="63027171"/>
    <w:rsid w:val="630B42F4"/>
    <w:rsid w:val="63113F26"/>
    <w:rsid w:val="63167A91"/>
    <w:rsid w:val="6319292D"/>
    <w:rsid w:val="631A70F9"/>
    <w:rsid w:val="632038EF"/>
    <w:rsid w:val="632B6873"/>
    <w:rsid w:val="63303CA5"/>
    <w:rsid w:val="633126C4"/>
    <w:rsid w:val="633C1935"/>
    <w:rsid w:val="633C750A"/>
    <w:rsid w:val="634001B2"/>
    <w:rsid w:val="634204BC"/>
    <w:rsid w:val="634211EB"/>
    <w:rsid w:val="63526222"/>
    <w:rsid w:val="63530DD8"/>
    <w:rsid w:val="63561C37"/>
    <w:rsid w:val="635D4FDA"/>
    <w:rsid w:val="63601164"/>
    <w:rsid w:val="6360751A"/>
    <w:rsid w:val="636A0577"/>
    <w:rsid w:val="636D079E"/>
    <w:rsid w:val="636D726A"/>
    <w:rsid w:val="6379168E"/>
    <w:rsid w:val="6385544A"/>
    <w:rsid w:val="638935A7"/>
    <w:rsid w:val="638A3EE2"/>
    <w:rsid w:val="638C0F6E"/>
    <w:rsid w:val="639631FD"/>
    <w:rsid w:val="639A282F"/>
    <w:rsid w:val="639D22F9"/>
    <w:rsid w:val="63A01761"/>
    <w:rsid w:val="63A24C4A"/>
    <w:rsid w:val="63AE1E75"/>
    <w:rsid w:val="63AF2EA6"/>
    <w:rsid w:val="63C36AEA"/>
    <w:rsid w:val="63D40479"/>
    <w:rsid w:val="63D56F08"/>
    <w:rsid w:val="63D86342"/>
    <w:rsid w:val="63DF755D"/>
    <w:rsid w:val="63E53962"/>
    <w:rsid w:val="63F000BE"/>
    <w:rsid w:val="63F0235D"/>
    <w:rsid w:val="63F61399"/>
    <w:rsid w:val="64085667"/>
    <w:rsid w:val="64120B98"/>
    <w:rsid w:val="64165D83"/>
    <w:rsid w:val="64173DA1"/>
    <w:rsid w:val="641B47AA"/>
    <w:rsid w:val="641E0873"/>
    <w:rsid w:val="642131FB"/>
    <w:rsid w:val="64263E53"/>
    <w:rsid w:val="64275651"/>
    <w:rsid w:val="642D27E8"/>
    <w:rsid w:val="6430486D"/>
    <w:rsid w:val="643B61C2"/>
    <w:rsid w:val="643F0C92"/>
    <w:rsid w:val="64405FB0"/>
    <w:rsid w:val="644616C6"/>
    <w:rsid w:val="64465693"/>
    <w:rsid w:val="64473196"/>
    <w:rsid w:val="644B0513"/>
    <w:rsid w:val="644D09DF"/>
    <w:rsid w:val="64513351"/>
    <w:rsid w:val="64546991"/>
    <w:rsid w:val="64564180"/>
    <w:rsid w:val="645E319E"/>
    <w:rsid w:val="6460014F"/>
    <w:rsid w:val="6461234C"/>
    <w:rsid w:val="646714A8"/>
    <w:rsid w:val="64726B9D"/>
    <w:rsid w:val="64772985"/>
    <w:rsid w:val="648062AE"/>
    <w:rsid w:val="648F2789"/>
    <w:rsid w:val="648F4C0D"/>
    <w:rsid w:val="64911149"/>
    <w:rsid w:val="649115FA"/>
    <w:rsid w:val="64933678"/>
    <w:rsid w:val="649554A1"/>
    <w:rsid w:val="64A3186C"/>
    <w:rsid w:val="64A41288"/>
    <w:rsid w:val="64A774D9"/>
    <w:rsid w:val="64A944A9"/>
    <w:rsid w:val="64AB27BA"/>
    <w:rsid w:val="64AF5205"/>
    <w:rsid w:val="64B0328E"/>
    <w:rsid w:val="64C80BAD"/>
    <w:rsid w:val="64C9467B"/>
    <w:rsid w:val="64CF4B01"/>
    <w:rsid w:val="64E52956"/>
    <w:rsid w:val="64E67FFB"/>
    <w:rsid w:val="64ED239C"/>
    <w:rsid w:val="64EF6B85"/>
    <w:rsid w:val="64F770EB"/>
    <w:rsid w:val="64FF448F"/>
    <w:rsid w:val="65022100"/>
    <w:rsid w:val="650345B8"/>
    <w:rsid w:val="65034951"/>
    <w:rsid w:val="650A633C"/>
    <w:rsid w:val="650E2AC2"/>
    <w:rsid w:val="650E6473"/>
    <w:rsid w:val="6519053A"/>
    <w:rsid w:val="65234AD7"/>
    <w:rsid w:val="652E440C"/>
    <w:rsid w:val="65422A34"/>
    <w:rsid w:val="654A78B9"/>
    <w:rsid w:val="65523590"/>
    <w:rsid w:val="65525F56"/>
    <w:rsid w:val="655C182D"/>
    <w:rsid w:val="655E2F68"/>
    <w:rsid w:val="6562397F"/>
    <w:rsid w:val="656A3581"/>
    <w:rsid w:val="656C5C1E"/>
    <w:rsid w:val="65757807"/>
    <w:rsid w:val="657C44DC"/>
    <w:rsid w:val="65863FF5"/>
    <w:rsid w:val="658C1E85"/>
    <w:rsid w:val="659074F3"/>
    <w:rsid w:val="65994C78"/>
    <w:rsid w:val="65A20868"/>
    <w:rsid w:val="65A442A3"/>
    <w:rsid w:val="65A53330"/>
    <w:rsid w:val="65AD0EED"/>
    <w:rsid w:val="65B22175"/>
    <w:rsid w:val="65B50744"/>
    <w:rsid w:val="65C3135A"/>
    <w:rsid w:val="65C4605E"/>
    <w:rsid w:val="65C60F10"/>
    <w:rsid w:val="65C953B4"/>
    <w:rsid w:val="65CB4CBB"/>
    <w:rsid w:val="65CF6467"/>
    <w:rsid w:val="65D10499"/>
    <w:rsid w:val="65D37B75"/>
    <w:rsid w:val="65EA3A67"/>
    <w:rsid w:val="65EA67CB"/>
    <w:rsid w:val="65F1305A"/>
    <w:rsid w:val="65FA4996"/>
    <w:rsid w:val="65FD26DD"/>
    <w:rsid w:val="660C501B"/>
    <w:rsid w:val="6613342F"/>
    <w:rsid w:val="66191333"/>
    <w:rsid w:val="661A6113"/>
    <w:rsid w:val="66216AA4"/>
    <w:rsid w:val="662F5101"/>
    <w:rsid w:val="6630275F"/>
    <w:rsid w:val="66317AE7"/>
    <w:rsid w:val="663854BC"/>
    <w:rsid w:val="663A39FF"/>
    <w:rsid w:val="66455B09"/>
    <w:rsid w:val="664C0CDE"/>
    <w:rsid w:val="665722D1"/>
    <w:rsid w:val="66596468"/>
    <w:rsid w:val="665F3B7A"/>
    <w:rsid w:val="66620B97"/>
    <w:rsid w:val="666468AA"/>
    <w:rsid w:val="666652CC"/>
    <w:rsid w:val="666B64E1"/>
    <w:rsid w:val="66735447"/>
    <w:rsid w:val="66743F8E"/>
    <w:rsid w:val="6681001F"/>
    <w:rsid w:val="66993516"/>
    <w:rsid w:val="66A04C8E"/>
    <w:rsid w:val="66AB7D24"/>
    <w:rsid w:val="66B652BE"/>
    <w:rsid w:val="66BA4236"/>
    <w:rsid w:val="66BB0F82"/>
    <w:rsid w:val="66BC3756"/>
    <w:rsid w:val="66BC5577"/>
    <w:rsid w:val="66CF7C78"/>
    <w:rsid w:val="66EB55F6"/>
    <w:rsid w:val="66EE2BDA"/>
    <w:rsid w:val="66F678FD"/>
    <w:rsid w:val="66F83B37"/>
    <w:rsid w:val="66FB49A8"/>
    <w:rsid w:val="67046EB4"/>
    <w:rsid w:val="670669E7"/>
    <w:rsid w:val="670B28DF"/>
    <w:rsid w:val="67123416"/>
    <w:rsid w:val="671254FF"/>
    <w:rsid w:val="672656BA"/>
    <w:rsid w:val="672C40B3"/>
    <w:rsid w:val="67316C74"/>
    <w:rsid w:val="67351344"/>
    <w:rsid w:val="67363E44"/>
    <w:rsid w:val="6736451C"/>
    <w:rsid w:val="67371718"/>
    <w:rsid w:val="67386954"/>
    <w:rsid w:val="67435F41"/>
    <w:rsid w:val="674846BA"/>
    <w:rsid w:val="674D17E3"/>
    <w:rsid w:val="675556BC"/>
    <w:rsid w:val="67596F6B"/>
    <w:rsid w:val="675A03C1"/>
    <w:rsid w:val="675A0E08"/>
    <w:rsid w:val="6768724C"/>
    <w:rsid w:val="676A6DE8"/>
    <w:rsid w:val="676C4533"/>
    <w:rsid w:val="676D16BE"/>
    <w:rsid w:val="6771221E"/>
    <w:rsid w:val="677E2B98"/>
    <w:rsid w:val="678910AF"/>
    <w:rsid w:val="678D13B8"/>
    <w:rsid w:val="678E32C5"/>
    <w:rsid w:val="67911F0D"/>
    <w:rsid w:val="67915696"/>
    <w:rsid w:val="67921AB3"/>
    <w:rsid w:val="679261DB"/>
    <w:rsid w:val="67A3796F"/>
    <w:rsid w:val="67A504DA"/>
    <w:rsid w:val="67AE039B"/>
    <w:rsid w:val="67B55809"/>
    <w:rsid w:val="67BC1161"/>
    <w:rsid w:val="67BD0E60"/>
    <w:rsid w:val="67C572F3"/>
    <w:rsid w:val="67C60CEB"/>
    <w:rsid w:val="67D16B6A"/>
    <w:rsid w:val="67D46B09"/>
    <w:rsid w:val="67D83A8E"/>
    <w:rsid w:val="67DA2495"/>
    <w:rsid w:val="67DC1A63"/>
    <w:rsid w:val="67DF4829"/>
    <w:rsid w:val="67E34984"/>
    <w:rsid w:val="67E41553"/>
    <w:rsid w:val="67E534E7"/>
    <w:rsid w:val="67E70A64"/>
    <w:rsid w:val="67E852C2"/>
    <w:rsid w:val="67EB1A95"/>
    <w:rsid w:val="67EE64BB"/>
    <w:rsid w:val="67EE7391"/>
    <w:rsid w:val="67FA6C87"/>
    <w:rsid w:val="67FC0F24"/>
    <w:rsid w:val="67FF27CE"/>
    <w:rsid w:val="680100B1"/>
    <w:rsid w:val="680C0367"/>
    <w:rsid w:val="68105D83"/>
    <w:rsid w:val="6816019A"/>
    <w:rsid w:val="681A7339"/>
    <w:rsid w:val="68266BA2"/>
    <w:rsid w:val="682C2E0C"/>
    <w:rsid w:val="682D27C4"/>
    <w:rsid w:val="68335DFC"/>
    <w:rsid w:val="68481FB5"/>
    <w:rsid w:val="685379A4"/>
    <w:rsid w:val="685B3C54"/>
    <w:rsid w:val="685D779D"/>
    <w:rsid w:val="6860384C"/>
    <w:rsid w:val="687562C2"/>
    <w:rsid w:val="68792AA4"/>
    <w:rsid w:val="68795644"/>
    <w:rsid w:val="687979F8"/>
    <w:rsid w:val="687E329A"/>
    <w:rsid w:val="689B4135"/>
    <w:rsid w:val="689C381E"/>
    <w:rsid w:val="68A271B7"/>
    <w:rsid w:val="68A379F6"/>
    <w:rsid w:val="68A5220F"/>
    <w:rsid w:val="68B3350B"/>
    <w:rsid w:val="68B35A1D"/>
    <w:rsid w:val="68BF048F"/>
    <w:rsid w:val="68CA00E8"/>
    <w:rsid w:val="68CD25CA"/>
    <w:rsid w:val="68D12908"/>
    <w:rsid w:val="68D7433B"/>
    <w:rsid w:val="68D803CE"/>
    <w:rsid w:val="68DE59B0"/>
    <w:rsid w:val="68EB5CB6"/>
    <w:rsid w:val="68F21F9C"/>
    <w:rsid w:val="69043668"/>
    <w:rsid w:val="690C3435"/>
    <w:rsid w:val="6915099A"/>
    <w:rsid w:val="691860D6"/>
    <w:rsid w:val="691B1572"/>
    <w:rsid w:val="691B5BCE"/>
    <w:rsid w:val="691D6278"/>
    <w:rsid w:val="6925449C"/>
    <w:rsid w:val="6926554F"/>
    <w:rsid w:val="692C603D"/>
    <w:rsid w:val="692F1491"/>
    <w:rsid w:val="69325588"/>
    <w:rsid w:val="693D46FE"/>
    <w:rsid w:val="694437CA"/>
    <w:rsid w:val="69506F3E"/>
    <w:rsid w:val="69513D0F"/>
    <w:rsid w:val="69553962"/>
    <w:rsid w:val="69595874"/>
    <w:rsid w:val="69595B60"/>
    <w:rsid w:val="69614137"/>
    <w:rsid w:val="69676B90"/>
    <w:rsid w:val="696D276E"/>
    <w:rsid w:val="6970344D"/>
    <w:rsid w:val="69765083"/>
    <w:rsid w:val="697B27C2"/>
    <w:rsid w:val="697C4FC8"/>
    <w:rsid w:val="6985251C"/>
    <w:rsid w:val="69886F0B"/>
    <w:rsid w:val="698B64FC"/>
    <w:rsid w:val="69932716"/>
    <w:rsid w:val="69981611"/>
    <w:rsid w:val="699C3BCB"/>
    <w:rsid w:val="699F6F79"/>
    <w:rsid w:val="69A54521"/>
    <w:rsid w:val="69BA025C"/>
    <w:rsid w:val="69BC48AB"/>
    <w:rsid w:val="69C8244E"/>
    <w:rsid w:val="69CB04A5"/>
    <w:rsid w:val="69CE56CD"/>
    <w:rsid w:val="69D2249D"/>
    <w:rsid w:val="69D41860"/>
    <w:rsid w:val="69E02416"/>
    <w:rsid w:val="69F23D18"/>
    <w:rsid w:val="69F41000"/>
    <w:rsid w:val="69F805A3"/>
    <w:rsid w:val="6A0F6BAA"/>
    <w:rsid w:val="6A104F4B"/>
    <w:rsid w:val="6A147616"/>
    <w:rsid w:val="6A152054"/>
    <w:rsid w:val="6A167D8A"/>
    <w:rsid w:val="6A270AC6"/>
    <w:rsid w:val="6A2C78C5"/>
    <w:rsid w:val="6A313C97"/>
    <w:rsid w:val="6A3B4C95"/>
    <w:rsid w:val="6A444B1C"/>
    <w:rsid w:val="6A4F5E97"/>
    <w:rsid w:val="6A503016"/>
    <w:rsid w:val="6A52430F"/>
    <w:rsid w:val="6A6642D8"/>
    <w:rsid w:val="6A6D5F1F"/>
    <w:rsid w:val="6A6E553A"/>
    <w:rsid w:val="6A70026B"/>
    <w:rsid w:val="6A71363B"/>
    <w:rsid w:val="6A756A4E"/>
    <w:rsid w:val="6A7E780E"/>
    <w:rsid w:val="6A7F0FC7"/>
    <w:rsid w:val="6A853A33"/>
    <w:rsid w:val="6A872ED8"/>
    <w:rsid w:val="6A97094F"/>
    <w:rsid w:val="6A9F0143"/>
    <w:rsid w:val="6AA13CB8"/>
    <w:rsid w:val="6AB12D36"/>
    <w:rsid w:val="6AB943F9"/>
    <w:rsid w:val="6AC0655B"/>
    <w:rsid w:val="6AD70803"/>
    <w:rsid w:val="6ADE5F16"/>
    <w:rsid w:val="6ADF433E"/>
    <w:rsid w:val="6AE03E19"/>
    <w:rsid w:val="6AE1133E"/>
    <w:rsid w:val="6AE717B2"/>
    <w:rsid w:val="6AF05122"/>
    <w:rsid w:val="6B0338E6"/>
    <w:rsid w:val="6B084957"/>
    <w:rsid w:val="6B10662B"/>
    <w:rsid w:val="6B1531BD"/>
    <w:rsid w:val="6B1A48BD"/>
    <w:rsid w:val="6B1B1CE5"/>
    <w:rsid w:val="6B2171B7"/>
    <w:rsid w:val="6B222723"/>
    <w:rsid w:val="6B257437"/>
    <w:rsid w:val="6B280238"/>
    <w:rsid w:val="6B2C12F4"/>
    <w:rsid w:val="6B361D7B"/>
    <w:rsid w:val="6B3E12F9"/>
    <w:rsid w:val="6B407F24"/>
    <w:rsid w:val="6B457E2F"/>
    <w:rsid w:val="6B4D61B4"/>
    <w:rsid w:val="6B4D7624"/>
    <w:rsid w:val="6B50113A"/>
    <w:rsid w:val="6B5127A7"/>
    <w:rsid w:val="6B5A5A0F"/>
    <w:rsid w:val="6B6713F0"/>
    <w:rsid w:val="6B6A7871"/>
    <w:rsid w:val="6B7309F9"/>
    <w:rsid w:val="6B7934F5"/>
    <w:rsid w:val="6B79553D"/>
    <w:rsid w:val="6B7B1570"/>
    <w:rsid w:val="6B83008A"/>
    <w:rsid w:val="6B8C3A90"/>
    <w:rsid w:val="6B9421B7"/>
    <w:rsid w:val="6B9B4C6A"/>
    <w:rsid w:val="6BA1078B"/>
    <w:rsid w:val="6BA23C34"/>
    <w:rsid w:val="6BA92252"/>
    <w:rsid w:val="6BB548B8"/>
    <w:rsid w:val="6BC23B78"/>
    <w:rsid w:val="6BC27676"/>
    <w:rsid w:val="6BCE4B84"/>
    <w:rsid w:val="6BD65C64"/>
    <w:rsid w:val="6BDE6E4C"/>
    <w:rsid w:val="6BE701E4"/>
    <w:rsid w:val="6BF100CD"/>
    <w:rsid w:val="6BF40786"/>
    <w:rsid w:val="6BF761B7"/>
    <w:rsid w:val="6BFA20C7"/>
    <w:rsid w:val="6C016462"/>
    <w:rsid w:val="6C050D1B"/>
    <w:rsid w:val="6C0554D9"/>
    <w:rsid w:val="6C0636BB"/>
    <w:rsid w:val="6C116838"/>
    <w:rsid w:val="6C1F2AED"/>
    <w:rsid w:val="6C201AAF"/>
    <w:rsid w:val="6C241E4B"/>
    <w:rsid w:val="6C2D6B53"/>
    <w:rsid w:val="6C3956EE"/>
    <w:rsid w:val="6C3D507F"/>
    <w:rsid w:val="6C4404E1"/>
    <w:rsid w:val="6C4838A2"/>
    <w:rsid w:val="6C561CE8"/>
    <w:rsid w:val="6C564DF9"/>
    <w:rsid w:val="6C581669"/>
    <w:rsid w:val="6C584609"/>
    <w:rsid w:val="6C611358"/>
    <w:rsid w:val="6C642168"/>
    <w:rsid w:val="6C643980"/>
    <w:rsid w:val="6C677327"/>
    <w:rsid w:val="6C6F2ED4"/>
    <w:rsid w:val="6C6F5B35"/>
    <w:rsid w:val="6C7101C9"/>
    <w:rsid w:val="6C7156E9"/>
    <w:rsid w:val="6C763A04"/>
    <w:rsid w:val="6C791F1E"/>
    <w:rsid w:val="6C8004C5"/>
    <w:rsid w:val="6C805F61"/>
    <w:rsid w:val="6C894B92"/>
    <w:rsid w:val="6C8A08B0"/>
    <w:rsid w:val="6C8D7E8C"/>
    <w:rsid w:val="6C9507F8"/>
    <w:rsid w:val="6C9A23AF"/>
    <w:rsid w:val="6C9A353E"/>
    <w:rsid w:val="6CAB17A2"/>
    <w:rsid w:val="6CB0313E"/>
    <w:rsid w:val="6CB41D55"/>
    <w:rsid w:val="6CC21D3F"/>
    <w:rsid w:val="6CC6777C"/>
    <w:rsid w:val="6CCC27C3"/>
    <w:rsid w:val="6CD3588F"/>
    <w:rsid w:val="6CDB62F4"/>
    <w:rsid w:val="6CF1605E"/>
    <w:rsid w:val="6CF352DF"/>
    <w:rsid w:val="6D0B7AFC"/>
    <w:rsid w:val="6D187044"/>
    <w:rsid w:val="6D2040A9"/>
    <w:rsid w:val="6D215F74"/>
    <w:rsid w:val="6D224E92"/>
    <w:rsid w:val="6D240AF6"/>
    <w:rsid w:val="6D26278D"/>
    <w:rsid w:val="6D26598E"/>
    <w:rsid w:val="6D337D7A"/>
    <w:rsid w:val="6D35435A"/>
    <w:rsid w:val="6D5A74BE"/>
    <w:rsid w:val="6D5C2653"/>
    <w:rsid w:val="6D655F48"/>
    <w:rsid w:val="6D6776A3"/>
    <w:rsid w:val="6D6C4A02"/>
    <w:rsid w:val="6D6E571C"/>
    <w:rsid w:val="6D766C2D"/>
    <w:rsid w:val="6D7B1BEF"/>
    <w:rsid w:val="6D800742"/>
    <w:rsid w:val="6D8725E1"/>
    <w:rsid w:val="6D8C59CA"/>
    <w:rsid w:val="6D8C5EBC"/>
    <w:rsid w:val="6D96667F"/>
    <w:rsid w:val="6D9A64F0"/>
    <w:rsid w:val="6D9E2348"/>
    <w:rsid w:val="6D9F0110"/>
    <w:rsid w:val="6DA1030A"/>
    <w:rsid w:val="6DA27079"/>
    <w:rsid w:val="6DA5417F"/>
    <w:rsid w:val="6DB01CD3"/>
    <w:rsid w:val="6DB325FF"/>
    <w:rsid w:val="6DBE0B4C"/>
    <w:rsid w:val="6DC04EF4"/>
    <w:rsid w:val="6DD745F8"/>
    <w:rsid w:val="6DDE0DA6"/>
    <w:rsid w:val="6DDF0506"/>
    <w:rsid w:val="6DE26785"/>
    <w:rsid w:val="6DE5063B"/>
    <w:rsid w:val="6DEB20EA"/>
    <w:rsid w:val="6DFA5398"/>
    <w:rsid w:val="6DFA7C6D"/>
    <w:rsid w:val="6E055677"/>
    <w:rsid w:val="6E0C0286"/>
    <w:rsid w:val="6E111382"/>
    <w:rsid w:val="6E250418"/>
    <w:rsid w:val="6E2546AC"/>
    <w:rsid w:val="6E277C13"/>
    <w:rsid w:val="6E281F57"/>
    <w:rsid w:val="6E286E60"/>
    <w:rsid w:val="6E34110B"/>
    <w:rsid w:val="6E347BD1"/>
    <w:rsid w:val="6E35171A"/>
    <w:rsid w:val="6E3A30C3"/>
    <w:rsid w:val="6E402F87"/>
    <w:rsid w:val="6E554903"/>
    <w:rsid w:val="6E587C56"/>
    <w:rsid w:val="6E5D4D3B"/>
    <w:rsid w:val="6E5F7E43"/>
    <w:rsid w:val="6E657DA5"/>
    <w:rsid w:val="6E6A31A5"/>
    <w:rsid w:val="6E6C10D5"/>
    <w:rsid w:val="6E742F18"/>
    <w:rsid w:val="6E83528D"/>
    <w:rsid w:val="6E856F9D"/>
    <w:rsid w:val="6E9F3988"/>
    <w:rsid w:val="6EA104A9"/>
    <w:rsid w:val="6EAE7897"/>
    <w:rsid w:val="6EBB46AD"/>
    <w:rsid w:val="6EC734E5"/>
    <w:rsid w:val="6EC872B8"/>
    <w:rsid w:val="6ED24A8B"/>
    <w:rsid w:val="6ED34F34"/>
    <w:rsid w:val="6ED41800"/>
    <w:rsid w:val="6ED7050F"/>
    <w:rsid w:val="6EDF44ED"/>
    <w:rsid w:val="6EEA6C20"/>
    <w:rsid w:val="6EEB38E5"/>
    <w:rsid w:val="6EEB60DF"/>
    <w:rsid w:val="6EEC56CA"/>
    <w:rsid w:val="6EF06139"/>
    <w:rsid w:val="6EF21A50"/>
    <w:rsid w:val="6EF8053F"/>
    <w:rsid w:val="6F0174D3"/>
    <w:rsid w:val="6F025F87"/>
    <w:rsid w:val="6F054B93"/>
    <w:rsid w:val="6F0E07CB"/>
    <w:rsid w:val="6F17038B"/>
    <w:rsid w:val="6F1D1FE3"/>
    <w:rsid w:val="6F2526BD"/>
    <w:rsid w:val="6F2568CE"/>
    <w:rsid w:val="6F340765"/>
    <w:rsid w:val="6F342199"/>
    <w:rsid w:val="6F387239"/>
    <w:rsid w:val="6F3F064B"/>
    <w:rsid w:val="6F411596"/>
    <w:rsid w:val="6F4127C5"/>
    <w:rsid w:val="6F452CED"/>
    <w:rsid w:val="6F4716A2"/>
    <w:rsid w:val="6F496DDF"/>
    <w:rsid w:val="6F535B18"/>
    <w:rsid w:val="6F670D44"/>
    <w:rsid w:val="6F692BB3"/>
    <w:rsid w:val="6F6B5560"/>
    <w:rsid w:val="6F7E4B64"/>
    <w:rsid w:val="6F834446"/>
    <w:rsid w:val="6F840D39"/>
    <w:rsid w:val="6F94208B"/>
    <w:rsid w:val="6F957616"/>
    <w:rsid w:val="6F9A2DA4"/>
    <w:rsid w:val="6F9C44C3"/>
    <w:rsid w:val="6FA24159"/>
    <w:rsid w:val="6FAE450A"/>
    <w:rsid w:val="6FB37C6F"/>
    <w:rsid w:val="6FBC651F"/>
    <w:rsid w:val="6FC5420F"/>
    <w:rsid w:val="6FC947A6"/>
    <w:rsid w:val="6FCD5F33"/>
    <w:rsid w:val="6FD47C7F"/>
    <w:rsid w:val="6FDB2761"/>
    <w:rsid w:val="6FF04234"/>
    <w:rsid w:val="6FF6447C"/>
    <w:rsid w:val="7005328B"/>
    <w:rsid w:val="700B156D"/>
    <w:rsid w:val="70135E2A"/>
    <w:rsid w:val="70167ED0"/>
    <w:rsid w:val="701A6EDE"/>
    <w:rsid w:val="70232CED"/>
    <w:rsid w:val="70365F49"/>
    <w:rsid w:val="703F4433"/>
    <w:rsid w:val="70444848"/>
    <w:rsid w:val="704A7684"/>
    <w:rsid w:val="704B2CCD"/>
    <w:rsid w:val="704E4060"/>
    <w:rsid w:val="70646877"/>
    <w:rsid w:val="70680073"/>
    <w:rsid w:val="706817A8"/>
    <w:rsid w:val="706A3ECA"/>
    <w:rsid w:val="706A61C3"/>
    <w:rsid w:val="70712D73"/>
    <w:rsid w:val="707A3F9B"/>
    <w:rsid w:val="707C53EF"/>
    <w:rsid w:val="70963700"/>
    <w:rsid w:val="70991D77"/>
    <w:rsid w:val="709C260D"/>
    <w:rsid w:val="709E0A78"/>
    <w:rsid w:val="709E15BC"/>
    <w:rsid w:val="709E64BE"/>
    <w:rsid w:val="70A162A7"/>
    <w:rsid w:val="70A51EFE"/>
    <w:rsid w:val="70A7584B"/>
    <w:rsid w:val="70B5743F"/>
    <w:rsid w:val="70CC7763"/>
    <w:rsid w:val="70CE097F"/>
    <w:rsid w:val="70DC1F52"/>
    <w:rsid w:val="70DD0151"/>
    <w:rsid w:val="70EB1C5E"/>
    <w:rsid w:val="70F27CAC"/>
    <w:rsid w:val="70F87E3B"/>
    <w:rsid w:val="70FF2496"/>
    <w:rsid w:val="71042C89"/>
    <w:rsid w:val="71087DE1"/>
    <w:rsid w:val="71095105"/>
    <w:rsid w:val="71095B6C"/>
    <w:rsid w:val="71116911"/>
    <w:rsid w:val="711C0DCB"/>
    <w:rsid w:val="711F478D"/>
    <w:rsid w:val="712803C2"/>
    <w:rsid w:val="712B6208"/>
    <w:rsid w:val="712E729B"/>
    <w:rsid w:val="71316484"/>
    <w:rsid w:val="713262A9"/>
    <w:rsid w:val="7132651E"/>
    <w:rsid w:val="71360D15"/>
    <w:rsid w:val="71371232"/>
    <w:rsid w:val="713875B7"/>
    <w:rsid w:val="714217BA"/>
    <w:rsid w:val="71426DF4"/>
    <w:rsid w:val="714722C1"/>
    <w:rsid w:val="714C5D74"/>
    <w:rsid w:val="715009BC"/>
    <w:rsid w:val="7155371A"/>
    <w:rsid w:val="71584408"/>
    <w:rsid w:val="715B47E0"/>
    <w:rsid w:val="71692D0C"/>
    <w:rsid w:val="717D35F3"/>
    <w:rsid w:val="71833F49"/>
    <w:rsid w:val="718518AA"/>
    <w:rsid w:val="71913B77"/>
    <w:rsid w:val="719424FF"/>
    <w:rsid w:val="719B0171"/>
    <w:rsid w:val="719C4BC2"/>
    <w:rsid w:val="71A8334B"/>
    <w:rsid w:val="71A96982"/>
    <w:rsid w:val="71AA755F"/>
    <w:rsid w:val="71AD31B2"/>
    <w:rsid w:val="71B07588"/>
    <w:rsid w:val="71B66E9C"/>
    <w:rsid w:val="71BE4157"/>
    <w:rsid w:val="71C146F8"/>
    <w:rsid w:val="71C75331"/>
    <w:rsid w:val="71CB4EFF"/>
    <w:rsid w:val="71D316BA"/>
    <w:rsid w:val="71D70AEF"/>
    <w:rsid w:val="71D74E00"/>
    <w:rsid w:val="71D9681C"/>
    <w:rsid w:val="71DB4114"/>
    <w:rsid w:val="71E31CB1"/>
    <w:rsid w:val="71E615B8"/>
    <w:rsid w:val="71F078CD"/>
    <w:rsid w:val="71F46997"/>
    <w:rsid w:val="71F51E09"/>
    <w:rsid w:val="71FD41FD"/>
    <w:rsid w:val="720337DC"/>
    <w:rsid w:val="720B4ACD"/>
    <w:rsid w:val="720D3B3E"/>
    <w:rsid w:val="721123F3"/>
    <w:rsid w:val="721249C5"/>
    <w:rsid w:val="721263E0"/>
    <w:rsid w:val="721715AB"/>
    <w:rsid w:val="721D0BCD"/>
    <w:rsid w:val="722864E2"/>
    <w:rsid w:val="72292B60"/>
    <w:rsid w:val="722D7405"/>
    <w:rsid w:val="72353187"/>
    <w:rsid w:val="723A4886"/>
    <w:rsid w:val="72411D79"/>
    <w:rsid w:val="724432A9"/>
    <w:rsid w:val="724E0E01"/>
    <w:rsid w:val="7258419B"/>
    <w:rsid w:val="72670CD3"/>
    <w:rsid w:val="7281052F"/>
    <w:rsid w:val="728476F8"/>
    <w:rsid w:val="72895980"/>
    <w:rsid w:val="728A4FBE"/>
    <w:rsid w:val="72975076"/>
    <w:rsid w:val="729B2EF6"/>
    <w:rsid w:val="72A52312"/>
    <w:rsid w:val="72AC4EEF"/>
    <w:rsid w:val="72AF0C1F"/>
    <w:rsid w:val="72B7330C"/>
    <w:rsid w:val="72B81300"/>
    <w:rsid w:val="72D82432"/>
    <w:rsid w:val="72DE79DE"/>
    <w:rsid w:val="72E36A6C"/>
    <w:rsid w:val="72E72186"/>
    <w:rsid w:val="72EC7DC7"/>
    <w:rsid w:val="72EE2FAF"/>
    <w:rsid w:val="72FB0A39"/>
    <w:rsid w:val="730456A0"/>
    <w:rsid w:val="73146BBC"/>
    <w:rsid w:val="731A2ACE"/>
    <w:rsid w:val="731C03C7"/>
    <w:rsid w:val="73347EC0"/>
    <w:rsid w:val="73411AB4"/>
    <w:rsid w:val="73441363"/>
    <w:rsid w:val="73530623"/>
    <w:rsid w:val="73557A4B"/>
    <w:rsid w:val="735E3D3E"/>
    <w:rsid w:val="73631871"/>
    <w:rsid w:val="73775740"/>
    <w:rsid w:val="73792118"/>
    <w:rsid w:val="737D46DF"/>
    <w:rsid w:val="737F56EC"/>
    <w:rsid w:val="738249AA"/>
    <w:rsid w:val="73900D80"/>
    <w:rsid w:val="73926914"/>
    <w:rsid w:val="7394722D"/>
    <w:rsid w:val="7396167F"/>
    <w:rsid w:val="73996B8F"/>
    <w:rsid w:val="73A555FD"/>
    <w:rsid w:val="73A64720"/>
    <w:rsid w:val="73A865AF"/>
    <w:rsid w:val="73A94878"/>
    <w:rsid w:val="73B20C67"/>
    <w:rsid w:val="73B26920"/>
    <w:rsid w:val="73B75D27"/>
    <w:rsid w:val="73BC78DD"/>
    <w:rsid w:val="73C6169D"/>
    <w:rsid w:val="73D608DD"/>
    <w:rsid w:val="73DE0111"/>
    <w:rsid w:val="73DE7BFA"/>
    <w:rsid w:val="73ED4813"/>
    <w:rsid w:val="73F77C7D"/>
    <w:rsid w:val="73F94F2A"/>
    <w:rsid w:val="740A1CFD"/>
    <w:rsid w:val="740B5F37"/>
    <w:rsid w:val="740D093B"/>
    <w:rsid w:val="741176B6"/>
    <w:rsid w:val="74120554"/>
    <w:rsid w:val="741800F7"/>
    <w:rsid w:val="74213D68"/>
    <w:rsid w:val="742823D3"/>
    <w:rsid w:val="742B777B"/>
    <w:rsid w:val="742F0581"/>
    <w:rsid w:val="74390C48"/>
    <w:rsid w:val="743B24B4"/>
    <w:rsid w:val="744177C6"/>
    <w:rsid w:val="744924FA"/>
    <w:rsid w:val="744D1765"/>
    <w:rsid w:val="744F16DE"/>
    <w:rsid w:val="746505F2"/>
    <w:rsid w:val="7466293B"/>
    <w:rsid w:val="74690591"/>
    <w:rsid w:val="74694B3C"/>
    <w:rsid w:val="746964EB"/>
    <w:rsid w:val="746A6E19"/>
    <w:rsid w:val="746D27A2"/>
    <w:rsid w:val="747357E7"/>
    <w:rsid w:val="7481596B"/>
    <w:rsid w:val="74851C8D"/>
    <w:rsid w:val="74865CAC"/>
    <w:rsid w:val="74871D41"/>
    <w:rsid w:val="74A22EE2"/>
    <w:rsid w:val="74A247B8"/>
    <w:rsid w:val="74A26240"/>
    <w:rsid w:val="74A44292"/>
    <w:rsid w:val="74AD736C"/>
    <w:rsid w:val="74AE3ED9"/>
    <w:rsid w:val="74BD37E8"/>
    <w:rsid w:val="74C407D7"/>
    <w:rsid w:val="74C81B90"/>
    <w:rsid w:val="74CA45EF"/>
    <w:rsid w:val="74CD01BC"/>
    <w:rsid w:val="74D00716"/>
    <w:rsid w:val="74D361A3"/>
    <w:rsid w:val="74D840E6"/>
    <w:rsid w:val="74E31E24"/>
    <w:rsid w:val="74EE2340"/>
    <w:rsid w:val="74EE350E"/>
    <w:rsid w:val="74F7253A"/>
    <w:rsid w:val="75057ADB"/>
    <w:rsid w:val="75064871"/>
    <w:rsid w:val="7509392D"/>
    <w:rsid w:val="7531297B"/>
    <w:rsid w:val="75326C24"/>
    <w:rsid w:val="753709B1"/>
    <w:rsid w:val="753C295B"/>
    <w:rsid w:val="753C3711"/>
    <w:rsid w:val="753E1EEC"/>
    <w:rsid w:val="75400901"/>
    <w:rsid w:val="7543355D"/>
    <w:rsid w:val="754B0B1C"/>
    <w:rsid w:val="75585B50"/>
    <w:rsid w:val="7558723F"/>
    <w:rsid w:val="755C3612"/>
    <w:rsid w:val="755F37F3"/>
    <w:rsid w:val="75600E50"/>
    <w:rsid w:val="75680CD8"/>
    <w:rsid w:val="75686BE2"/>
    <w:rsid w:val="756B379C"/>
    <w:rsid w:val="756B5D64"/>
    <w:rsid w:val="756D4426"/>
    <w:rsid w:val="756F4BAE"/>
    <w:rsid w:val="75774E2A"/>
    <w:rsid w:val="757C0FC5"/>
    <w:rsid w:val="75812D82"/>
    <w:rsid w:val="75817865"/>
    <w:rsid w:val="758377CF"/>
    <w:rsid w:val="758E14D7"/>
    <w:rsid w:val="7594726D"/>
    <w:rsid w:val="75A12226"/>
    <w:rsid w:val="75A5377B"/>
    <w:rsid w:val="75A70664"/>
    <w:rsid w:val="75AC11EE"/>
    <w:rsid w:val="75B3158B"/>
    <w:rsid w:val="75C61FDB"/>
    <w:rsid w:val="75D2511E"/>
    <w:rsid w:val="75DA5865"/>
    <w:rsid w:val="75DF4C2A"/>
    <w:rsid w:val="75DF4DA5"/>
    <w:rsid w:val="75E42D00"/>
    <w:rsid w:val="75ED6C80"/>
    <w:rsid w:val="75F20E06"/>
    <w:rsid w:val="75FB2357"/>
    <w:rsid w:val="7602304A"/>
    <w:rsid w:val="76062256"/>
    <w:rsid w:val="760D63D3"/>
    <w:rsid w:val="761211AF"/>
    <w:rsid w:val="7619098A"/>
    <w:rsid w:val="76193C17"/>
    <w:rsid w:val="761C18A4"/>
    <w:rsid w:val="761E4F2F"/>
    <w:rsid w:val="7625423C"/>
    <w:rsid w:val="762B5794"/>
    <w:rsid w:val="762B62A6"/>
    <w:rsid w:val="762D538D"/>
    <w:rsid w:val="76476BE9"/>
    <w:rsid w:val="765342E9"/>
    <w:rsid w:val="76571AA6"/>
    <w:rsid w:val="76573360"/>
    <w:rsid w:val="765B5EB7"/>
    <w:rsid w:val="76684144"/>
    <w:rsid w:val="76760B00"/>
    <w:rsid w:val="76794D82"/>
    <w:rsid w:val="767B0420"/>
    <w:rsid w:val="768A1F52"/>
    <w:rsid w:val="768C30DA"/>
    <w:rsid w:val="768E68CA"/>
    <w:rsid w:val="769006C9"/>
    <w:rsid w:val="769463EF"/>
    <w:rsid w:val="769847BB"/>
    <w:rsid w:val="76A00FC8"/>
    <w:rsid w:val="76A7291F"/>
    <w:rsid w:val="76AB6F65"/>
    <w:rsid w:val="76B1544F"/>
    <w:rsid w:val="76BA6503"/>
    <w:rsid w:val="76C23BC2"/>
    <w:rsid w:val="76C64117"/>
    <w:rsid w:val="76D03EA3"/>
    <w:rsid w:val="76D042D1"/>
    <w:rsid w:val="76D92D09"/>
    <w:rsid w:val="76DF51A1"/>
    <w:rsid w:val="76E04D75"/>
    <w:rsid w:val="76F5059C"/>
    <w:rsid w:val="76F51926"/>
    <w:rsid w:val="76F62A80"/>
    <w:rsid w:val="770003EC"/>
    <w:rsid w:val="770055E2"/>
    <w:rsid w:val="771750AD"/>
    <w:rsid w:val="771C60C5"/>
    <w:rsid w:val="772A4554"/>
    <w:rsid w:val="772D4DE2"/>
    <w:rsid w:val="772F070E"/>
    <w:rsid w:val="772F2001"/>
    <w:rsid w:val="773122BF"/>
    <w:rsid w:val="773232B9"/>
    <w:rsid w:val="774310BE"/>
    <w:rsid w:val="77450680"/>
    <w:rsid w:val="7748078C"/>
    <w:rsid w:val="77521305"/>
    <w:rsid w:val="77590AEB"/>
    <w:rsid w:val="776B5F25"/>
    <w:rsid w:val="776E2BF8"/>
    <w:rsid w:val="776E6ED3"/>
    <w:rsid w:val="77711710"/>
    <w:rsid w:val="777502F2"/>
    <w:rsid w:val="7775476E"/>
    <w:rsid w:val="7776192E"/>
    <w:rsid w:val="777A148D"/>
    <w:rsid w:val="777B26B7"/>
    <w:rsid w:val="777E082D"/>
    <w:rsid w:val="77897C92"/>
    <w:rsid w:val="779658FF"/>
    <w:rsid w:val="77977744"/>
    <w:rsid w:val="779932A9"/>
    <w:rsid w:val="779A042C"/>
    <w:rsid w:val="779C4931"/>
    <w:rsid w:val="779C7290"/>
    <w:rsid w:val="77A05F4F"/>
    <w:rsid w:val="77A96477"/>
    <w:rsid w:val="77AB7D1D"/>
    <w:rsid w:val="77AD394D"/>
    <w:rsid w:val="77B93633"/>
    <w:rsid w:val="77C07052"/>
    <w:rsid w:val="77CE26AA"/>
    <w:rsid w:val="77D64295"/>
    <w:rsid w:val="77E610F5"/>
    <w:rsid w:val="77F316C2"/>
    <w:rsid w:val="780D286A"/>
    <w:rsid w:val="78133915"/>
    <w:rsid w:val="781B2BE5"/>
    <w:rsid w:val="781C2C8B"/>
    <w:rsid w:val="782411C5"/>
    <w:rsid w:val="782A1AC4"/>
    <w:rsid w:val="78371B6C"/>
    <w:rsid w:val="783A2717"/>
    <w:rsid w:val="783D2128"/>
    <w:rsid w:val="78443B54"/>
    <w:rsid w:val="784747C7"/>
    <w:rsid w:val="784A0D93"/>
    <w:rsid w:val="784A59D1"/>
    <w:rsid w:val="784A7BF1"/>
    <w:rsid w:val="78511E88"/>
    <w:rsid w:val="78515741"/>
    <w:rsid w:val="78520E07"/>
    <w:rsid w:val="7858165C"/>
    <w:rsid w:val="785B5EB8"/>
    <w:rsid w:val="786474DC"/>
    <w:rsid w:val="78647612"/>
    <w:rsid w:val="78656E43"/>
    <w:rsid w:val="786C6665"/>
    <w:rsid w:val="787406A4"/>
    <w:rsid w:val="7875088C"/>
    <w:rsid w:val="787602FB"/>
    <w:rsid w:val="787E37E6"/>
    <w:rsid w:val="787F2EF4"/>
    <w:rsid w:val="78943251"/>
    <w:rsid w:val="78A8685B"/>
    <w:rsid w:val="78BB1D7F"/>
    <w:rsid w:val="78C11101"/>
    <w:rsid w:val="78C233FE"/>
    <w:rsid w:val="78C2761C"/>
    <w:rsid w:val="78C55746"/>
    <w:rsid w:val="78CF4571"/>
    <w:rsid w:val="78E51371"/>
    <w:rsid w:val="78E70BD8"/>
    <w:rsid w:val="78ED0FCE"/>
    <w:rsid w:val="78EF6BCB"/>
    <w:rsid w:val="78F61A33"/>
    <w:rsid w:val="78FC0111"/>
    <w:rsid w:val="78FD7649"/>
    <w:rsid w:val="79010A33"/>
    <w:rsid w:val="79026529"/>
    <w:rsid w:val="790328A0"/>
    <w:rsid w:val="790A6F03"/>
    <w:rsid w:val="790E2A70"/>
    <w:rsid w:val="790E4406"/>
    <w:rsid w:val="79160F25"/>
    <w:rsid w:val="791C124B"/>
    <w:rsid w:val="792621C1"/>
    <w:rsid w:val="7926486E"/>
    <w:rsid w:val="79282156"/>
    <w:rsid w:val="7928332D"/>
    <w:rsid w:val="792A10AE"/>
    <w:rsid w:val="792C5B21"/>
    <w:rsid w:val="79322014"/>
    <w:rsid w:val="793333CD"/>
    <w:rsid w:val="793779C0"/>
    <w:rsid w:val="793F195A"/>
    <w:rsid w:val="7941442A"/>
    <w:rsid w:val="794B2AA3"/>
    <w:rsid w:val="794C4F96"/>
    <w:rsid w:val="79502EBD"/>
    <w:rsid w:val="79547582"/>
    <w:rsid w:val="7957353F"/>
    <w:rsid w:val="795C633B"/>
    <w:rsid w:val="796C3E7B"/>
    <w:rsid w:val="796D3930"/>
    <w:rsid w:val="796F31FE"/>
    <w:rsid w:val="79730147"/>
    <w:rsid w:val="79770687"/>
    <w:rsid w:val="797718B4"/>
    <w:rsid w:val="797D686B"/>
    <w:rsid w:val="79892B5D"/>
    <w:rsid w:val="799F20DF"/>
    <w:rsid w:val="799F36BA"/>
    <w:rsid w:val="799F69F0"/>
    <w:rsid w:val="79A2363D"/>
    <w:rsid w:val="79A46C28"/>
    <w:rsid w:val="79A73271"/>
    <w:rsid w:val="79AF7AC5"/>
    <w:rsid w:val="79B96805"/>
    <w:rsid w:val="79BC4B2E"/>
    <w:rsid w:val="79BF4226"/>
    <w:rsid w:val="79CA4ED2"/>
    <w:rsid w:val="79CB09B4"/>
    <w:rsid w:val="79D30EE3"/>
    <w:rsid w:val="79D40CF7"/>
    <w:rsid w:val="79DA2563"/>
    <w:rsid w:val="79DE104B"/>
    <w:rsid w:val="79DF60C6"/>
    <w:rsid w:val="79E37340"/>
    <w:rsid w:val="79EB73E9"/>
    <w:rsid w:val="79F0763B"/>
    <w:rsid w:val="79F65141"/>
    <w:rsid w:val="79FA28CF"/>
    <w:rsid w:val="79FE0786"/>
    <w:rsid w:val="7A03230C"/>
    <w:rsid w:val="7A1B54AC"/>
    <w:rsid w:val="7A1D7DFD"/>
    <w:rsid w:val="7A22746C"/>
    <w:rsid w:val="7A263134"/>
    <w:rsid w:val="7A2A4E85"/>
    <w:rsid w:val="7A344B9C"/>
    <w:rsid w:val="7A4020FE"/>
    <w:rsid w:val="7A485711"/>
    <w:rsid w:val="7A4A5C71"/>
    <w:rsid w:val="7A4E207B"/>
    <w:rsid w:val="7A5645FD"/>
    <w:rsid w:val="7A5A0AB4"/>
    <w:rsid w:val="7A650874"/>
    <w:rsid w:val="7A6F58FE"/>
    <w:rsid w:val="7A78554F"/>
    <w:rsid w:val="7A7D6744"/>
    <w:rsid w:val="7A88044C"/>
    <w:rsid w:val="7A8F6181"/>
    <w:rsid w:val="7A9253A4"/>
    <w:rsid w:val="7A9E60E7"/>
    <w:rsid w:val="7A9F46F3"/>
    <w:rsid w:val="7AA130DE"/>
    <w:rsid w:val="7AA328F4"/>
    <w:rsid w:val="7AA438D8"/>
    <w:rsid w:val="7AA67FF3"/>
    <w:rsid w:val="7AAA31A3"/>
    <w:rsid w:val="7AAB5D21"/>
    <w:rsid w:val="7AB26836"/>
    <w:rsid w:val="7AB363D9"/>
    <w:rsid w:val="7AB766CA"/>
    <w:rsid w:val="7AC0350A"/>
    <w:rsid w:val="7AD77A72"/>
    <w:rsid w:val="7ADE061B"/>
    <w:rsid w:val="7AF03997"/>
    <w:rsid w:val="7AF97935"/>
    <w:rsid w:val="7AFB57C6"/>
    <w:rsid w:val="7AFC1C3A"/>
    <w:rsid w:val="7B035D73"/>
    <w:rsid w:val="7B083CE6"/>
    <w:rsid w:val="7B1757DB"/>
    <w:rsid w:val="7B205D27"/>
    <w:rsid w:val="7B231949"/>
    <w:rsid w:val="7B255763"/>
    <w:rsid w:val="7B2F7BD6"/>
    <w:rsid w:val="7B323885"/>
    <w:rsid w:val="7B346330"/>
    <w:rsid w:val="7B4678B1"/>
    <w:rsid w:val="7B481567"/>
    <w:rsid w:val="7B4C1EDF"/>
    <w:rsid w:val="7B4C288D"/>
    <w:rsid w:val="7B506C1A"/>
    <w:rsid w:val="7B5073B8"/>
    <w:rsid w:val="7B57068D"/>
    <w:rsid w:val="7B614AAC"/>
    <w:rsid w:val="7B68250F"/>
    <w:rsid w:val="7B6D1C39"/>
    <w:rsid w:val="7B6E197B"/>
    <w:rsid w:val="7B737984"/>
    <w:rsid w:val="7B766BC2"/>
    <w:rsid w:val="7B774EA4"/>
    <w:rsid w:val="7B7858C2"/>
    <w:rsid w:val="7B802B34"/>
    <w:rsid w:val="7B871AA5"/>
    <w:rsid w:val="7B8775B5"/>
    <w:rsid w:val="7B8817D7"/>
    <w:rsid w:val="7B8873DF"/>
    <w:rsid w:val="7B8A4650"/>
    <w:rsid w:val="7B9078EF"/>
    <w:rsid w:val="7B9418BC"/>
    <w:rsid w:val="7B9514FF"/>
    <w:rsid w:val="7B953F8D"/>
    <w:rsid w:val="7B9B7BE8"/>
    <w:rsid w:val="7B9C43C8"/>
    <w:rsid w:val="7B9C7144"/>
    <w:rsid w:val="7B9D3358"/>
    <w:rsid w:val="7BAE53D8"/>
    <w:rsid w:val="7BB13453"/>
    <w:rsid w:val="7BB157A5"/>
    <w:rsid w:val="7BB90C50"/>
    <w:rsid w:val="7BBC5E4F"/>
    <w:rsid w:val="7BBD14F9"/>
    <w:rsid w:val="7BC36702"/>
    <w:rsid w:val="7BC85545"/>
    <w:rsid w:val="7BCA5F66"/>
    <w:rsid w:val="7BCB5752"/>
    <w:rsid w:val="7BCF52B9"/>
    <w:rsid w:val="7BD24F85"/>
    <w:rsid w:val="7BD44626"/>
    <w:rsid w:val="7BD57CD4"/>
    <w:rsid w:val="7BDD1B54"/>
    <w:rsid w:val="7BDE72BF"/>
    <w:rsid w:val="7BE3575C"/>
    <w:rsid w:val="7BE51B0C"/>
    <w:rsid w:val="7BEC36D0"/>
    <w:rsid w:val="7BEE41C7"/>
    <w:rsid w:val="7BF04E7E"/>
    <w:rsid w:val="7BFA6FDE"/>
    <w:rsid w:val="7C097D73"/>
    <w:rsid w:val="7C0C7FBF"/>
    <w:rsid w:val="7C1C75C6"/>
    <w:rsid w:val="7C201CBC"/>
    <w:rsid w:val="7C261006"/>
    <w:rsid w:val="7C274767"/>
    <w:rsid w:val="7C2A32DB"/>
    <w:rsid w:val="7C2E4254"/>
    <w:rsid w:val="7C2F3E01"/>
    <w:rsid w:val="7C306048"/>
    <w:rsid w:val="7C311CA5"/>
    <w:rsid w:val="7C3216D3"/>
    <w:rsid w:val="7C3369F2"/>
    <w:rsid w:val="7C39607A"/>
    <w:rsid w:val="7C3E0CDE"/>
    <w:rsid w:val="7C4C652B"/>
    <w:rsid w:val="7C5268B4"/>
    <w:rsid w:val="7C542906"/>
    <w:rsid w:val="7C5E4657"/>
    <w:rsid w:val="7C66278A"/>
    <w:rsid w:val="7C676A04"/>
    <w:rsid w:val="7C687C4E"/>
    <w:rsid w:val="7C6A09FC"/>
    <w:rsid w:val="7C6B24F0"/>
    <w:rsid w:val="7C6C5657"/>
    <w:rsid w:val="7C703597"/>
    <w:rsid w:val="7C727C1C"/>
    <w:rsid w:val="7C8319FA"/>
    <w:rsid w:val="7C83721D"/>
    <w:rsid w:val="7C8514E8"/>
    <w:rsid w:val="7C88058C"/>
    <w:rsid w:val="7C8A2352"/>
    <w:rsid w:val="7C905F92"/>
    <w:rsid w:val="7C954455"/>
    <w:rsid w:val="7C996549"/>
    <w:rsid w:val="7CB662C8"/>
    <w:rsid w:val="7CBC3671"/>
    <w:rsid w:val="7CC53264"/>
    <w:rsid w:val="7CD078E1"/>
    <w:rsid w:val="7CDD4C4A"/>
    <w:rsid w:val="7CDD7730"/>
    <w:rsid w:val="7CE32E5A"/>
    <w:rsid w:val="7CE5007B"/>
    <w:rsid w:val="7CE65C0A"/>
    <w:rsid w:val="7CF40038"/>
    <w:rsid w:val="7CF420EA"/>
    <w:rsid w:val="7CFC2EBE"/>
    <w:rsid w:val="7D026D29"/>
    <w:rsid w:val="7D057E59"/>
    <w:rsid w:val="7D0F2CFC"/>
    <w:rsid w:val="7D1126C5"/>
    <w:rsid w:val="7D122248"/>
    <w:rsid w:val="7D156A79"/>
    <w:rsid w:val="7D1612A0"/>
    <w:rsid w:val="7D1823E2"/>
    <w:rsid w:val="7D1D231E"/>
    <w:rsid w:val="7D1D7743"/>
    <w:rsid w:val="7D200D99"/>
    <w:rsid w:val="7D241F96"/>
    <w:rsid w:val="7D261075"/>
    <w:rsid w:val="7D3B23C2"/>
    <w:rsid w:val="7D3F3D46"/>
    <w:rsid w:val="7D49022D"/>
    <w:rsid w:val="7D4A2991"/>
    <w:rsid w:val="7D4B6295"/>
    <w:rsid w:val="7D4C7BFA"/>
    <w:rsid w:val="7D4D3A27"/>
    <w:rsid w:val="7D4F1F56"/>
    <w:rsid w:val="7D521DC3"/>
    <w:rsid w:val="7D5E68BA"/>
    <w:rsid w:val="7D5F6D7C"/>
    <w:rsid w:val="7D624685"/>
    <w:rsid w:val="7D71507F"/>
    <w:rsid w:val="7D872E53"/>
    <w:rsid w:val="7D973360"/>
    <w:rsid w:val="7D99569A"/>
    <w:rsid w:val="7DA51B0F"/>
    <w:rsid w:val="7DA55C43"/>
    <w:rsid w:val="7DA63642"/>
    <w:rsid w:val="7DB56646"/>
    <w:rsid w:val="7DBD7839"/>
    <w:rsid w:val="7DC23BDE"/>
    <w:rsid w:val="7DC30CBE"/>
    <w:rsid w:val="7DC61ED7"/>
    <w:rsid w:val="7DC70D7E"/>
    <w:rsid w:val="7DD70640"/>
    <w:rsid w:val="7DE63BE8"/>
    <w:rsid w:val="7DF21D3C"/>
    <w:rsid w:val="7DF428D0"/>
    <w:rsid w:val="7DF631BF"/>
    <w:rsid w:val="7E134726"/>
    <w:rsid w:val="7E192FD1"/>
    <w:rsid w:val="7E3F6264"/>
    <w:rsid w:val="7E487C40"/>
    <w:rsid w:val="7E534A5A"/>
    <w:rsid w:val="7E557653"/>
    <w:rsid w:val="7E5B0376"/>
    <w:rsid w:val="7E6478BE"/>
    <w:rsid w:val="7E6C2C1C"/>
    <w:rsid w:val="7E720BE1"/>
    <w:rsid w:val="7E75351E"/>
    <w:rsid w:val="7E7B16A6"/>
    <w:rsid w:val="7E8333F4"/>
    <w:rsid w:val="7E855DA8"/>
    <w:rsid w:val="7E8E07B7"/>
    <w:rsid w:val="7E967694"/>
    <w:rsid w:val="7E983D59"/>
    <w:rsid w:val="7EA639C1"/>
    <w:rsid w:val="7EB6797E"/>
    <w:rsid w:val="7ECE2CEC"/>
    <w:rsid w:val="7ED25CE7"/>
    <w:rsid w:val="7EDE2A20"/>
    <w:rsid w:val="7EF0648B"/>
    <w:rsid w:val="7F022256"/>
    <w:rsid w:val="7F0A6AE8"/>
    <w:rsid w:val="7F120D30"/>
    <w:rsid w:val="7F1C320A"/>
    <w:rsid w:val="7F297434"/>
    <w:rsid w:val="7F2C16E2"/>
    <w:rsid w:val="7F2F0791"/>
    <w:rsid w:val="7F306CD8"/>
    <w:rsid w:val="7F3415CE"/>
    <w:rsid w:val="7F36096D"/>
    <w:rsid w:val="7F3E1134"/>
    <w:rsid w:val="7F484699"/>
    <w:rsid w:val="7F484763"/>
    <w:rsid w:val="7F4B5CA1"/>
    <w:rsid w:val="7F4F3F94"/>
    <w:rsid w:val="7F572F98"/>
    <w:rsid w:val="7F5772E9"/>
    <w:rsid w:val="7F5E39C4"/>
    <w:rsid w:val="7F6556D9"/>
    <w:rsid w:val="7F6B4C66"/>
    <w:rsid w:val="7F7E6711"/>
    <w:rsid w:val="7F802E8D"/>
    <w:rsid w:val="7F80311B"/>
    <w:rsid w:val="7F842070"/>
    <w:rsid w:val="7F884474"/>
    <w:rsid w:val="7F8D6CC2"/>
    <w:rsid w:val="7F974605"/>
    <w:rsid w:val="7FA322F3"/>
    <w:rsid w:val="7FA654CC"/>
    <w:rsid w:val="7FB86BF8"/>
    <w:rsid w:val="7FBB77E3"/>
    <w:rsid w:val="7FBC561C"/>
    <w:rsid w:val="7FC0322B"/>
    <w:rsid w:val="7FD12135"/>
    <w:rsid w:val="7FE7594E"/>
    <w:rsid w:val="7FF44A5B"/>
    <w:rsid w:val="7FFC4B31"/>
  </w:rsids>
  <m:mathPr>
    <m:mathFont m:val="Cambria Math"/>
    <m:brkBin m:val="before"/>
    <m:brkBinSub m:val="--"/>
    <m:smallFrac m:val="0"/>
    <m:dispDef/>
    <m:lMargin m:val="0"/>
    <m:rMargin m:val="0"/>
    <m:defJc m:val="centerGroup"/>
    <m:wrapIndent m:val="1440"/>
    <m:intLim m:val="subSup"/>
    <m:naryLim m:val="undOvr"/>
  </m:mathPr>
  <w:attachedSchema w:val="http://www.w3.org/1999/xlink"/>
  <w:attachedSchema w:val="http://ddue.schemas.microsoft.com/authoring/2003/5"/>
  <w:attachedSchema w:val="http://msdn.microsoft.com/mshelp"/>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49ED7"/>
  <w15:docId w15:val="{C3313A6C-88F9-4F26-A5C7-734E909AF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semiHidden="1" w:unhideWhenUsed="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qFormat="1"/>
    <w:lsdException w:name="envelope address" w:semiHidden="1" w:unhideWhenUsed="1"/>
    <w:lsdException w:name="envelope return" w:qFormat="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qFormat="1"/>
    <w:lsdException w:name="Emphasis" w:qFormat="1"/>
    <w:lsdException w:name="Document Map" w:semiHidden="1" w:qFormat="1"/>
    <w:lsdException w:name="Plain Text" w:qFormat="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qFormat="1"/>
    <w:lsdException w:name="HTML Address" w:qFormat="1"/>
    <w:lsdException w:name="HTML Cite" w:qFormat="1"/>
    <w:lsdException w:name="HTML Code" w:semiHidden="1" w:unhideWhenUsed="1" w:qFormat="1"/>
    <w:lsdException w:name="HTML Definition" w:qFormat="1"/>
    <w:lsdException w:name="HTML Keyboard" w:qFormat="1"/>
    <w:lsdException w:name="HTML Preformatted" w:qFormat="1"/>
    <w:lsdException w:name="HTML Sample" w:semiHidden="1" w:unhideWhenUsed="1"/>
    <w:lsdException w:name="HTML Typewriter" w:semiHidden="1" w:unhideWhenUsed="1"/>
    <w:lsdException w:name="HTML Variable"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qFormat="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Courier New" w:hAnsi="Courier New"/>
      <w:kern w:val="2"/>
      <w:sz w:val="21"/>
      <w:szCs w:val="24"/>
    </w:rPr>
  </w:style>
  <w:style w:type="paragraph" w:styleId="1">
    <w:name w:val="heading 1"/>
    <w:basedOn w:val="a"/>
    <w:next w:val="a"/>
    <w:qFormat/>
    <w:pPr>
      <w:keepNext/>
      <w:keepLines/>
      <w:numPr>
        <w:numId w:val="1"/>
      </w:numPr>
      <w:pBdr>
        <w:bottom w:val="single" w:sz="4" w:space="1" w:color="auto"/>
      </w:pBdr>
      <w:spacing w:beforeLines="50" w:afterLines="200"/>
      <w:outlineLvl w:val="0"/>
    </w:pPr>
    <w:rPr>
      <w:b/>
      <w:bCs/>
      <w:kern w:val="44"/>
      <w:sz w:val="36"/>
      <w:szCs w:val="44"/>
    </w:rPr>
  </w:style>
  <w:style w:type="paragraph" w:styleId="2">
    <w:name w:val="heading 2"/>
    <w:basedOn w:val="1"/>
    <w:next w:val="a"/>
    <w:link w:val="20"/>
    <w:qFormat/>
    <w:pPr>
      <w:numPr>
        <w:ilvl w:val="1"/>
      </w:numPr>
      <w:pBdr>
        <w:bottom w:val="none" w:sz="0" w:space="0" w:color="auto"/>
      </w:pBdr>
      <w:spacing w:beforeLines="0" w:afterLines="0" w:line="240" w:lineRule="auto"/>
      <w:outlineLvl w:val="1"/>
    </w:pPr>
    <w:rPr>
      <w:bCs w:val="0"/>
      <w:sz w:val="30"/>
      <w:szCs w:val="32"/>
    </w:rPr>
  </w:style>
  <w:style w:type="paragraph" w:styleId="3">
    <w:name w:val="heading 3"/>
    <w:basedOn w:val="2"/>
    <w:next w:val="a"/>
    <w:link w:val="30"/>
    <w:qFormat/>
    <w:pPr>
      <w:numPr>
        <w:ilvl w:val="2"/>
      </w:numPr>
      <w:ind w:left="0" w:hangingChars="343" w:hanging="343"/>
      <w:outlineLvl w:val="2"/>
    </w:pPr>
    <w:rPr>
      <w:bCs/>
      <w:sz w:val="28"/>
    </w:rPr>
  </w:style>
  <w:style w:type="paragraph" w:styleId="4">
    <w:name w:val="heading 4"/>
    <w:basedOn w:val="a"/>
    <w:next w:val="a"/>
    <w:qFormat/>
    <w:pPr>
      <w:tabs>
        <w:tab w:val="left" w:pos="0"/>
      </w:tabs>
      <w:ind w:hangingChars="410" w:hanging="862"/>
      <w:outlineLvl w:val="3"/>
    </w:pPr>
    <w:rPr>
      <w:szCs w:val="28"/>
    </w:rPr>
  </w:style>
  <w:style w:type="paragraph" w:styleId="5">
    <w:name w:val="heading 5"/>
    <w:basedOn w:val="4"/>
    <w:next w:val="a"/>
    <w:qFormat/>
    <w:pPr>
      <w:outlineLvl w:val="4"/>
    </w:pPr>
    <w:rPr>
      <w:bCs/>
    </w:rPr>
  </w:style>
  <w:style w:type="paragraph" w:styleId="6">
    <w:name w:val="heading 6"/>
    <w:basedOn w:val="5"/>
    <w:next w:val="a"/>
    <w:qFormat/>
    <w:pPr>
      <w:ind w:firstLineChars="0" w:firstLine="0"/>
      <w:outlineLvl w:val="5"/>
    </w:pPr>
    <w:rPr>
      <w:bCs w:val="0"/>
    </w:rPr>
  </w:style>
  <w:style w:type="paragraph" w:styleId="7">
    <w:name w:val="heading 7"/>
    <w:basedOn w:val="6"/>
    <w:next w:val="a"/>
    <w:qFormat/>
    <w:pPr>
      <w:spacing w:before="240" w:after="64" w:line="320" w:lineRule="auto"/>
      <w:outlineLvl w:val="6"/>
    </w:pPr>
    <w:rPr>
      <w:bCs/>
    </w:rPr>
  </w:style>
  <w:style w:type="paragraph" w:styleId="8">
    <w:name w:val="heading 8"/>
    <w:basedOn w:val="7"/>
    <w:next w:val="a"/>
    <w:qFormat/>
    <w:pPr>
      <w:spacing w:before="100" w:after="100" w:line="240" w:lineRule="auto"/>
      <w:outlineLvl w:val="7"/>
    </w:pPr>
  </w:style>
  <w:style w:type="paragraph" w:styleId="9">
    <w:name w:val="heading 9"/>
    <w:basedOn w:val="8"/>
    <w:next w:val="a"/>
    <w:qFormat/>
    <w:pPr>
      <w:outlineLvl w:val="8"/>
    </w:pPr>
    <w:rPr>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60"/>
      <w:jc w:val="left"/>
    </w:pPr>
    <w:rPr>
      <w:rFonts w:ascii="Calibri" w:hAnsi="Calibri" w:cs="Calibri"/>
      <w:sz w:val="18"/>
      <w:szCs w:val="18"/>
    </w:rPr>
  </w:style>
  <w:style w:type="paragraph" w:styleId="a3">
    <w:name w:val="caption"/>
    <w:basedOn w:val="a"/>
    <w:next w:val="a"/>
    <w:qFormat/>
    <w:rPr>
      <w:rFonts w:ascii="Arial" w:eastAsia="黑体" w:hAnsi="Arial" w:cs="Arial"/>
      <w:sz w:val="20"/>
      <w:szCs w:val="20"/>
    </w:rPr>
  </w:style>
  <w:style w:type="paragraph" w:styleId="a4">
    <w:name w:val="Document Map"/>
    <w:basedOn w:val="a"/>
    <w:semiHidden/>
    <w:qFormat/>
    <w:pPr>
      <w:shd w:val="clear" w:color="auto" w:fill="000080"/>
    </w:pPr>
  </w:style>
  <w:style w:type="paragraph" w:styleId="HTML">
    <w:name w:val="HTML Address"/>
    <w:basedOn w:val="a"/>
    <w:qFormat/>
    <w:rPr>
      <w:i/>
      <w:iCs/>
    </w:rPr>
  </w:style>
  <w:style w:type="paragraph" w:styleId="TOC5">
    <w:name w:val="toc 5"/>
    <w:basedOn w:val="a"/>
    <w:next w:val="a"/>
    <w:semiHidden/>
    <w:qFormat/>
    <w:pPr>
      <w:ind w:left="840"/>
      <w:jc w:val="left"/>
    </w:pPr>
    <w:rPr>
      <w:rFonts w:ascii="Calibri" w:hAnsi="Calibri" w:cs="Calibri"/>
      <w:sz w:val="18"/>
      <w:szCs w:val="18"/>
    </w:rPr>
  </w:style>
  <w:style w:type="paragraph" w:styleId="TOC3">
    <w:name w:val="toc 3"/>
    <w:basedOn w:val="a"/>
    <w:next w:val="a"/>
    <w:uiPriority w:val="39"/>
    <w:qFormat/>
    <w:pPr>
      <w:ind w:left="420"/>
      <w:jc w:val="left"/>
    </w:pPr>
    <w:rPr>
      <w:rFonts w:ascii="Calibri" w:hAnsi="Calibri" w:cs="Calibri"/>
      <w:i/>
      <w:iCs/>
      <w:sz w:val="20"/>
      <w:szCs w:val="20"/>
    </w:rPr>
  </w:style>
  <w:style w:type="paragraph" w:styleId="a5">
    <w:name w:val="Plain Text"/>
    <w:basedOn w:val="a"/>
    <w:qFormat/>
    <w:rPr>
      <w:rFonts w:ascii="宋体" w:cs="Courier New"/>
      <w:szCs w:val="21"/>
    </w:rPr>
  </w:style>
  <w:style w:type="paragraph" w:styleId="TOC8">
    <w:name w:val="toc 8"/>
    <w:basedOn w:val="a"/>
    <w:next w:val="a"/>
    <w:semiHidden/>
    <w:qFormat/>
    <w:pPr>
      <w:ind w:left="1470"/>
      <w:jc w:val="left"/>
    </w:pPr>
    <w:rPr>
      <w:rFonts w:ascii="Calibri" w:hAnsi="Calibri" w:cs="Calibri"/>
      <w:sz w:val="18"/>
      <w:szCs w:val="18"/>
    </w:rPr>
  </w:style>
  <w:style w:type="paragraph" w:styleId="a6">
    <w:name w:val="Balloon Text"/>
    <w:basedOn w:val="a"/>
    <w:link w:val="a7"/>
    <w:semiHidden/>
    <w:unhideWhenUsed/>
    <w:qFormat/>
    <w:pPr>
      <w:spacing w:line="240" w:lineRule="auto"/>
    </w:pPr>
    <w:rPr>
      <w:sz w:val="18"/>
      <w:szCs w:val="18"/>
    </w:rPr>
  </w:style>
  <w:style w:type="paragraph" w:styleId="a8">
    <w:name w:val="footer"/>
    <w:basedOn w:val="a"/>
    <w:link w:val="a9"/>
    <w:uiPriority w:val="99"/>
    <w:qFormat/>
    <w:pPr>
      <w:tabs>
        <w:tab w:val="center" w:pos="4153"/>
        <w:tab w:val="right" w:pos="8306"/>
      </w:tabs>
      <w:snapToGrid w:val="0"/>
      <w:jc w:val="left"/>
    </w:pPr>
    <w:rPr>
      <w:szCs w:val="18"/>
    </w:rPr>
  </w:style>
  <w:style w:type="paragraph" w:styleId="aa">
    <w:name w:val="envelope return"/>
    <w:basedOn w:val="a"/>
    <w:qFormat/>
    <w:pPr>
      <w:snapToGrid w:val="0"/>
    </w:pPr>
    <w:rPr>
      <w:rFonts w:ascii="Arial" w:hAnsi="Arial" w:cs="Arial"/>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Cs w:val="18"/>
    </w:rPr>
  </w:style>
  <w:style w:type="paragraph" w:styleId="TOC1">
    <w:name w:val="toc 1"/>
    <w:basedOn w:val="a"/>
    <w:next w:val="a"/>
    <w:uiPriority w:val="39"/>
    <w:qFormat/>
    <w:pPr>
      <w:spacing w:before="120" w:after="120"/>
      <w:jc w:val="left"/>
    </w:pPr>
    <w:rPr>
      <w:rFonts w:ascii="Calibri" w:hAnsi="Calibri" w:cs="Calibri"/>
      <w:b/>
      <w:bCs/>
      <w:caps/>
      <w:sz w:val="20"/>
      <w:szCs w:val="20"/>
    </w:rPr>
  </w:style>
  <w:style w:type="paragraph" w:styleId="TOC4">
    <w:name w:val="toc 4"/>
    <w:basedOn w:val="a"/>
    <w:next w:val="a"/>
    <w:semiHidden/>
    <w:qFormat/>
    <w:pPr>
      <w:ind w:left="630"/>
      <w:jc w:val="left"/>
    </w:pPr>
    <w:rPr>
      <w:rFonts w:ascii="Calibri" w:hAnsi="Calibri" w:cs="Calibri"/>
      <w:sz w:val="18"/>
      <w:szCs w:val="18"/>
    </w:rPr>
  </w:style>
  <w:style w:type="paragraph" w:styleId="TOC6">
    <w:name w:val="toc 6"/>
    <w:basedOn w:val="a"/>
    <w:next w:val="a"/>
    <w:semiHidden/>
    <w:qFormat/>
    <w:pPr>
      <w:ind w:left="1050"/>
      <w:jc w:val="left"/>
    </w:pPr>
    <w:rPr>
      <w:rFonts w:ascii="Calibri" w:hAnsi="Calibri" w:cs="Calibri"/>
      <w:sz w:val="18"/>
      <w:szCs w:val="18"/>
    </w:rPr>
  </w:style>
  <w:style w:type="paragraph" w:styleId="ad">
    <w:name w:val="table of figures"/>
    <w:basedOn w:val="a"/>
    <w:next w:val="a"/>
    <w:semiHidden/>
    <w:qFormat/>
    <w:pPr>
      <w:ind w:leftChars="200" w:left="200" w:hangingChars="200" w:hanging="200"/>
    </w:pPr>
  </w:style>
  <w:style w:type="paragraph" w:styleId="TOC2">
    <w:name w:val="toc 2"/>
    <w:basedOn w:val="a"/>
    <w:next w:val="a"/>
    <w:uiPriority w:val="39"/>
    <w:qFormat/>
    <w:pPr>
      <w:ind w:left="210"/>
      <w:jc w:val="left"/>
    </w:pPr>
    <w:rPr>
      <w:rFonts w:ascii="Calibri" w:hAnsi="Calibri" w:cs="Calibri"/>
      <w:smallCaps/>
      <w:sz w:val="20"/>
      <w:szCs w:val="20"/>
    </w:rPr>
  </w:style>
  <w:style w:type="paragraph" w:styleId="TOC9">
    <w:name w:val="toc 9"/>
    <w:basedOn w:val="a"/>
    <w:next w:val="a"/>
    <w:semiHidden/>
    <w:qFormat/>
    <w:pPr>
      <w:ind w:left="1680"/>
      <w:jc w:val="left"/>
    </w:pPr>
    <w:rPr>
      <w:rFonts w:ascii="Calibri" w:hAnsi="Calibri" w:cs="Calibri"/>
      <w:sz w:val="18"/>
      <w:szCs w:val="18"/>
    </w:rPr>
  </w:style>
  <w:style w:type="paragraph" w:styleId="HTML0">
    <w:name w:val="HTML Preformatted"/>
    <w:basedOn w:val="a"/>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e">
    <w:name w:val="Normal (Web)"/>
    <w:basedOn w:val="a"/>
    <w:qFormat/>
    <w:pPr>
      <w:widowControl/>
      <w:spacing w:before="100" w:beforeAutospacing="1" w:after="100" w:afterAutospacing="1"/>
      <w:jc w:val="left"/>
    </w:pPr>
    <w:rPr>
      <w:rFonts w:ascii="宋体" w:hAnsi="宋体" w:cs="宋体"/>
      <w:kern w:val="0"/>
      <w:sz w:val="24"/>
    </w:rPr>
  </w:style>
  <w:style w:type="paragraph" w:styleId="af">
    <w:name w:val="Title"/>
    <w:basedOn w:val="a"/>
    <w:qFormat/>
    <w:pPr>
      <w:spacing w:before="240" w:after="60"/>
      <w:jc w:val="center"/>
      <w:outlineLvl w:val="0"/>
    </w:pPr>
    <w:rPr>
      <w:rFonts w:ascii="Arial" w:hAnsi="Arial" w:cs="Arial"/>
      <w:b/>
      <w:bCs/>
      <w:sz w:val="32"/>
      <w:szCs w:val="32"/>
    </w:rPr>
  </w:style>
  <w:style w:type="table" w:styleId="af0">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Theme"/>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3D effects 2"/>
    <w:basedOn w:val="a1"/>
    <w:qFormat/>
    <w:pPr>
      <w:widowControl w:val="0"/>
      <w:jc w:val="both"/>
    </w:pP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character" w:styleId="af2">
    <w:name w:val="Strong"/>
    <w:basedOn w:val="a0"/>
    <w:qFormat/>
    <w:rPr>
      <w:b/>
    </w:rPr>
  </w:style>
  <w:style w:type="character" w:styleId="af3">
    <w:name w:val="page number"/>
    <w:basedOn w:val="a0"/>
    <w:qFormat/>
  </w:style>
  <w:style w:type="character" w:styleId="af4">
    <w:name w:val="FollowedHyperlink"/>
    <w:qFormat/>
    <w:rPr>
      <w:color w:val="800080"/>
      <w:u w:val="single"/>
    </w:rPr>
  </w:style>
  <w:style w:type="character" w:styleId="HTML1">
    <w:name w:val="HTML Definition"/>
    <w:qFormat/>
    <w:rPr>
      <w:i/>
      <w:iCs/>
    </w:rPr>
  </w:style>
  <w:style w:type="character" w:styleId="HTML2">
    <w:name w:val="HTML Acronym"/>
    <w:basedOn w:val="a0"/>
    <w:qFormat/>
  </w:style>
  <w:style w:type="character" w:styleId="HTML3">
    <w:name w:val="HTML Variable"/>
    <w:qFormat/>
  </w:style>
  <w:style w:type="character" w:styleId="af5">
    <w:name w:val="Hyperlink"/>
    <w:uiPriority w:val="99"/>
    <w:qFormat/>
    <w:rPr>
      <w:color w:val="0000FF"/>
      <w:u w:val="single"/>
    </w:rPr>
  </w:style>
  <w:style w:type="character" w:styleId="HTML4">
    <w:name w:val="HTML Code"/>
    <w:basedOn w:val="a0"/>
    <w:semiHidden/>
    <w:unhideWhenUsed/>
    <w:qFormat/>
    <w:rPr>
      <w:rFonts w:ascii="Courier New" w:hAnsi="Courier New"/>
      <w:sz w:val="20"/>
    </w:rPr>
  </w:style>
  <w:style w:type="character" w:styleId="HTML5">
    <w:name w:val="HTML Cite"/>
    <w:qFormat/>
    <w:rPr>
      <w:i/>
      <w:iCs/>
    </w:rPr>
  </w:style>
  <w:style w:type="character" w:styleId="HTML6">
    <w:name w:val="HTML Keyboard"/>
    <w:qFormat/>
    <w:rPr>
      <w:rFonts w:ascii="Courier New" w:hAnsi="Courier New" w:cs="Courier New"/>
      <w:sz w:val="20"/>
      <w:szCs w:val="20"/>
    </w:rPr>
  </w:style>
  <w:style w:type="paragraph" w:customStyle="1" w:styleId="22">
    <w:name w:val="源代码2"/>
    <w:basedOn w:val="a"/>
    <w:link w:val="2Char"/>
    <w:qFormat/>
    <w:pPr>
      <w:shd w:val="clear" w:color="auto" w:fill="C0C0C0"/>
      <w:spacing w:line="0" w:lineRule="atLeast"/>
    </w:pPr>
    <w:rPr>
      <w:color w:val="0000FF"/>
      <w:kern w:val="0"/>
      <w:lang w:eastAsia="ja-JP"/>
    </w:rPr>
  </w:style>
  <w:style w:type="paragraph" w:customStyle="1" w:styleId="Style1">
    <w:name w:val="Style1"/>
    <w:basedOn w:val="22"/>
    <w:qFormat/>
    <w:rPr>
      <w:rFonts w:ascii="MS Gothic" w:hAnsi="MS Gothic"/>
    </w:rPr>
  </w:style>
  <w:style w:type="paragraph" w:customStyle="1" w:styleId="af6">
    <w:name w:val="行内代码引用"/>
    <w:basedOn w:val="a"/>
    <w:link w:val="Char"/>
    <w:qFormat/>
    <w:pPr>
      <w:tabs>
        <w:tab w:val="left" w:pos="360"/>
      </w:tabs>
      <w:ind w:left="360" w:hanging="360"/>
    </w:pPr>
    <w:rPr>
      <w:b/>
      <w:i/>
      <w:color w:val="0000FF"/>
    </w:rPr>
  </w:style>
  <w:style w:type="character" w:customStyle="1" w:styleId="Char">
    <w:name w:val="行内代码引用 Char"/>
    <w:link w:val="af6"/>
    <w:qFormat/>
    <w:rPr>
      <w:rFonts w:ascii="Courier New" w:hAnsi="Courier New"/>
      <w:b/>
      <w:i/>
      <w:color w:val="0000FF"/>
      <w:kern w:val="2"/>
      <w:sz w:val="18"/>
      <w:szCs w:val="24"/>
    </w:rPr>
  </w:style>
  <w:style w:type="paragraph" w:customStyle="1" w:styleId="af7">
    <w:name w:val="源代码"/>
    <w:basedOn w:val="a"/>
    <w:next w:val="22"/>
    <w:qFormat/>
    <w:rPr>
      <w:lang w:eastAsia="ja-JP"/>
    </w:rPr>
  </w:style>
  <w:style w:type="character" w:customStyle="1" w:styleId="2Char">
    <w:name w:val="源代码2 Char"/>
    <w:link w:val="22"/>
    <w:qFormat/>
    <w:rPr>
      <w:rFonts w:ascii="Courier New" w:eastAsia="宋体" w:hAnsi="Courier New"/>
      <w:color w:val="0000FF"/>
      <w:sz w:val="18"/>
      <w:szCs w:val="24"/>
      <w:lang w:val="en-US" w:eastAsia="ja-JP" w:bidi="ar-SA"/>
    </w:rPr>
  </w:style>
  <w:style w:type="character" w:customStyle="1" w:styleId="20">
    <w:name w:val="标题 2 字符"/>
    <w:link w:val="2"/>
    <w:qFormat/>
    <w:rPr>
      <w:rFonts w:ascii="Courier New" w:hAnsi="Courier New"/>
      <w:b/>
      <w:kern w:val="44"/>
      <w:sz w:val="30"/>
      <w:szCs w:val="32"/>
    </w:rPr>
  </w:style>
  <w:style w:type="paragraph" w:styleId="af8">
    <w:name w:val="List Paragraph"/>
    <w:basedOn w:val="a"/>
    <w:uiPriority w:val="34"/>
    <w:qFormat/>
    <w:pPr>
      <w:ind w:firstLineChars="200" w:firstLine="420"/>
    </w:pPr>
    <w:rPr>
      <w:rFonts w:ascii="Calibri" w:hAnsi="Calibri" w:cs="Calibri"/>
      <w:szCs w:val="21"/>
    </w:rPr>
  </w:style>
  <w:style w:type="character" w:customStyle="1" w:styleId="webdict1">
    <w:name w:val="webdict1"/>
    <w:qFormat/>
    <w:rPr>
      <w:b/>
      <w:bCs/>
    </w:rPr>
  </w:style>
  <w:style w:type="character" w:customStyle="1" w:styleId="30">
    <w:name w:val="标题 3 字符"/>
    <w:link w:val="3"/>
    <w:qFormat/>
    <w:rPr>
      <w:rFonts w:ascii="Courier New" w:hAnsi="Courier New"/>
      <w:b/>
      <w:bCs/>
      <w:kern w:val="44"/>
      <w:sz w:val="28"/>
      <w:szCs w:val="32"/>
    </w:rPr>
  </w:style>
  <w:style w:type="character" w:customStyle="1" w:styleId="ac">
    <w:name w:val="页眉 字符"/>
    <w:link w:val="ab"/>
    <w:uiPriority w:val="99"/>
    <w:qFormat/>
    <w:rPr>
      <w:rFonts w:ascii="Courier New" w:hAnsi="Courier New"/>
      <w:kern w:val="2"/>
      <w:sz w:val="21"/>
      <w:szCs w:val="18"/>
    </w:rPr>
  </w:style>
  <w:style w:type="character" w:customStyle="1" w:styleId="a9">
    <w:name w:val="页脚 字符"/>
    <w:link w:val="a8"/>
    <w:uiPriority w:val="99"/>
    <w:qFormat/>
    <w:rPr>
      <w:rFonts w:ascii="Courier New" w:hAnsi="Courier New"/>
      <w:kern w:val="2"/>
      <w:sz w:val="21"/>
      <w:szCs w:val="18"/>
    </w:rPr>
  </w:style>
  <w:style w:type="character" w:customStyle="1" w:styleId="preprocessor">
    <w:name w:val="preprocessor"/>
    <w:basedOn w:val="a0"/>
    <w:qFormat/>
  </w:style>
  <w:style w:type="character" w:customStyle="1" w:styleId="string">
    <w:name w:val="string"/>
    <w:basedOn w:val="a0"/>
    <w:qFormat/>
  </w:style>
  <w:style w:type="character" w:customStyle="1" w:styleId="comment">
    <w:name w:val="comment"/>
    <w:basedOn w:val="a0"/>
    <w:qFormat/>
  </w:style>
  <w:style w:type="character" w:customStyle="1" w:styleId="keyword">
    <w:name w:val="keyword"/>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comments">
    <w:name w:val="comments"/>
    <w:basedOn w:val="a0"/>
    <w:qFormat/>
  </w:style>
  <w:style w:type="character" w:customStyle="1" w:styleId="datatypes">
    <w:name w:val="datatypes"/>
    <w:basedOn w:val="a0"/>
    <w:qFormat/>
  </w:style>
  <w:style w:type="character" w:customStyle="1" w:styleId="a7">
    <w:name w:val="批注框文本 字符"/>
    <w:basedOn w:val="a0"/>
    <w:link w:val="a6"/>
    <w:semiHidden/>
    <w:qFormat/>
    <w:rPr>
      <w:rFonts w:ascii="Courier New" w:hAnsi="Courier New"/>
      <w:kern w:val="2"/>
      <w:sz w:val="18"/>
      <w:szCs w:val="18"/>
    </w:rPr>
  </w:style>
  <w:style w:type="paragraph" w:customStyle="1" w:styleId="NormalIndent1">
    <w:name w:val="Normal Indent1"/>
    <w:basedOn w:val="a"/>
    <w:qFormat/>
    <w:pPr>
      <w:spacing w:before="60" w:after="60" w:line="400" w:lineRule="exact"/>
      <w:ind w:firstLine="397"/>
    </w:pPr>
    <w:rPr>
      <w:rFonts w:ascii="Times New Roman" w:hAnsi="Times New Roman" w:hint="eastAsia"/>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D:\00.Work\01.Document\00%20&#27169;&#26495;\&#39033;&#30446;&#32423;Word&#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8AF26611-0A90-4039-818A-DD45E5CC65F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项目级Word模板.dot</Template>
  <TotalTime>2817</TotalTime>
  <Pages>38</Pages>
  <Words>5332</Words>
  <Characters>30395</Characters>
  <Application>Microsoft Office Word</Application>
  <DocSecurity>0</DocSecurity>
  <Lines>253</Lines>
  <Paragraphs>71</Paragraphs>
  <ScaleCrop>false</ScaleCrop>
  <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Jingjunin</dc:creator>
  <cp:keywords>北京四合天地科技有限公司</cp:keywords>
  <cp:lastModifiedBy>程 飞</cp:lastModifiedBy>
  <cp:revision>2316</cp:revision>
  <cp:lastPrinted>2011-03-08T02:53:00Z</cp:lastPrinted>
  <dcterms:created xsi:type="dcterms:W3CDTF">2019-01-07T03:05:00Z</dcterms:created>
  <dcterms:modified xsi:type="dcterms:W3CDTF">2021-03-07T02:44:00Z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